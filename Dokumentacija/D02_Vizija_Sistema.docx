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45AB" w14:textId="7840ED7E" w:rsidR="003372D3" w:rsidRPr="003372D3" w:rsidRDefault="00C65D68" w:rsidP="003372D3">
      <w:pPr>
        <w:pStyle w:val="Title"/>
        <w:tabs>
          <w:tab w:val="left" w:pos="2970"/>
          <w:tab w:val="left" w:pos="3060"/>
        </w:tabs>
        <w:jc w:val="right"/>
        <w:rPr>
          <w:lang w:val="sr-Latn-CS"/>
        </w:rPr>
      </w:pPr>
      <w:r>
        <w:rPr>
          <w:lang w:val="sr-Latn-CS"/>
        </w:rPr>
        <w:t>Party Maker</w:t>
      </w:r>
    </w:p>
    <w:p w14:paraId="017AAD4B" w14:textId="576D49C7" w:rsidR="00D323E3" w:rsidRPr="00D323E3" w:rsidRDefault="00C65D68" w:rsidP="00D323E3">
      <w:pPr>
        <w:pStyle w:val="Title"/>
        <w:jc w:val="right"/>
        <w:rPr>
          <w:lang w:val="sr-Latn-RS"/>
        </w:rPr>
      </w:pPr>
      <w:r>
        <w:rPr>
          <w:lang w:val="sr-Latn-CS"/>
        </w:rPr>
        <w:t xml:space="preserve">Aplikacija za organizovanje </w:t>
      </w:r>
      <w:r>
        <w:rPr>
          <w:lang w:val="sr-Latn-RS"/>
        </w:rPr>
        <w:t>žurk</w:t>
      </w:r>
      <w:r w:rsidR="00D323E3">
        <w:rPr>
          <w:lang w:val="sr-Latn-RS"/>
        </w:rPr>
        <w:t>i</w:t>
      </w:r>
    </w:p>
    <w:p w14:paraId="49F4D251" w14:textId="77777777" w:rsidR="00206E1F" w:rsidRPr="003372D3" w:rsidRDefault="00206E1F" w:rsidP="003372D3">
      <w:pPr>
        <w:pStyle w:val="Title"/>
        <w:jc w:val="right"/>
        <w:rPr>
          <w:lang w:val="sr-Latn-CS"/>
        </w:rPr>
      </w:pPr>
      <w:r w:rsidRPr="003372D3">
        <w:rPr>
          <w:lang w:val="sr-Latn-CS"/>
        </w:rPr>
        <w:t xml:space="preserve"> </w:t>
      </w:r>
    </w:p>
    <w:p w14:paraId="50353BF3" w14:textId="77777777" w:rsidR="00206E1F" w:rsidRPr="003372D3" w:rsidRDefault="003372D3">
      <w:pPr>
        <w:pStyle w:val="Title"/>
        <w:jc w:val="right"/>
        <w:rPr>
          <w:lang w:val="sr-Latn-CS"/>
        </w:rPr>
      </w:pPr>
      <w:r w:rsidRPr="003372D3">
        <w:rPr>
          <w:lang w:val="sr-Latn-CS"/>
        </w:rPr>
        <w:t>Vizija sistema</w:t>
      </w:r>
    </w:p>
    <w:p w14:paraId="2549C0E8" w14:textId="77777777" w:rsidR="00206E1F" w:rsidRPr="003372D3" w:rsidRDefault="00206E1F">
      <w:pPr>
        <w:pStyle w:val="Title"/>
        <w:jc w:val="right"/>
        <w:rPr>
          <w:lang w:val="sr-Latn-CS"/>
        </w:rPr>
      </w:pPr>
    </w:p>
    <w:p w14:paraId="197A3FC7"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01ED7151" w14:textId="77777777" w:rsidR="00206E1F" w:rsidRPr="003372D3" w:rsidRDefault="00206E1F">
      <w:pPr>
        <w:pStyle w:val="Title"/>
        <w:rPr>
          <w:sz w:val="28"/>
          <w:lang w:val="sr-Latn-CS"/>
        </w:rPr>
        <w:sectPr w:rsidR="00206E1F" w:rsidRPr="003372D3">
          <w:headerReference w:type="default" r:id="rId7"/>
          <w:footerReference w:type="even" r:id="rId8"/>
          <w:footerReference w:type="default" r:id="rId9"/>
          <w:pgSz w:w="12240" w:h="15840" w:code="1"/>
          <w:pgMar w:top="1440" w:right="1440" w:bottom="1440" w:left="1440" w:header="708" w:footer="708" w:gutter="0"/>
          <w:cols w:space="708"/>
          <w:vAlign w:val="center"/>
        </w:sectPr>
      </w:pPr>
    </w:p>
    <w:p w14:paraId="0D20D080"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7579219B" w14:textId="77777777">
        <w:tc>
          <w:tcPr>
            <w:tcW w:w="2304" w:type="dxa"/>
          </w:tcPr>
          <w:p w14:paraId="3EEB6817" w14:textId="77777777" w:rsidR="00206E1F" w:rsidRPr="003372D3" w:rsidRDefault="003372D3">
            <w:pPr>
              <w:pStyle w:val="Tabletext"/>
              <w:jc w:val="center"/>
              <w:rPr>
                <w:b/>
                <w:lang w:val="sr-Latn-CS"/>
              </w:rPr>
            </w:pPr>
            <w:r>
              <w:rPr>
                <w:b/>
                <w:lang w:val="sr-Latn-CS"/>
              </w:rPr>
              <w:t>Datum</w:t>
            </w:r>
          </w:p>
        </w:tc>
        <w:tc>
          <w:tcPr>
            <w:tcW w:w="1152" w:type="dxa"/>
          </w:tcPr>
          <w:p w14:paraId="6804FD8E" w14:textId="77777777" w:rsidR="00206E1F" w:rsidRPr="003372D3" w:rsidRDefault="003372D3">
            <w:pPr>
              <w:pStyle w:val="Tabletext"/>
              <w:jc w:val="center"/>
              <w:rPr>
                <w:b/>
                <w:lang w:val="sr-Latn-CS"/>
              </w:rPr>
            </w:pPr>
            <w:r>
              <w:rPr>
                <w:b/>
                <w:lang w:val="sr-Latn-CS"/>
              </w:rPr>
              <w:t>Verzija</w:t>
            </w:r>
          </w:p>
        </w:tc>
        <w:tc>
          <w:tcPr>
            <w:tcW w:w="3744" w:type="dxa"/>
          </w:tcPr>
          <w:p w14:paraId="22801EE2" w14:textId="77777777" w:rsidR="00206E1F" w:rsidRPr="003372D3" w:rsidRDefault="003372D3">
            <w:pPr>
              <w:pStyle w:val="Tabletext"/>
              <w:jc w:val="center"/>
              <w:rPr>
                <w:b/>
                <w:lang w:val="sr-Latn-CS"/>
              </w:rPr>
            </w:pPr>
            <w:r>
              <w:rPr>
                <w:b/>
                <w:lang w:val="sr-Latn-CS"/>
              </w:rPr>
              <w:t>Opis</w:t>
            </w:r>
          </w:p>
        </w:tc>
        <w:tc>
          <w:tcPr>
            <w:tcW w:w="2304" w:type="dxa"/>
          </w:tcPr>
          <w:p w14:paraId="282D85F7" w14:textId="77777777" w:rsidR="00206E1F" w:rsidRPr="003372D3" w:rsidRDefault="003372D3">
            <w:pPr>
              <w:pStyle w:val="Tabletext"/>
              <w:jc w:val="center"/>
              <w:rPr>
                <w:b/>
                <w:lang w:val="sr-Latn-CS"/>
              </w:rPr>
            </w:pPr>
            <w:r>
              <w:rPr>
                <w:b/>
                <w:lang w:val="sr-Latn-CS"/>
              </w:rPr>
              <w:t>Autor</w:t>
            </w:r>
          </w:p>
        </w:tc>
      </w:tr>
      <w:tr w:rsidR="003372D3" w:rsidRPr="003372D3" w14:paraId="6C2C638E" w14:textId="77777777">
        <w:tc>
          <w:tcPr>
            <w:tcW w:w="2304" w:type="dxa"/>
          </w:tcPr>
          <w:p w14:paraId="430B1F16" w14:textId="5EFD7EC5" w:rsidR="003372D3" w:rsidRPr="003372D3" w:rsidRDefault="003372D3" w:rsidP="00206E1F">
            <w:pPr>
              <w:pStyle w:val="Tabletext"/>
              <w:rPr>
                <w:lang w:val="sr-Latn-CS"/>
              </w:rPr>
            </w:pPr>
            <w:r>
              <w:rPr>
                <w:lang w:val="sr-Latn-CS"/>
              </w:rPr>
              <w:t>1</w:t>
            </w:r>
            <w:r w:rsidR="00D323E3">
              <w:rPr>
                <w:lang w:val="sr-Latn-CS"/>
              </w:rPr>
              <w:t>2</w:t>
            </w:r>
            <w:r>
              <w:rPr>
                <w:lang w:val="sr-Latn-CS"/>
              </w:rPr>
              <w:t>.03.20</w:t>
            </w:r>
            <w:r w:rsidR="00D323E3">
              <w:rPr>
                <w:lang w:val="sr-Latn-CS"/>
              </w:rPr>
              <w:t>23</w:t>
            </w:r>
          </w:p>
        </w:tc>
        <w:tc>
          <w:tcPr>
            <w:tcW w:w="1152" w:type="dxa"/>
          </w:tcPr>
          <w:p w14:paraId="1CB45880" w14:textId="77777777" w:rsidR="003372D3" w:rsidRPr="003372D3" w:rsidRDefault="003372D3" w:rsidP="00206E1F">
            <w:pPr>
              <w:pStyle w:val="Tabletext"/>
              <w:rPr>
                <w:lang w:val="sr-Latn-CS"/>
              </w:rPr>
            </w:pPr>
            <w:r w:rsidRPr="003372D3">
              <w:rPr>
                <w:lang w:val="sr-Latn-CS"/>
              </w:rPr>
              <w:t>1.0</w:t>
            </w:r>
          </w:p>
        </w:tc>
        <w:tc>
          <w:tcPr>
            <w:tcW w:w="3744" w:type="dxa"/>
          </w:tcPr>
          <w:p w14:paraId="4DB3E13E" w14:textId="6F3BD281" w:rsidR="003372D3" w:rsidRPr="003372D3" w:rsidRDefault="00D323E3" w:rsidP="00D323E3">
            <w:pPr>
              <w:pStyle w:val="Tabletext"/>
              <w:tabs>
                <w:tab w:val="left" w:pos="1200"/>
              </w:tabs>
              <w:rPr>
                <w:lang w:val="sr-Latn-CS"/>
              </w:rPr>
            </w:pPr>
            <w:r>
              <w:rPr>
                <w:lang w:val="sr-Latn-CS"/>
              </w:rPr>
              <w:t>Inicijalna verzija</w:t>
            </w:r>
          </w:p>
        </w:tc>
        <w:tc>
          <w:tcPr>
            <w:tcW w:w="2304" w:type="dxa"/>
          </w:tcPr>
          <w:p w14:paraId="08D4F0F4" w14:textId="5CC8A911" w:rsidR="003372D3" w:rsidRPr="003372D3" w:rsidRDefault="00D323E3" w:rsidP="003372D3">
            <w:pPr>
              <w:pStyle w:val="Tabletext"/>
              <w:rPr>
                <w:lang w:val="sr-Latn-CS"/>
              </w:rPr>
            </w:pPr>
            <w:r>
              <w:rPr>
                <w:lang w:val="sr-Latn-CS"/>
              </w:rPr>
              <w:t>Andrija, Sava, Miloš</w:t>
            </w:r>
          </w:p>
        </w:tc>
      </w:tr>
      <w:tr w:rsidR="003372D3" w:rsidRPr="003372D3" w14:paraId="2378748D" w14:textId="77777777">
        <w:tc>
          <w:tcPr>
            <w:tcW w:w="2304" w:type="dxa"/>
          </w:tcPr>
          <w:p w14:paraId="7DF43126" w14:textId="77777777" w:rsidR="003372D3" w:rsidRPr="003372D3" w:rsidRDefault="003372D3">
            <w:pPr>
              <w:pStyle w:val="Tabletext"/>
              <w:rPr>
                <w:lang w:val="sr-Latn-CS"/>
              </w:rPr>
            </w:pPr>
          </w:p>
        </w:tc>
        <w:tc>
          <w:tcPr>
            <w:tcW w:w="1152" w:type="dxa"/>
          </w:tcPr>
          <w:p w14:paraId="1C0E74AB" w14:textId="77777777" w:rsidR="003372D3" w:rsidRPr="003372D3" w:rsidRDefault="003372D3">
            <w:pPr>
              <w:pStyle w:val="Tabletext"/>
              <w:rPr>
                <w:lang w:val="sr-Latn-CS"/>
              </w:rPr>
            </w:pPr>
          </w:p>
        </w:tc>
        <w:tc>
          <w:tcPr>
            <w:tcW w:w="3744" w:type="dxa"/>
          </w:tcPr>
          <w:p w14:paraId="719E9351" w14:textId="77777777" w:rsidR="003372D3" w:rsidRPr="003372D3" w:rsidRDefault="003372D3">
            <w:pPr>
              <w:pStyle w:val="Tabletext"/>
              <w:rPr>
                <w:lang w:val="sr-Latn-CS"/>
              </w:rPr>
            </w:pPr>
          </w:p>
        </w:tc>
        <w:tc>
          <w:tcPr>
            <w:tcW w:w="2304" w:type="dxa"/>
          </w:tcPr>
          <w:p w14:paraId="6B868A67" w14:textId="77777777" w:rsidR="003372D3" w:rsidRPr="003372D3" w:rsidRDefault="003372D3">
            <w:pPr>
              <w:pStyle w:val="Tabletext"/>
              <w:rPr>
                <w:lang w:val="sr-Latn-CS"/>
              </w:rPr>
            </w:pPr>
          </w:p>
        </w:tc>
      </w:tr>
      <w:tr w:rsidR="003372D3" w:rsidRPr="003372D3" w14:paraId="63A0F8DF" w14:textId="77777777">
        <w:tc>
          <w:tcPr>
            <w:tcW w:w="2304" w:type="dxa"/>
          </w:tcPr>
          <w:p w14:paraId="5F1C04AF" w14:textId="77777777" w:rsidR="003372D3" w:rsidRPr="003372D3" w:rsidRDefault="003372D3">
            <w:pPr>
              <w:pStyle w:val="Tabletext"/>
              <w:rPr>
                <w:lang w:val="sr-Latn-CS"/>
              </w:rPr>
            </w:pPr>
          </w:p>
        </w:tc>
        <w:tc>
          <w:tcPr>
            <w:tcW w:w="1152" w:type="dxa"/>
          </w:tcPr>
          <w:p w14:paraId="50ECA802" w14:textId="77777777" w:rsidR="003372D3" w:rsidRPr="003372D3" w:rsidRDefault="003372D3">
            <w:pPr>
              <w:pStyle w:val="Tabletext"/>
              <w:rPr>
                <w:lang w:val="sr-Latn-CS"/>
              </w:rPr>
            </w:pPr>
          </w:p>
        </w:tc>
        <w:tc>
          <w:tcPr>
            <w:tcW w:w="3744" w:type="dxa"/>
          </w:tcPr>
          <w:p w14:paraId="21F626ED" w14:textId="77777777" w:rsidR="003372D3" w:rsidRPr="003372D3" w:rsidRDefault="003372D3">
            <w:pPr>
              <w:pStyle w:val="Tabletext"/>
              <w:rPr>
                <w:lang w:val="sr-Latn-CS"/>
              </w:rPr>
            </w:pPr>
          </w:p>
        </w:tc>
        <w:tc>
          <w:tcPr>
            <w:tcW w:w="2304" w:type="dxa"/>
          </w:tcPr>
          <w:p w14:paraId="7B400F89" w14:textId="77777777" w:rsidR="003372D3" w:rsidRPr="003372D3" w:rsidRDefault="003372D3">
            <w:pPr>
              <w:pStyle w:val="Tabletext"/>
              <w:rPr>
                <w:lang w:val="sr-Latn-CS"/>
              </w:rPr>
            </w:pPr>
          </w:p>
        </w:tc>
      </w:tr>
      <w:tr w:rsidR="003372D3" w:rsidRPr="003372D3" w14:paraId="3B658F62" w14:textId="77777777">
        <w:tc>
          <w:tcPr>
            <w:tcW w:w="2304" w:type="dxa"/>
          </w:tcPr>
          <w:p w14:paraId="317877D3" w14:textId="77777777" w:rsidR="003372D3" w:rsidRPr="003372D3" w:rsidRDefault="003372D3">
            <w:pPr>
              <w:pStyle w:val="Tabletext"/>
              <w:rPr>
                <w:lang w:val="sr-Latn-CS"/>
              </w:rPr>
            </w:pPr>
          </w:p>
        </w:tc>
        <w:tc>
          <w:tcPr>
            <w:tcW w:w="1152" w:type="dxa"/>
          </w:tcPr>
          <w:p w14:paraId="7599BA4F" w14:textId="77777777" w:rsidR="003372D3" w:rsidRPr="003372D3" w:rsidRDefault="003372D3">
            <w:pPr>
              <w:pStyle w:val="Tabletext"/>
              <w:rPr>
                <w:lang w:val="sr-Latn-CS"/>
              </w:rPr>
            </w:pPr>
          </w:p>
        </w:tc>
        <w:tc>
          <w:tcPr>
            <w:tcW w:w="3744" w:type="dxa"/>
          </w:tcPr>
          <w:p w14:paraId="258D4EAE" w14:textId="77777777" w:rsidR="003372D3" w:rsidRPr="003372D3" w:rsidRDefault="003372D3">
            <w:pPr>
              <w:pStyle w:val="Tabletext"/>
              <w:rPr>
                <w:lang w:val="sr-Latn-CS"/>
              </w:rPr>
            </w:pPr>
          </w:p>
        </w:tc>
        <w:tc>
          <w:tcPr>
            <w:tcW w:w="2304" w:type="dxa"/>
          </w:tcPr>
          <w:p w14:paraId="391024EE" w14:textId="77777777" w:rsidR="003372D3" w:rsidRPr="003372D3" w:rsidRDefault="003372D3">
            <w:pPr>
              <w:pStyle w:val="Tabletext"/>
              <w:rPr>
                <w:lang w:val="sr-Latn-CS"/>
              </w:rPr>
            </w:pPr>
          </w:p>
        </w:tc>
      </w:tr>
    </w:tbl>
    <w:p w14:paraId="423A8309" w14:textId="77777777" w:rsidR="00206E1F" w:rsidRPr="003372D3" w:rsidRDefault="00206E1F">
      <w:pPr>
        <w:rPr>
          <w:lang w:val="sr-Latn-CS"/>
        </w:rPr>
      </w:pPr>
    </w:p>
    <w:p w14:paraId="59C1C157"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792314F9" w14:textId="77777777"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14:paraId="51E883A6" w14:textId="77777777"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14:paraId="600F666C" w14:textId="77777777"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14:paraId="49D92562" w14:textId="77777777"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14:paraId="2A7C0CE0" w14:textId="77777777"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14:paraId="7406B2E8" w14:textId="77777777"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14:paraId="400A5DB3" w14:textId="77777777"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14:paraId="68B979C3" w14:textId="77777777"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14:paraId="2E811099" w14:textId="77777777"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14:paraId="2866807F" w14:textId="77777777"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14:paraId="7F5C437A" w14:textId="77777777"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14:paraId="11959A22" w14:textId="77777777"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14:paraId="3346B2BD" w14:textId="77777777"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14:paraId="3A43D2D4" w14:textId="1D03E947"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sidR="00B028A1">
        <w:rPr>
          <w:noProof/>
        </w:rPr>
        <w:t>7</w:t>
      </w:r>
    </w:p>
    <w:p w14:paraId="56FBE482" w14:textId="525DB110"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sidR="00B028A1">
        <w:rPr>
          <w:noProof/>
        </w:rPr>
        <w:t>7</w:t>
      </w:r>
    </w:p>
    <w:p w14:paraId="187A32BC" w14:textId="77777777"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14:paraId="22F9122B" w14:textId="44D40413"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sidR="00B028A1">
        <w:rPr>
          <w:noProof/>
        </w:rPr>
        <w:t>8</w:t>
      </w:r>
    </w:p>
    <w:p w14:paraId="483AB41E" w14:textId="1C089BF2"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sidR="00B028A1">
        <w:rPr>
          <w:noProof/>
        </w:rPr>
        <w:t>8</w:t>
      </w:r>
    </w:p>
    <w:p w14:paraId="0F1CBB18" w14:textId="77777777"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14:paraId="5C42332D" w14:textId="4F70AC11"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sidR="00B028A1">
        <w:rPr>
          <w:noProof/>
        </w:rPr>
        <w:t>9</w:t>
      </w:r>
    </w:p>
    <w:p w14:paraId="72B22CAC" w14:textId="6B14EAAC"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sidR="00B028A1">
        <w:rPr>
          <w:noProof/>
        </w:rPr>
        <w:t>9</w:t>
      </w:r>
    </w:p>
    <w:p w14:paraId="3868AED5" w14:textId="78B803D1"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sidR="00B028A1">
        <w:rPr>
          <w:noProof/>
        </w:rPr>
        <w:t>9</w:t>
      </w:r>
    </w:p>
    <w:p w14:paraId="2307EE08" w14:textId="7494B191"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sidR="00B028A1">
        <w:rPr>
          <w:noProof/>
        </w:rPr>
        <w:t>9</w:t>
      </w:r>
    </w:p>
    <w:p w14:paraId="02437BC8" w14:textId="28ABD7AE"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sidR="00B028A1">
        <w:rPr>
          <w:noProof/>
        </w:rPr>
        <w:t>9</w:t>
      </w:r>
    </w:p>
    <w:p w14:paraId="71F05715" w14:textId="37F94205"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sidR="00B028A1">
        <w:rPr>
          <w:noProof/>
        </w:rPr>
        <w:t>9</w:t>
      </w:r>
    </w:p>
    <w:p w14:paraId="2C49C003" w14:textId="695291E0"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sidR="00B028A1">
        <w:rPr>
          <w:noProof/>
        </w:rPr>
        <w:t>9</w:t>
      </w:r>
    </w:p>
    <w:p w14:paraId="2457F58E" w14:textId="629CD0FD"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sidR="00B028A1">
        <w:rPr>
          <w:noProof/>
        </w:rPr>
        <w:t>9</w:t>
      </w:r>
    </w:p>
    <w:p w14:paraId="5D74007B" w14:textId="21642E19"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sidR="00B028A1">
        <w:rPr>
          <w:noProof/>
        </w:rPr>
        <w:t>9</w:t>
      </w:r>
    </w:p>
    <w:p w14:paraId="46435BDB" w14:textId="77872DE1"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sidR="00B028A1">
        <w:rPr>
          <w:noProof/>
        </w:rPr>
        <w:t>9</w:t>
      </w:r>
    </w:p>
    <w:p w14:paraId="2127ACFD" w14:textId="519E0C6B"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sidR="00B028A1">
        <w:rPr>
          <w:noProof/>
        </w:rPr>
        <w:tab/>
        <w:t>9</w:t>
      </w:r>
    </w:p>
    <w:p w14:paraId="0A2423E1" w14:textId="0CCF5173"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sidR="00B028A1">
        <w:rPr>
          <w:noProof/>
        </w:rPr>
        <w:t>10</w:t>
      </w:r>
    </w:p>
    <w:p w14:paraId="27812A88" w14:textId="592093A5"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sidR="00B028A1">
        <w:rPr>
          <w:noProof/>
        </w:rPr>
        <w:t>10</w:t>
      </w:r>
    </w:p>
    <w:p w14:paraId="21497B4D" w14:textId="7B28048A"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sidR="00B028A1">
        <w:rPr>
          <w:noProof/>
        </w:rPr>
        <w:t>10</w:t>
      </w:r>
    </w:p>
    <w:p w14:paraId="1B0BEEEC" w14:textId="2C09167B"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sidR="00B028A1">
        <w:rPr>
          <w:noProof/>
        </w:rPr>
        <w:t>10</w:t>
      </w:r>
    </w:p>
    <w:p w14:paraId="33D9A52F" w14:textId="7DB8636C"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sidR="00B028A1">
        <w:rPr>
          <w:noProof/>
        </w:rPr>
        <w:t>10</w:t>
      </w:r>
    </w:p>
    <w:p w14:paraId="3FA2C08F" w14:textId="3DC95294"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sidR="00B028A1">
        <w:rPr>
          <w:noProof/>
        </w:rPr>
        <w:t>10</w:t>
      </w:r>
    </w:p>
    <w:p w14:paraId="61C20889" w14:textId="39C9DDD9"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sidR="00B028A1">
        <w:rPr>
          <w:noProof/>
        </w:rPr>
        <w:t>10</w:t>
      </w:r>
    </w:p>
    <w:p w14:paraId="6BCE60C2" w14:textId="2A13F70D" w:rsidR="00AD17B6" w:rsidRDefault="00AD17B6" w:rsidP="00AD17B6">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sidR="00B028A1">
        <w:rPr>
          <w:noProof/>
        </w:rPr>
        <w:t>10</w:t>
      </w:r>
    </w:p>
    <w:p w14:paraId="6762EF61" w14:textId="3646C8CD"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sidR="00B028A1">
        <w:rPr>
          <w:noProof/>
        </w:rPr>
        <w:t>10</w:t>
      </w:r>
    </w:p>
    <w:p w14:paraId="598654A6" w14:textId="2A0C3F53"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sidR="00B028A1">
        <w:rPr>
          <w:noProof/>
        </w:rPr>
        <w:t>10</w:t>
      </w:r>
    </w:p>
    <w:p w14:paraId="116A3A2D" w14:textId="77777777"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334689F8" w14:textId="77777777"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14:paraId="3427BCB8" w14:textId="44FDBCCE" w:rsidR="00206E1F" w:rsidRPr="003372D3" w:rsidRDefault="00B849B5" w:rsidP="00B849B5">
      <w:pPr>
        <w:pStyle w:val="BodyText"/>
        <w:rPr>
          <w:lang w:val="sr-Latn-CS"/>
        </w:rPr>
      </w:pPr>
      <w:r>
        <w:rPr>
          <w:lang w:val="sr-Latn-CS"/>
        </w:rPr>
        <w:t xml:space="preserve">Cilj ovog dokumenta je definisanje zahteva visokog nivoa </w:t>
      </w:r>
      <w:r w:rsidR="00D323E3">
        <w:rPr>
          <w:lang w:val="sr-Latn-CS"/>
        </w:rPr>
        <w:t>Party Maker</w:t>
      </w:r>
      <w:r>
        <w:rPr>
          <w:lang w:val="sr-Latn-CS"/>
        </w:rPr>
        <w:t xml:space="preserve"> </w:t>
      </w:r>
      <w:r w:rsidR="00D323E3">
        <w:rPr>
          <w:lang w:val="sr-Latn-CS"/>
        </w:rPr>
        <w:t>web aplikacije</w:t>
      </w:r>
      <w:r>
        <w:rPr>
          <w:lang w:val="sr-Latn-CS"/>
        </w:rPr>
        <w:t xml:space="preserve"> u pogledu potreba krajnjih korisnika.</w:t>
      </w:r>
      <w:r w:rsidR="00206E1F" w:rsidRPr="003372D3">
        <w:rPr>
          <w:lang w:val="sr-Latn-CS"/>
        </w:rPr>
        <w:t xml:space="preserve">  </w:t>
      </w:r>
    </w:p>
    <w:p w14:paraId="737FBF93" w14:textId="77777777"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14:paraId="06E5575A" w14:textId="57B36FBF" w:rsidR="00DE518F" w:rsidRDefault="00B849B5" w:rsidP="00DE518F">
      <w:pPr>
        <w:pStyle w:val="BodyText"/>
        <w:rPr>
          <w:lang w:val="sr-Latn-CS"/>
        </w:rPr>
      </w:pPr>
      <w:r>
        <w:rPr>
          <w:lang w:val="sr-Latn-CS"/>
        </w:rPr>
        <w:t>Dokument se odnosi na P</w:t>
      </w:r>
      <w:r w:rsidR="00D323E3">
        <w:rPr>
          <w:lang w:val="sr-Latn-CS"/>
        </w:rPr>
        <w:t>arty Maker</w:t>
      </w:r>
      <w:r>
        <w:rPr>
          <w:lang w:val="sr-Latn-CS"/>
        </w:rPr>
        <w:t xml:space="preserve"> portal koji će biti razvijen od strane </w:t>
      </w:r>
      <w:r w:rsidR="00D323E3">
        <w:rPr>
          <w:lang w:val="sr-Latn-CS"/>
        </w:rPr>
        <w:t>SAM Engineering</w:t>
      </w:r>
      <w:r>
        <w:rPr>
          <w:lang w:val="sr-Latn-CS"/>
        </w:rPr>
        <w:t>-a</w:t>
      </w:r>
      <w:r w:rsidR="00DE518F">
        <w:rPr>
          <w:lang w:val="sr-Latn-CS"/>
        </w:rPr>
        <w:t xml:space="preserve">. </w:t>
      </w:r>
      <w:r w:rsidR="00E22400">
        <w:rPr>
          <w:lang w:val="sr-Latn-CS"/>
        </w:rPr>
        <w:t>Namena naše web aplikacije je olakšavanje procesa organizovanja proslava i žurki, tako što nudi mogućnost naručivanja pića, hrane i dekoracije od kuće.</w:t>
      </w:r>
    </w:p>
    <w:p w14:paraId="2754CF5E" w14:textId="77777777" w:rsidR="00206E1F" w:rsidRPr="003372D3" w:rsidRDefault="003372D3">
      <w:pPr>
        <w:pStyle w:val="Heading1"/>
        <w:rPr>
          <w:lang w:val="sr-Latn-CS"/>
        </w:rPr>
      </w:pPr>
      <w:bookmarkStart w:id="2" w:name="_Toc161771493"/>
      <w:r>
        <w:rPr>
          <w:lang w:val="sr-Latn-CS"/>
        </w:rPr>
        <w:t>Reference</w:t>
      </w:r>
      <w:bookmarkEnd w:id="2"/>
    </w:p>
    <w:p w14:paraId="7BA42169"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62A2B84C" w14:textId="204CC8CA" w:rsidR="00DE518F" w:rsidRDefault="00D323E3" w:rsidP="00DE518F">
      <w:pPr>
        <w:pStyle w:val="BodyText"/>
        <w:numPr>
          <w:ilvl w:val="0"/>
          <w:numId w:val="25"/>
        </w:numPr>
        <w:tabs>
          <w:tab w:val="clear" w:pos="1800"/>
          <w:tab w:val="num" w:pos="720"/>
        </w:tabs>
        <w:ind w:left="1440"/>
        <w:rPr>
          <w:lang w:val="sr-Latn-CS"/>
        </w:rPr>
      </w:pPr>
      <w:r>
        <w:rPr>
          <w:lang w:val="sr-Latn-CS"/>
        </w:rPr>
        <w:t>Party Maker</w:t>
      </w:r>
      <w:r w:rsidR="00DE518F">
        <w:rPr>
          <w:lang w:val="sr-Latn-CS"/>
        </w:rPr>
        <w:t xml:space="preserve"> – Predlog projekta</w:t>
      </w:r>
      <w:r w:rsidR="00DE518F" w:rsidRPr="006F61C6">
        <w:rPr>
          <w:lang w:val="sr-Latn-CS"/>
        </w:rPr>
        <w:t xml:space="preserve">, </w:t>
      </w:r>
      <w:r w:rsidR="00DE518F">
        <w:rPr>
          <w:lang w:val="sr-Latn-CS"/>
        </w:rPr>
        <w:t>SWE-</w:t>
      </w:r>
      <w:r>
        <w:rPr>
          <w:lang w:val="sr-Latn-CS"/>
        </w:rPr>
        <w:t>Party Maker</w:t>
      </w:r>
      <w:r w:rsidR="00DE518F">
        <w:rPr>
          <w:lang w:val="sr-Latn-CS"/>
        </w:rPr>
        <w:t>-01</w:t>
      </w:r>
      <w:r w:rsidR="00DE518F" w:rsidRPr="006F61C6">
        <w:rPr>
          <w:lang w:val="sr-Latn-CS"/>
        </w:rPr>
        <w:t>, V1.0</w:t>
      </w:r>
      <w:r w:rsidR="00DE518F">
        <w:rPr>
          <w:lang w:val="sr-Latn-CS"/>
        </w:rPr>
        <w:t>, 20</w:t>
      </w:r>
      <w:r w:rsidR="00E22400">
        <w:rPr>
          <w:lang w:val="sr-Latn-CS"/>
        </w:rPr>
        <w:t>23</w:t>
      </w:r>
      <w:r w:rsidR="00DE518F" w:rsidRPr="006F61C6">
        <w:rPr>
          <w:lang w:val="sr-Latn-CS"/>
        </w:rPr>
        <w:t xml:space="preserve">, </w:t>
      </w:r>
      <w:r>
        <w:rPr>
          <w:lang w:val="sr-Latn-CS"/>
        </w:rPr>
        <w:t>SAM Engineering</w:t>
      </w:r>
      <w:r w:rsidR="00DE518F" w:rsidRPr="006F61C6">
        <w:rPr>
          <w:lang w:val="sr-Latn-CS"/>
        </w:rPr>
        <w:t>.</w:t>
      </w:r>
    </w:p>
    <w:p w14:paraId="17851EE4" w14:textId="69C3EAF0" w:rsidR="00DE518F" w:rsidRPr="006F61C6" w:rsidRDefault="00D323E3" w:rsidP="00DE518F">
      <w:pPr>
        <w:pStyle w:val="BodyText"/>
        <w:numPr>
          <w:ilvl w:val="0"/>
          <w:numId w:val="25"/>
        </w:numPr>
        <w:tabs>
          <w:tab w:val="clear" w:pos="1800"/>
          <w:tab w:val="num" w:pos="720"/>
        </w:tabs>
        <w:ind w:left="1440"/>
        <w:rPr>
          <w:lang w:val="sr-Latn-CS"/>
        </w:rPr>
      </w:pPr>
      <w:r>
        <w:rPr>
          <w:lang w:val="sr-Latn-CS"/>
        </w:rPr>
        <w:t>Party Maker</w:t>
      </w:r>
      <w:r w:rsidR="00DE518F" w:rsidRPr="0046548E">
        <w:rPr>
          <w:lang w:val="sr-Latn-CS"/>
        </w:rPr>
        <w:t xml:space="preserve"> </w:t>
      </w:r>
      <w:r w:rsidR="00DE518F">
        <w:rPr>
          <w:lang w:val="sr-Latn-CS"/>
        </w:rPr>
        <w:t>– Planirani raspored aktivnosti na projektu, V1.0, 20</w:t>
      </w:r>
      <w:r w:rsidR="00E22400">
        <w:rPr>
          <w:lang w:val="sr-Latn-CS"/>
        </w:rPr>
        <w:t>23</w:t>
      </w:r>
      <w:r w:rsidR="00DE518F">
        <w:rPr>
          <w:lang w:val="sr-Latn-CS"/>
        </w:rPr>
        <w:t xml:space="preserve">, </w:t>
      </w:r>
      <w:r>
        <w:rPr>
          <w:lang w:val="sr-Latn-CS"/>
        </w:rPr>
        <w:t>SAM Engineering</w:t>
      </w:r>
      <w:r w:rsidR="00DE518F">
        <w:rPr>
          <w:lang w:val="sr-Latn-CS"/>
        </w:rPr>
        <w:t>.</w:t>
      </w:r>
    </w:p>
    <w:p w14:paraId="68FEDE27" w14:textId="48CA8DEE" w:rsidR="00DE518F" w:rsidRDefault="00D323E3" w:rsidP="00DE518F">
      <w:pPr>
        <w:pStyle w:val="BodyText"/>
        <w:numPr>
          <w:ilvl w:val="0"/>
          <w:numId w:val="25"/>
        </w:numPr>
        <w:tabs>
          <w:tab w:val="clear" w:pos="1800"/>
          <w:tab w:val="num" w:pos="720"/>
        </w:tabs>
        <w:ind w:left="1440"/>
        <w:rPr>
          <w:lang w:val="sr-Latn-CS"/>
        </w:rPr>
      </w:pPr>
      <w:r>
        <w:rPr>
          <w:lang w:val="sr-Latn-CS"/>
        </w:rPr>
        <w:t>Party Maker</w:t>
      </w:r>
      <w:r w:rsidR="00DE518F">
        <w:rPr>
          <w:lang w:val="sr-Latn-CS"/>
        </w:rPr>
        <w:t xml:space="preserve"> – Plan realizacije projekta, V1.0, 20</w:t>
      </w:r>
      <w:r w:rsidR="00E22400">
        <w:rPr>
          <w:lang w:val="sr-Latn-CS"/>
        </w:rPr>
        <w:t>23</w:t>
      </w:r>
      <w:r w:rsidR="00DE518F">
        <w:rPr>
          <w:lang w:val="sr-Latn-CS"/>
        </w:rPr>
        <w:t xml:space="preserve">, </w:t>
      </w:r>
      <w:r>
        <w:rPr>
          <w:lang w:val="sr-Latn-CS"/>
        </w:rPr>
        <w:t>SAM Engineering</w:t>
      </w:r>
      <w:r w:rsidR="00DE518F">
        <w:rPr>
          <w:lang w:val="sr-Latn-CS"/>
        </w:rPr>
        <w:t>.</w:t>
      </w:r>
    </w:p>
    <w:p w14:paraId="149D6965" w14:textId="77777777" w:rsidR="00206E1F" w:rsidRPr="003372D3" w:rsidRDefault="003372D3" w:rsidP="003372D3">
      <w:pPr>
        <w:pStyle w:val="Heading1"/>
        <w:rPr>
          <w:lang w:val="sr-Latn-CS"/>
        </w:rPr>
      </w:pPr>
      <w:bookmarkStart w:id="3" w:name="_Toc161771494"/>
      <w:r>
        <w:rPr>
          <w:lang w:val="sr-Latn-CS"/>
        </w:rPr>
        <w:t>Pozicioniranje proizvoda</w:t>
      </w:r>
      <w:bookmarkEnd w:id="3"/>
    </w:p>
    <w:p w14:paraId="75E0F864" w14:textId="77777777" w:rsidR="00206E1F" w:rsidRPr="003372D3" w:rsidRDefault="003372D3" w:rsidP="003372D3">
      <w:pPr>
        <w:pStyle w:val="Heading2"/>
        <w:rPr>
          <w:lang w:val="sr-Latn-CS"/>
        </w:rPr>
      </w:pPr>
      <w:bookmarkStart w:id="4" w:name="_Toc161771495"/>
      <w:r>
        <w:rPr>
          <w:lang w:val="sr-Latn-CS"/>
        </w:rPr>
        <w:t>Poslovne mogućnosti</w:t>
      </w:r>
      <w:bookmarkEnd w:id="4"/>
    </w:p>
    <w:p w14:paraId="48DC0F3A" w14:textId="15CA835C" w:rsidR="0066459A" w:rsidRDefault="0066459A" w:rsidP="00A4318A">
      <w:pPr>
        <w:pStyle w:val="BodyText"/>
        <w:rPr>
          <w:lang w:val="sr-Latn-CS"/>
        </w:rPr>
      </w:pPr>
      <w:r>
        <w:rPr>
          <w:lang w:val="sr-Latn-CS"/>
        </w:rPr>
        <w:t>Party Maker je web aplikacija koja olakšava organizovanje proslava u domenu nabavke pića, hrane i rekvizita koji su potrebni za istu. Aplikacija je prvenstveno namenjena mladim ljudima koji nisu stručni u oblasti organizovanja proslava, ali je takođe pogodna i za sve ostale ljude koji žele da brzo i jednostavno nabave sve potrepštine. Proizvodi u aplikaciji će biti organizovani po kategorijama, a postojaće i mogućnost filtriranja i sortiranja proizvoda radi lakše pretrage i preglednosti.</w:t>
      </w:r>
    </w:p>
    <w:p w14:paraId="151E2A27" w14:textId="122A093C" w:rsidR="0066459A" w:rsidRDefault="0066459A" w:rsidP="000817C9">
      <w:pPr>
        <w:pStyle w:val="BodyText"/>
        <w:rPr>
          <w:lang w:val="sr-Latn-CS"/>
        </w:rPr>
      </w:pPr>
      <w:r>
        <w:rPr>
          <w:lang w:val="sr-Latn-CS"/>
        </w:rPr>
        <w:t>Aplikacija je trenutno namenj</w:t>
      </w:r>
      <w:r w:rsidR="00B1397E">
        <w:rPr>
          <w:lang w:val="sr-Latn-CS"/>
        </w:rPr>
        <w:t>e</w:t>
      </w:r>
      <w:r>
        <w:rPr>
          <w:lang w:val="sr-Latn-CS"/>
        </w:rPr>
        <w:t>na za naše tržište, ali se lako može prilagoditi bilo kom tržištu jednosta</w:t>
      </w:r>
      <w:r w:rsidR="00B1397E">
        <w:rPr>
          <w:lang w:val="sr-Latn-CS"/>
        </w:rPr>
        <w:t xml:space="preserve">vnim dodavanjem lokalnih proizvoda. Trenutna verzija aplikacije će nuditi dvojezičnu podršku, za srpski i engleski jezik, ali bi lako mogla da se prevede i na druge jezike. Unos svih podataka o proizvodima će biti zahtevan na oba jezika što će obezbediti konzistentnost obe jezičke verzije aplikacije. </w:t>
      </w:r>
    </w:p>
    <w:p w14:paraId="54BCE67F" w14:textId="104FA604" w:rsidR="00B1397E" w:rsidRDefault="00B1397E" w:rsidP="000817C9">
      <w:pPr>
        <w:pStyle w:val="BodyText"/>
        <w:rPr>
          <w:lang w:val="sr-Latn-CS"/>
        </w:rPr>
      </w:pPr>
      <w:r>
        <w:rPr>
          <w:lang w:val="sr-Latn-CS"/>
        </w:rPr>
        <w:t>Aplikaciji će biti dostupna sa svih uređaja, ali da bi smo obezbedili mobilnim korisnicima lakši pristup u planu je da u nekoj budućoj verziji razvijemo i Android aplikaciju. Smatramo da je Android operativni sistem najprisutniji u našoj ciljnoj grupi.</w:t>
      </w:r>
    </w:p>
    <w:p w14:paraId="5AA09B01" w14:textId="25AE794A" w:rsidR="00B1397E" w:rsidRDefault="00B1397E" w:rsidP="000817C9">
      <w:pPr>
        <w:pStyle w:val="BodyText"/>
        <w:rPr>
          <w:lang w:val="sr-Latn-CS"/>
        </w:rPr>
      </w:pPr>
      <w:r>
        <w:rPr>
          <w:lang w:val="sr-Latn-CS"/>
        </w:rPr>
        <w:t xml:space="preserve">Deo aplikacije za dodavanje </w:t>
      </w:r>
      <w:r w:rsidR="00A4318A">
        <w:rPr>
          <w:lang w:val="sr-Latn-CS"/>
        </w:rPr>
        <w:t>proizvoda neće biti optimizovan za mobilne telefone, zato što će tom delu pristup imati samo administratori.</w:t>
      </w:r>
    </w:p>
    <w:p w14:paraId="5DF6F30A" w14:textId="77777777" w:rsidR="00206E1F" w:rsidRPr="003372D3" w:rsidRDefault="00B849B5" w:rsidP="00B849B5">
      <w:pPr>
        <w:pStyle w:val="Heading2"/>
        <w:rPr>
          <w:lang w:val="sr-Latn-CS"/>
        </w:rPr>
      </w:pPr>
      <w:bookmarkStart w:id="5" w:name="_Toc161771496"/>
      <w:r>
        <w:rPr>
          <w:lang w:val="sr-Latn-CS"/>
        </w:rPr>
        <w:t>Postavka</w:t>
      </w:r>
      <w:r w:rsidR="00D44844">
        <w:rPr>
          <w:lang w:val="sr-Latn-CS"/>
        </w:rPr>
        <w:t xml:space="preserve"> problema</w:t>
      </w:r>
      <w:bookmarkEnd w:id="5"/>
      <w:r w:rsidR="00206E1F" w:rsidRPr="003372D3">
        <w:rPr>
          <w:lang w:val="sr-Latn-CS"/>
        </w:rPr>
        <w:t xml:space="preserve"> </w:t>
      </w:r>
    </w:p>
    <w:p w14:paraId="65D6B48D"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14:paraId="645BDC61"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78D970F7" w14:textId="77777777"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48CFBB93" w14:textId="610852A4" w:rsidR="00206E1F" w:rsidRPr="003372D3" w:rsidRDefault="00DD299C">
            <w:pPr>
              <w:pStyle w:val="BodyText"/>
              <w:ind w:left="0"/>
              <w:rPr>
                <w:lang w:val="sr-Latn-CS"/>
              </w:rPr>
            </w:pPr>
            <w:r>
              <w:rPr>
                <w:lang w:val="sr-Latn-CS"/>
              </w:rPr>
              <w:t xml:space="preserve">Što ne postoji uniformna aplikacija koja nudi nabavku svih proizvoda, već je potrebno posećivati više sajtova i lokalne prodavnice </w:t>
            </w:r>
            <w:r w:rsidR="007C6B66">
              <w:rPr>
                <w:lang w:val="sr-Latn-CS"/>
              </w:rPr>
              <w:t xml:space="preserve"> </w:t>
            </w:r>
          </w:p>
        </w:tc>
      </w:tr>
      <w:tr w:rsidR="00206E1F" w:rsidRPr="003372D3" w14:paraId="280D7DA9"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3322573F" w14:textId="77777777"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4779D5D7" w14:textId="4E4A0B11" w:rsidR="00206E1F" w:rsidRPr="003372D3" w:rsidRDefault="00DD299C">
            <w:pPr>
              <w:pStyle w:val="BodyText"/>
              <w:ind w:left="0"/>
              <w:rPr>
                <w:lang w:val="sr-Latn-CS"/>
              </w:rPr>
            </w:pPr>
            <w:r>
              <w:rPr>
                <w:lang w:val="sr-Latn-CS"/>
              </w:rPr>
              <w:t>Sve ljude koji žele da organizuju neku proslavu</w:t>
            </w:r>
          </w:p>
        </w:tc>
      </w:tr>
      <w:tr w:rsidR="00206E1F" w:rsidRPr="003372D3" w14:paraId="0D545753"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289A8D18" w14:textId="77777777"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4C239D3F" w14:textId="035C84A7" w:rsidR="00206E1F" w:rsidRPr="003372D3" w:rsidRDefault="00CF5CD8">
            <w:pPr>
              <w:pStyle w:val="BodyText"/>
              <w:ind w:left="0"/>
              <w:rPr>
                <w:lang w:val="sr-Latn-CS"/>
              </w:rPr>
            </w:pPr>
            <w:r>
              <w:rPr>
                <w:lang w:val="sr-Latn-CS"/>
              </w:rPr>
              <w:t>Gubitak vremena i novca</w:t>
            </w:r>
          </w:p>
        </w:tc>
      </w:tr>
      <w:tr w:rsidR="00206E1F" w:rsidRPr="003372D3" w14:paraId="52D9380A"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7A6D208" w14:textId="77777777"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55D476AA" w14:textId="08DF9B26" w:rsidR="00206E1F" w:rsidRPr="003372D3" w:rsidRDefault="007C6B66">
            <w:pPr>
              <w:pStyle w:val="BodyText"/>
              <w:ind w:left="0"/>
              <w:rPr>
                <w:lang w:val="sr-Latn-CS"/>
              </w:rPr>
            </w:pPr>
            <w:r>
              <w:rPr>
                <w:lang w:val="sr-Latn-CS"/>
              </w:rPr>
              <w:t xml:space="preserve">Obezbediti </w:t>
            </w:r>
            <w:r w:rsidR="00CF5CD8">
              <w:rPr>
                <w:lang w:val="sr-Latn-CS"/>
              </w:rPr>
              <w:t>uniformno mesto za nabavku svih potrepština za proslavu</w:t>
            </w:r>
          </w:p>
        </w:tc>
      </w:tr>
    </w:tbl>
    <w:p w14:paraId="7247C121" w14:textId="77777777" w:rsidR="00206E1F" w:rsidRPr="003372D3" w:rsidRDefault="00206E1F">
      <w:pPr>
        <w:rPr>
          <w:lang w:val="sr-Latn-CS"/>
        </w:rPr>
      </w:pPr>
    </w:p>
    <w:p w14:paraId="45C9059A" w14:textId="77777777" w:rsidR="00206E1F" w:rsidRPr="003372D3" w:rsidRDefault="00B849B5" w:rsidP="00B849B5">
      <w:pPr>
        <w:pStyle w:val="Heading2"/>
        <w:rPr>
          <w:lang w:val="sr-Latn-CS"/>
        </w:rPr>
      </w:pPr>
      <w:bookmarkStart w:id="6" w:name="_Toc161771497"/>
      <w:r>
        <w:rPr>
          <w:lang w:val="sr-Latn-CS"/>
        </w:rPr>
        <w:lastRenderedPageBreak/>
        <w:t xml:space="preserve">Postavka pozicije </w:t>
      </w:r>
      <w:r w:rsidR="00D44844">
        <w:rPr>
          <w:lang w:val="sr-Latn-CS"/>
        </w:rPr>
        <w:t>proizvoda</w:t>
      </w:r>
      <w:bookmarkEnd w:id="6"/>
    </w:p>
    <w:p w14:paraId="4BE8AD1A"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14:paraId="48170DAC"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38459537" w14:textId="77777777"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607A1F7E" w14:textId="741A269B" w:rsidR="00206E1F" w:rsidRPr="003372D3" w:rsidRDefault="00E84FB8">
            <w:pPr>
              <w:pStyle w:val="BodyText"/>
              <w:ind w:left="0"/>
              <w:rPr>
                <w:lang w:val="sr-Latn-CS"/>
              </w:rPr>
            </w:pPr>
            <w:r>
              <w:rPr>
                <w:lang w:val="sr-Latn-CS"/>
              </w:rPr>
              <w:t>Prvenstveno mladim ljudima, ali i široj populaciji</w:t>
            </w:r>
          </w:p>
        </w:tc>
      </w:tr>
      <w:tr w:rsidR="00206E1F" w:rsidRPr="003372D3" w14:paraId="03DCD56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77464B7" w14:textId="77777777"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0748832C" w14:textId="570616FB" w:rsidR="00206E1F" w:rsidRPr="003372D3" w:rsidRDefault="00E84FB8">
            <w:pPr>
              <w:pStyle w:val="BodyText"/>
              <w:ind w:left="0"/>
              <w:rPr>
                <w:lang w:val="sr-Latn-CS"/>
              </w:rPr>
            </w:pPr>
            <w:r>
              <w:rPr>
                <w:lang w:val="sr-Latn-CS"/>
              </w:rPr>
              <w:t>Žele da organizuju proslavu</w:t>
            </w:r>
          </w:p>
        </w:tc>
      </w:tr>
      <w:tr w:rsidR="00206E1F" w:rsidRPr="003372D3" w14:paraId="6BCD549F"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9F4710B" w14:textId="77777777"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41A1808C" w14:textId="77777777" w:rsidR="00206E1F" w:rsidRPr="003372D3" w:rsidRDefault="00143087">
            <w:pPr>
              <w:pStyle w:val="BodyText"/>
              <w:ind w:left="0"/>
              <w:rPr>
                <w:lang w:val="sr-Latn-CS"/>
              </w:rPr>
            </w:pPr>
            <w:r>
              <w:rPr>
                <w:lang w:val="sr-Latn-CS"/>
              </w:rPr>
              <w:t>Web aplikacija.</w:t>
            </w:r>
          </w:p>
        </w:tc>
      </w:tr>
      <w:tr w:rsidR="00206E1F" w:rsidRPr="003372D3" w14:paraId="0B9B4AC5"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F3448D4" w14:textId="77777777"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53DACA9A" w14:textId="727E24D0" w:rsidR="00206E1F" w:rsidRPr="003372D3" w:rsidRDefault="006369C8">
            <w:pPr>
              <w:pStyle w:val="BodyText"/>
              <w:ind w:left="0"/>
              <w:rPr>
                <w:lang w:val="sr-Latn-CS"/>
              </w:rPr>
            </w:pPr>
            <w:r>
              <w:rPr>
                <w:lang w:val="sr-Latn-CS"/>
              </w:rPr>
              <w:t>O</w:t>
            </w:r>
            <w:r w:rsidR="00143087">
              <w:rPr>
                <w:lang w:val="sr-Latn-CS"/>
              </w:rPr>
              <w:t xml:space="preserve">mogućava </w:t>
            </w:r>
            <w:r w:rsidR="00E84FB8">
              <w:rPr>
                <w:lang w:val="sr-Latn-CS"/>
              </w:rPr>
              <w:t>nabavku pića, hrane i rekvizita za proslave</w:t>
            </w:r>
          </w:p>
        </w:tc>
      </w:tr>
      <w:tr w:rsidR="00206E1F" w:rsidRPr="003372D3" w14:paraId="383CD4F1"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F900C5B" w14:textId="77777777"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3436E004" w14:textId="587F9502" w:rsidR="00206E1F" w:rsidRPr="003372D3" w:rsidRDefault="00E84FB8">
            <w:pPr>
              <w:pStyle w:val="BodyText"/>
              <w:ind w:left="0"/>
              <w:rPr>
                <w:lang w:val="sr-Latn-CS"/>
              </w:rPr>
            </w:pPr>
            <w:r>
              <w:rPr>
                <w:lang w:val="sr-Latn-CS"/>
              </w:rPr>
              <w:t>Trenutne situacije gde je potrebno posećivati više sajtova i lokalnih prodavnica</w:t>
            </w:r>
          </w:p>
        </w:tc>
      </w:tr>
      <w:tr w:rsidR="00206E1F" w:rsidRPr="003372D3" w14:paraId="67CFD886"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10C1F313" w14:textId="77777777"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7B96EB5A" w14:textId="09373BC3" w:rsidR="00206E1F" w:rsidRPr="003372D3" w:rsidRDefault="00E84FB8">
            <w:pPr>
              <w:pStyle w:val="BodyText"/>
              <w:ind w:left="0"/>
              <w:rPr>
                <w:lang w:val="sr-Latn-CS"/>
              </w:rPr>
            </w:pPr>
            <w:r>
              <w:rPr>
                <w:lang w:val="sr-Latn-CS"/>
              </w:rPr>
              <w:t>O</w:t>
            </w:r>
            <w:r w:rsidR="00143087">
              <w:rPr>
                <w:lang w:val="sr-Latn-CS"/>
              </w:rPr>
              <w:t xml:space="preserve">bezbediti </w:t>
            </w:r>
            <w:r>
              <w:rPr>
                <w:lang w:val="sr-Latn-CS"/>
              </w:rPr>
              <w:t>veliki asortiman proizvoda koji obuhvataju sve aspekte jedne proslave</w:t>
            </w:r>
          </w:p>
        </w:tc>
      </w:tr>
    </w:tbl>
    <w:p w14:paraId="2BB27E33" w14:textId="77777777" w:rsidR="00206E1F" w:rsidRPr="003372D3" w:rsidRDefault="00206E1F">
      <w:pPr>
        <w:rPr>
          <w:lang w:val="sr-Latn-CS"/>
        </w:rPr>
      </w:pPr>
    </w:p>
    <w:p w14:paraId="79A0251E" w14:textId="77777777" w:rsidR="00206E1F" w:rsidRPr="003372D3" w:rsidRDefault="00D44844">
      <w:pPr>
        <w:pStyle w:val="Heading1"/>
        <w:rPr>
          <w:lang w:val="sr-Latn-CS"/>
        </w:rPr>
      </w:pPr>
      <w:bookmarkStart w:id="7" w:name="_Toc161771498"/>
      <w:r>
        <w:rPr>
          <w:lang w:val="sr-Latn-CS"/>
        </w:rPr>
        <w:t>Opis korisnika</w:t>
      </w:r>
      <w:bookmarkEnd w:id="7"/>
    </w:p>
    <w:p w14:paraId="0FBCF1C1" w14:textId="17DF4997" w:rsidR="00206E1F" w:rsidRPr="003372D3" w:rsidRDefault="008D40CE" w:rsidP="009075F6">
      <w:pPr>
        <w:pStyle w:val="BodyText"/>
        <w:rPr>
          <w:lang w:val="sr-Latn-CS"/>
        </w:rPr>
      </w:pPr>
      <w:r>
        <w:rPr>
          <w:lang w:val="sr-Latn-CS"/>
        </w:rPr>
        <w:t xml:space="preserve">U ovom odeljku opisani su korisnici </w:t>
      </w:r>
      <w:r w:rsidR="00D323E3">
        <w:rPr>
          <w:lang w:val="sr-Latn-CS"/>
        </w:rPr>
        <w:t>Party Maker</w:t>
      </w:r>
      <w:r>
        <w:rPr>
          <w:lang w:val="sr-Latn-CS"/>
        </w:rPr>
        <w:t xml:space="preserve"> sistema</w:t>
      </w:r>
      <w:r w:rsidR="00206E1F" w:rsidRPr="003372D3">
        <w:rPr>
          <w:lang w:val="sr-Latn-CS"/>
        </w:rPr>
        <w:t xml:space="preserve">.  </w:t>
      </w:r>
      <w:r>
        <w:rPr>
          <w:lang w:val="sr-Latn-CS"/>
        </w:rPr>
        <w:t xml:space="preserve">Postoje </w:t>
      </w:r>
      <w:r w:rsidR="005D218A">
        <w:rPr>
          <w:lang w:val="sr-Latn-CS"/>
        </w:rPr>
        <w:t>2</w:t>
      </w:r>
      <w:r>
        <w:rPr>
          <w:lang w:val="sr-Latn-CS"/>
        </w:rPr>
        <w:t xml:space="preserve"> tipa korisnika: </w:t>
      </w:r>
      <w:r w:rsidR="005D218A">
        <w:rPr>
          <w:lang w:val="sr-Latn-CS"/>
        </w:rPr>
        <w:t>organizator proslave i administrator</w:t>
      </w:r>
    </w:p>
    <w:p w14:paraId="5E932458" w14:textId="77777777" w:rsidR="00206E1F" w:rsidRPr="003372D3" w:rsidRDefault="00B849B5" w:rsidP="00B849B5">
      <w:pPr>
        <w:pStyle w:val="Heading2"/>
        <w:rPr>
          <w:lang w:val="sr-Latn-CS"/>
        </w:rPr>
      </w:pPr>
      <w:bookmarkStart w:id="8" w:name="_Toc161771499"/>
      <w:r>
        <w:rPr>
          <w:lang w:val="sr-Latn-CS"/>
        </w:rPr>
        <w:t>Opis potencijalnog tržišta</w:t>
      </w:r>
      <w:bookmarkEnd w:id="8"/>
    </w:p>
    <w:p w14:paraId="4DE63CC1" w14:textId="77777777" w:rsidR="00206E1F" w:rsidRPr="003372D3" w:rsidRDefault="00206E1F">
      <w:pPr>
        <w:rPr>
          <w:lang w:val="sr-Latn-CS"/>
        </w:rPr>
      </w:pPr>
    </w:p>
    <w:p w14:paraId="14B58A76" w14:textId="477928CE" w:rsidR="0039103B" w:rsidRDefault="0039103B" w:rsidP="0039103B">
      <w:pPr>
        <w:pStyle w:val="BodyText"/>
        <w:rPr>
          <w:lang w:val="sr-Latn-CS"/>
        </w:rPr>
      </w:pPr>
      <w:r>
        <w:rPr>
          <w:lang w:val="sr-Latn-CS"/>
        </w:rPr>
        <w:t>Potencijalni korisnici sistema su</w:t>
      </w:r>
      <w:r w:rsidR="00FB655A">
        <w:rPr>
          <w:lang w:val="sr-Latn-CS"/>
        </w:rPr>
        <w:t xml:space="preserve"> svi ljudi, najrazličitijih nivoa obrazovanja i profesija, koji imaju pristup internetu</w:t>
      </w:r>
      <w:r>
        <w:rPr>
          <w:lang w:val="sr-Latn-CS"/>
        </w:rPr>
        <w:t>.</w:t>
      </w:r>
    </w:p>
    <w:p w14:paraId="138D9C40" w14:textId="4F8BBDCE" w:rsidR="009B2233" w:rsidRDefault="0039103B" w:rsidP="009B2233">
      <w:pPr>
        <w:pStyle w:val="BodyText"/>
        <w:rPr>
          <w:lang w:val="sr-Latn-CS"/>
        </w:rPr>
      </w:pPr>
      <w:r>
        <w:rPr>
          <w:lang w:val="sr-Latn-CS"/>
        </w:rPr>
        <w:t xml:space="preserve">Inicijalna verzija </w:t>
      </w:r>
      <w:r w:rsidR="00D323E3">
        <w:rPr>
          <w:lang w:val="sr-Latn-CS"/>
        </w:rPr>
        <w:t>Party Maker</w:t>
      </w:r>
      <w:r>
        <w:rPr>
          <w:lang w:val="sr-Latn-CS"/>
        </w:rPr>
        <w:t xml:space="preserve"> </w:t>
      </w:r>
      <w:r w:rsidR="003B6CF0">
        <w:rPr>
          <w:lang w:val="sr-Latn-CS"/>
        </w:rPr>
        <w:t>aplikacije je namenjena domaćem tržištu, ali nudi mogućnost jednostavne ekspanzije na ostala tržišta prostim dodavanjem lokalnih proizvoda. Takođe, aplikacija će u inicijalnoj verziji biti dostupna i na engleskom jeziku, tako da će odmah biti spremna i za šire korišćenje.</w:t>
      </w:r>
    </w:p>
    <w:p w14:paraId="3EFD5E14" w14:textId="5FD8BC36" w:rsidR="003B6CF0" w:rsidRDefault="003B6CF0" w:rsidP="009B2233">
      <w:pPr>
        <w:pStyle w:val="BodyText"/>
        <w:rPr>
          <w:lang w:val="sr-Latn-CS"/>
        </w:rPr>
      </w:pPr>
      <w:r>
        <w:rPr>
          <w:lang w:val="sr-Latn-CS"/>
        </w:rPr>
        <w:t>Zbog velike i raznolike ciljne grupe, interfejs će biti što intuitivniji, da bi se sprečile nedoumice u korišćenju i jednostavno obavila nabavka. U prvom planu aplikacije će se nalaziti lista proizvoda sa slikama, koji će moći jednim klikom dodati u korpu.</w:t>
      </w:r>
    </w:p>
    <w:p w14:paraId="0A0C6118" w14:textId="77777777" w:rsidR="00206E1F" w:rsidRPr="003372D3" w:rsidRDefault="00D44844" w:rsidP="00D44844">
      <w:pPr>
        <w:pStyle w:val="Heading2"/>
        <w:rPr>
          <w:lang w:val="sr-Latn-CS"/>
        </w:rPr>
      </w:pPr>
      <w:bookmarkStart w:id="9" w:name="_Toc161771500"/>
      <w:r>
        <w:rPr>
          <w:lang w:val="sr-Latn-CS"/>
        </w:rPr>
        <w:t>Profili korisnika</w:t>
      </w:r>
      <w:bookmarkEnd w:id="9"/>
    </w:p>
    <w:p w14:paraId="17F58201" w14:textId="77777777" w:rsidR="00206E1F" w:rsidRPr="003372D3" w:rsidRDefault="00206E1F">
      <w:pPr>
        <w:rPr>
          <w:lang w:val="sr-Latn-CS"/>
        </w:rPr>
      </w:pPr>
    </w:p>
    <w:p w14:paraId="40892140" w14:textId="2E0F24EA" w:rsidR="003B1702" w:rsidRDefault="00B5690E" w:rsidP="003B1702">
      <w:pPr>
        <w:pStyle w:val="BodyText"/>
        <w:rPr>
          <w:b/>
          <w:lang w:val="sr-Latn-CS"/>
        </w:rPr>
      </w:pPr>
      <w:r>
        <w:rPr>
          <w:b/>
          <w:lang w:val="sr-Latn-CS"/>
        </w:rPr>
        <w:t>Organizator proslave</w:t>
      </w:r>
      <w:r w:rsidR="003B1702">
        <w:rPr>
          <w:b/>
          <w:lang w:val="sr-Latn-CS"/>
        </w:rPr>
        <w:t xml:space="preserve"> (skraćeno </w:t>
      </w:r>
      <w:r>
        <w:rPr>
          <w:b/>
          <w:lang w:val="sr-Latn-CS"/>
        </w:rPr>
        <w:t>potrošač</w:t>
      </w:r>
      <w:r w:rsidR="003B1702">
        <w:rPr>
          <w:b/>
          <w:lang w:val="sr-Latn-CS"/>
        </w:rPr>
        <w:t>)</w:t>
      </w:r>
      <w:r w:rsidR="003B1702" w:rsidRPr="003372D3">
        <w:rPr>
          <w:b/>
          <w:lang w:val="sr-Latn-CS"/>
        </w:rPr>
        <w:t>:</w:t>
      </w:r>
    </w:p>
    <w:p w14:paraId="64B8764B" w14:textId="77777777" w:rsidR="0079575A" w:rsidRDefault="009D6F1D" w:rsidP="003B1702">
      <w:pPr>
        <w:pStyle w:val="BodyText"/>
        <w:rPr>
          <w:bCs/>
          <w:lang w:val="sr-Latn-CS"/>
        </w:rPr>
      </w:pPr>
      <w:r>
        <w:rPr>
          <w:bCs/>
          <w:lang w:val="sr-Latn-CS"/>
        </w:rPr>
        <w:t xml:space="preserve">Potrošač ne može da menja izgled i sadržaj aplikacije, već samo može da pristupa postojećem sadržaju i da ga dodaje u korpu. Takođe moći će da promeni prikaz stranice pomoću funkcija za filtriranje i sortiranje proizvoda. </w:t>
      </w:r>
    </w:p>
    <w:p w14:paraId="1607E706" w14:textId="139F063F" w:rsidR="009D6F1D" w:rsidRDefault="009D6F1D" w:rsidP="003B1702">
      <w:pPr>
        <w:pStyle w:val="BodyText"/>
        <w:rPr>
          <w:bCs/>
          <w:lang w:val="sr-Latn-CS"/>
        </w:rPr>
      </w:pPr>
      <w:r>
        <w:rPr>
          <w:bCs/>
          <w:lang w:val="sr-Latn-CS"/>
        </w:rPr>
        <w:t xml:space="preserve">Potrošač će takođe imati mogućnost da šalje pitanja </w:t>
      </w:r>
      <w:r w:rsidR="0079575A">
        <w:rPr>
          <w:bCs/>
          <w:lang w:val="sr-Latn-CS"/>
        </w:rPr>
        <w:t>administratoru pomoću forme koja je dostupna u aplikaciji.</w:t>
      </w:r>
    </w:p>
    <w:p w14:paraId="56BF610C" w14:textId="6D8D5402" w:rsidR="0079575A" w:rsidRPr="009D6F1D" w:rsidRDefault="0079575A" w:rsidP="003B1702">
      <w:pPr>
        <w:pStyle w:val="BodyText"/>
        <w:rPr>
          <w:bCs/>
          <w:lang w:val="sr-Latn-CS"/>
        </w:rPr>
      </w:pPr>
      <w:r>
        <w:rPr>
          <w:bCs/>
          <w:lang w:val="sr-Latn-CS"/>
        </w:rPr>
        <w:t>Od potrošača se ne očekuje veliko iskustvo i razumevanje rada aplikacije, zato je će i sam interfejs biti jednostavan i intuitivan.</w:t>
      </w:r>
    </w:p>
    <w:p w14:paraId="280F9947" w14:textId="7ED664BF" w:rsidR="00206E1F" w:rsidRDefault="00B5690E" w:rsidP="009B2233">
      <w:pPr>
        <w:pStyle w:val="BodyText"/>
        <w:rPr>
          <w:b/>
          <w:lang w:val="sr-Latn-CS"/>
        </w:rPr>
      </w:pPr>
      <w:r>
        <w:rPr>
          <w:b/>
          <w:lang w:val="sr-Latn-CS"/>
        </w:rPr>
        <w:t>Administrator</w:t>
      </w:r>
      <w:r w:rsidR="00206E1F" w:rsidRPr="003372D3">
        <w:rPr>
          <w:b/>
          <w:lang w:val="sr-Latn-CS"/>
        </w:rPr>
        <w:t>:</w:t>
      </w:r>
    </w:p>
    <w:p w14:paraId="1E27BA82" w14:textId="77777777" w:rsidR="009D6F1D" w:rsidRDefault="009D6F1D" w:rsidP="009D6F1D">
      <w:pPr>
        <w:pStyle w:val="BodyText"/>
        <w:rPr>
          <w:lang w:val="sr-Latn-CS"/>
        </w:rPr>
      </w:pPr>
      <w:r>
        <w:rPr>
          <w:lang w:val="sr-Latn-CS"/>
        </w:rPr>
        <w:t xml:space="preserve">Administrator je zadužen za dodavanje i ažuriranje proizvoda i održavanje rada aplikacije. </w:t>
      </w:r>
    </w:p>
    <w:p w14:paraId="752ACF50" w14:textId="77777777" w:rsidR="009D6F1D" w:rsidRDefault="009D6F1D" w:rsidP="009D6F1D">
      <w:pPr>
        <w:pStyle w:val="BodyText"/>
        <w:rPr>
          <w:lang w:val="sr-Latn-CS"/>
        </w:rPr>
      </w:pPr>
      <w:r>
        <w:rPr>
          <w:lang w:val="sr-Latn-CS"/>
        </w:rPr>
        <w:t xml:space="preserve">Administrator je osoba koja poseduje dobro razumevanje samog rada aplikacije i znanja vezana za održavanje baze podataka. </w:t>
      </w:r>
    </w:p>
    <w:p w14:paraId="01E3E07D" w14:textId="1B768D15" w:rsidR="009D6F1D" w:rsidRPr="009D6F1D" w:rsidRDefault="009D6F1D" w:rsidP="009D6F1D">
      <w:pPr>
        <w:pStyle w:val="BodyText"/>
        <w:rPr>
          <w:lang w:val="sr-Latn-CS"/>
        </w:rPr>
      </w:pPr>
      <w:r>
        <w:rPr>
          <w:lang w:val="sr-Latn-CS"/>
        </w:rPr>
        <w:lastRenderedPageBreak/>
        <w:t>Administrator će moći da koristi i funkcije aplikacije koje su skrivene od krajnjeg korisnika (dodavanje, brisanje i generalna manipulacija sadržajem).</w:t>
      </w:r>
    </w:p>
    <w:p w14:paraId="46FFB0CC" w14:textId="77777777" w:rsidR="00206E1F" w:rsidRPr="003372D3" w:rsidRDefault="00B849B5" w:rsidP="00B849B5">
      <w:pPr>
        <w:pStyle w:val="Heading2"/>
        <w:rPr>
          <w:lang w:val="sr-Latn-CS"/>
        </w:rPr>
      </w:pPr>
      <w:bookmarkStart w:id="10" w:name="_Toc161771501"/>
      <w:r>
        <w:rPr>
          <w:lang w:val="sr-Latn-CS"/>
        </w:rPr>
        <w:t>Opis okruženja</w:t>
      </w:r>
      <w:bookmarkEnd w:id="10"/>
    </w:p>
    <w:p w14:paraId="5A2E6C6E" w14:textId="0F4BC575" w:rsidR="00206E1F" w:rsidRPr="003372D3" w:rsidRDefault="005A639C" w:rsidP="005A639C">
      <w:pPr>
        <w:ind w:left="720"/>
        <w:rPr>
          <w:lang w:val="sr-Latn-CS"/>
        </w:rPr>
      </w:pPr>
      <w:r>
        <w:rPr>
          <w:lang w:val="sr-Latn-CS"/>
        </w:rPr>
        <w:t>Korisnici aplikacije pristupaju istoj preko web-pretraživača, tako da je jedini zahtev postojanje internet konekcije kod korisnika. Poželjna je brža internet konekcija i pretraživač koji podržava sve moderne funkcionalnosti web aplikacija.</w:t>
      </w:r>
    </w:p>
    <w:p w14:paraId="7BED259C" w14:textId="77777777" w:rsidR="00206E1F" w:rsidRPr="003372D3" w:rsidRDefault="00D44844" w:rsidP="00D44844">
      <w:pPr>
        <w:pStyle w:val="Heading2"/>
        <w:rPr>
          <w:lang w:val="sr-Latn-CS"/>
        </w:rPr>
      </w:pPr>
      <w:bookmarkStart w:id="11" w:name="_Toc161771502"/>
      <w:r>
        <w:rPr>
          <w:lang w:val="sr-Latn-CS"/>
        </w:rPr>
        <w:t>Osnovne potrebe korisnika</w:t>
      </w:r>
      <w:bookmarkEnd w:id="11"/>
    </w:p>
    <w:p w14:paraId="53C8CBF4" w14:textId="77777777" w:rsidR="00206E1F" w:rsidRPr="003372D3" w:rsidRDefault="00206E1F">
      <w:pPr>
        <w:rPr>
          <w:lang w:val="sr-Latn-CS"/>
        </w:rPr>
      </w:pPr>
    </w:p>
    <w:p w14:paraId="59453A43" w14:textId="1D1DB95D" w:rsidR="00206E1F" w:rsidRDefault="00571FC4" w:rsidP="0095579F">
      <w:pPr>
        <w:pStyle w:val="BodyText"/>
        <w:rPr>
          <w:lang w:val="sr-Latn-CS"/>
        </w:rPr>
      </w:pPr>
      <w:r>
        <w:rPr>
          <w:lang w:val="sr-Latn-CS"/>
        </w:rPr>
        <w:t xml:space="preserve">Osnovne potrebe korisnika identifikovane </w:t>
      </w:r>
      <w:r w:rsidR="006534CD">
        <w:rPr>
          <w:lang w:val="sr-Latn-CS"/>
        </w:rPr>
        <w:t>su na osnovu ličnog iskustva članova tima, ali i uz konsultacije sa potencijalnim korisnicima ove aplikacije</w:t>
      </w:r>
      <w:r w:rsidR="0095579F">
        <w:rPr>
          <w:lang w:val="sr-Latn-CS"/>
        </w:rPr>
        <w:t>:</w:t>
      </w:r>
    </w:p>
    <w:p w14:paraId="185CED2B" w14:textId="58AA7BD1" w:rsidR="006534CD" w:rsidRDefault="006534CD" w:rsidP="006534CD">
      <w:pPr>
        <w:pStyle w:val="BodyText"/>
        <w:numPr>
          <w:ilvl w:val="0"/>
          <w:numId w:val="28"/>
        </w:numPr>
        <w:rPr>
          <w:lang w:val="sr-Latn-CS"/>
        </w:rPr>
      </w:pPr>
      <w:r>
        <w:rPr>
          <w:lang w:val="sr-Latn-CS"/>
        </w:rPr>
        <w:t>Uniformna aplikacija gde se može izvršiti nabavka svi</w:t>
      </w:r>
      <w:r w:rsidR="00F51D06">
        <w:rPr>
          <w:lang w:val="sr-Latn-CS"/>
        </w:rPr>
        <w:t>h</w:t>
      </w:r>
      <w:r>
        <w:rPr>
          <w:lang w:val="sr-Latn-CS"/>
        </w:rPr>
        <w:t xml:space="preserve"> proizvoda za organizovanje proslave</w:t>
      </w:r>
    </w:p>
    <w:p w14:paraId="5DC03DB0" w14:textId="57E21B79" w:rsidR="00F51D06" w:rsidRPr="00F51D06" w:rsidRDefault="00F51D06" w:rsidP="00F51D06">
      <w:pPr>
        <w:pStyle w:val="BodyText"/>
        <w:numPr>
          <w:ilvl w:val="0"/>
          <w:numId w:val="28"/>
        </w:numPr>
        <w:rPr>
          <w:lang w:val="sr-Latn-CS"/>
        </w:rPr>
      </w:pPr>
      <w:r>
        <w:rPr>
          <w:lang w:val="sr-Latn-CS"/>
        </w:rPr>
        <w:t>Jednostavan interfejs i lakoća onlajn naručivanja proizvoda</w:t>
      </w:r>
    </w:p>
    <w:p w14:paraId="17181BC6" w14:textId="59BFD178" w:rsidR="00206E1F" w:rsidRDefault="00D44844" w:rsidP="00D44844">
      <w:pPr>
        <w:pStyle w:val="Heading2"/>
        <w:rPr>
          <w:lang w:val="sr-Latn-CS"/>
        </w:rPr>
      </w:pPr>
      <w:bookmarkStart w:id="12" w:name="_Toc161771503"/>
      <w:r>
        <w:rPr>
          <w:lang w:val="sr-Latn-CS"/>
        </w:rPr>
        <w:t>Alternative i konkurencija</w:t>
      </w:r>
      <w:bookmarkEnd w:id="12"/>
    </w:p>
    <w:p w14:paraId="2ED3CC40" w14:textId="48D8AE25" w:rsidR="00992727" w:rsidRPr="00992727" w:rsidRDefault="00992727" w:rsidP="00992727">
      <w:pPr>
        <w:ind w:left="720"/>
        <w:rPr>
          <w:lang w:val="sr-Latn-CS"/>
        </w:rPr>
      </w:pPr>
      <w:r>
        <w:rPr>
          <w:lang w:val="sr-Latn-CS"/>
        </w:rPr>
        <w:t>Alternativa koja nudi iste ili slične usluge kao naša aplikacija ne postoji, tako da je naš proizvod jedinstven na tržištu. Trenutni način obavljanja tih usluga je posećivanje različitih onlajn prodavnica, koje nude samo deo proizvoda, a takođe i posećivanje lokalnih prodavnica.</w:t>
      </w:r>
    </w:p>
    <w:p w14:paraId="10E7422A" w14:textId="77777777" w:rsidR="00206E1F" w:rsidRPr="003372D3" w:rsidRDefault="00B849B5" w:rsidP="00D44844">
      <w:pPr>
        <w:pStyle w:val="Heading1"/>
        <w:numPr>
          <w:ilvl w:val="0"/>
          <w:numId w:val="6"/>
        </w:numPr>
        <w:rPr>
          <w:lang w:val="sr-Latn-CS"/>
        </w:rPr>
      </w:pPr>
      <w:bookmarkStart w:id="13" w:name="_Toc161771504"/>
      <w:r>
        <w:rPr>
          <w:lang w:val="sr-Latn-CS"/>
        </w:rPr>
        <w:t>Opis</w:t>
      </w:r>
      <w:r w:rsidR="00D44844">
        <w:rPr>
          <w:lang w:val="sr-Latn-CS"/>
        </w:rPr>
        <w:t xml:space="preserve"> proizvoda</w:t>
      </w:r>
      <w:bookmarkEnd w:id="13"/>
    </w:p>
    <w:p w14:paraId="12E205B3" w14:textId="3076B469" w:rsidR="00206E1F" w:rsidRPr="003372D3" w:rsidRDefault="00D00311" w:rsidP="00732741">
      <w:pPr>
        <w:pStyle w:val="BodyText"/>
        <w:rPr>
          <w:lang w:val="sr-Latn-CS"/>
        </w:rPr>
      </w:pPr>
      <w:r>
        <w:rPr>
          <w:lang w:val="sr-Latn-CS"/>
        </w:rPr>
        <w:t xml:space="preserve">U ovom odeljku je dat pogled na osnovne mogućnosti </w:t>
      </w:r>
      <w:r w:rsidR="00D323E3">
        <w:rPr>
          <w:lang w:val="sr-Latn-CS"/>
        </w:rPr>
        <w:t>Party Maker</w:t>
      </w:r>
      <w:r w:rsidR="00992727">
        <w:rPr>
          <w:lang w:val="sr-Latn-CS"/>
        </w:rPr>
        <w:t xml:space="preserve"> aplikacije</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14:paraId="04015F99" w14:textId="77777777" w:rsidR="00206E1F" w:rsidRPr="003372D3" w:rsidRDefault="00D44844" w:rsidP="00D44844">
      <w:pPr>
        <w:pStyle w:val="Heading2"/>
        <w:rPr>
          <w:lang w:val="sr-Latn-CS"/>
        </w:rPr>
      </w:pPr>
      <w:bookmarkStart w:id="14" w:name="_Toc161771505"/>
      <w:r>
        <w:rPr>
          <w:lang w:val="sr-Latn-CS"/>
        </w:rPr>
        <w:t>Perspektiva proi</w:t>
      </w:r>
      <w:r w:rsidR="00B849B5">
        <w:rPr>
          <w:lang w:val="sr-Latn-CS"/>
        </w:rPr>
        <w:t>z</w:t>
      </w:r>
      <w:r>
        <w:rPr>
          <w:lang w:val="sr-Latn-CS"/>
        </w:rPr>
        <w:t>voda</w:t>
      </w:r>
      <w:bookmarkEnd w:id="14"/>
      <w:r w:rsidR="00206E1F" w:rsidRPr="003372D3">
        <w:rPr>
          <w:lang w:val="sr-Latn-CS"/>
        </w:rPr>
        <w:t xml:space="preserve"> </w:t>
      </w:r>
    </w:p>
    <w:p w14:paraId="43BD3391" w14:textId="70F14510" w:rsidR="00206E1F" w:rsidRPr="003372D3" w:rsidRDefault="00D323E3" w:rsidP="00732741">
      <w:pPr>
        <w:pStyle w:val="BodyText"/>
        <w:rPr>
          <w:lang w:val="sr-Latn-CS"/>
        </w:rPr>
      </w:pPr>
      <w:r>
        <w:rPr>
          <w:lang w:val="sr-Latn-CS"/>
        </w:rPr>
        <w:t>Party Maker</w:t>
      </w:r>
      <w:r w:rsidR="00732741">
        <w:rPr>
          <w:lang w:val="sr-Latn-CS"/>
        </w:rPr>
        <w:t xml:space="preserve"> </w:t>
      </w:r>
      <w:r w:rsidR="00662B52">
        <w:rPr>
          <w:lang w:val="sr-Latn-CS"/>
        </w:rPr>
        <w:t>aplikacija</w:t>
      </w:r>
      <w:r w:rsidR="00732741">
        <w:rPr>
          <w:lang w:val="sr-Latn-CS"/>
        </w:rPr>
        <w:t xml:space="preserve"> će </w:t>
      </w:r>
      <w:r w:rsidR="00662B52">
        <w:rPr>
          <w:lang w:val="sr-Latn-CS"/>
        </w:rPr>
        <w:t>uneti novinu na tržište, tako da je ne možemo porediti sa postojećim aplikacijama</w:t>
      </w:r>
      <w:r w:rsidR="00732741">
        <w:rPr>
          <w:lang w:val="sr-Latn-CS"/>
        </w:rPr>
        <w:t xml:space="preserve">. </w:t>
      </w:r>
      <w:r w:rsidR="00662B52">
        <w:rPr>
          <w:lang w:val="sr-Latn-CS"/>
        </w:rPr>
        <w:t>Sistem ove aplikacije će se sastojati od baze podataka, kojom će se pristupati preko DBMS-a</w:t>
      </w:r>
      <w:r w:rsidR="00273B41">
        <w:rPr>
          <w:lang w:val="sr-Latn-CS"/>
        </w:rPr>
        <w:t xml:space="preserve"> iz same aplikacije</w:t>
      </w:r>
      <w:r w:rsidR="00732741">
        <w:rPr>
          <w:lang w:val="sr-Latn-CS"/>
        </w:rPr>
        <w:t>. Dijagram koji pokazuje kontekst sistema je dat na slici 6.1</w:t>
      </w:r>
      <w:r w:rsidR="00206E1F" w:rsidRPr="003372D3">
        <w:rPr>
          <w:lang w:val="sr-Latn-CS"/>
        </w:rPr>
        <w:t>.</w:t>
      </w:r>
    </w:p>
    <w:p w14:paraId="4C702A5A" w14:textId="524F10B4" w:rsidR="00206E1F" w:rsidRPr="003372D3" w:rsidRDefault="00D323E3" w:rsidP="00F06298">
      <w:pPr>
        <w:pStyle w:val="BodyText"/>
        <w:rPr>
          <w:lang w:val="sr-Latn-CS"/>
        </w:rPr>
      </w:pPr>
      <w:r>
        <w:rPr>
          <w:lang w:val="sr-Latn-CS"/>
        </w:rPr>
        <w:t>Party Maker</w:t>
      </w:r>
      <w:r w:rsidR="00732741">
        <w:rPr>
          <w:lang w:val="sr-Latn-CS"/>
        </w:rPr>
        <w:t xml:space="preserve"> sistem će biti zasnovan na klijent/server arhitekturi Web aplikacija ilustrovanoj na slici 6.2.</w:t>
      </w:r>
      <w:r w:rsidR="00206E1F" w:rsidRPr="003372D3">
        <w:rPr>
          <w:lang w:val="sr-Latn-CS"/>
        </w:rPr>
        <w:t xml:space="preserve"> </w:t>
      </w:r>
      <w:r w:rsidR="0085703B">
        <w:rPr>
          <w:lang w:val="sr-Latn-CS"/>
        </w:rPr>
        <w:t xml:space="preserve">Serverski deo će se izvršavati na personalnom računaru u kontekstu web-servera. U kasnijim verzijama aplikacije bi bilo jednostavnije server prebaciti na neko komercijalno serversko rešenje. </w:t>
      </w:r>
    </w:p>
    <w:p w14:paraId="06158F06" w14:textId="53E755E8" w:rsidR="00206E1F" w:rsidRPr="003372D3" w:rsidRDefault="0085703B" w:rsidP="00F06298">
      <w:pPr>
        <w:pStyle w:val="BodyText"/>
        <w:rPr>
          <w:lang w:val="sr-Latn-CS"/>
        </w:rPr>
      </w:pPr>
      <w:r>
        <w:rPr>
          <w:lang w:val="sr-Latn-CS"/>
        </w:rPr>
        <w:t>Klijent će se izvršavati na ličnim računarima i na pametnim uređajima, u okviru web-pretraživača, tako da ne postoji potreba za instaliranjem bilo kog dela aplikacije na samom uređaju</w:t>
      </w:r>
      <w:r w:rsidR="00F06298">
        <w:rPr>
          <w:lang w:val="sr-Latn-CS"/>
        </w:rPr>
        <w:t>.</w:t>
      </w:r>
      <w:r>
        <w:rPr>
          <w:lang w:val="sr-Latn-CS"/>
        </w:rPr>
        <w:t xml:space="preserve"> Treba jedino voditi računa o verzijama pretraživača da bi se moglo pristupiti svim funkcijama same aplikacije.</w:t>
      </w:r>
    </w:p>
    <w:p w14:paraId="041C81DF" w14:textId="77777777" w:rsidR="00206E1F" w:rsidRPr="003372D3" w:rsidRDefault="00206E1F">
      <w:pPr>
        <w:pStyle w:val="BodyText"/>
        <w:rPr>
          <w:lang w:val="sr-Latn-CS"/>
        </w:rPr>
      </w:pPr>
    </w:p>
    <w:p w14:paraId="54AEED53" w14:textId="25F8D385" w:rsidR="00206E1F" w:rsidRPr="003372D3" w:rsidRDefault="00C620D8" w:rsidP="00E5055D">
      <w:pPr>
        <w:pStyle w:val="BodyText"/>
        <w:ind w:left="851"/>
        <w:rPr>
          <w:lang w:val="sr-Latn-CS"/>
        </w:rPr>
      </w:pPr>
      <w:r>
        <w:rPr>
          <w:noProof/>
          <w:lang w:val="sr-Latn-CS"/>
        </w:rPr>
        <mc:AlternateContent>
          <mc:Choice Requires="wpg">
            <w:drawing>
              <wp:inline distT="0" distB="0" distL="0" distR="0" wp14:anchorId="46AB047F" wp14:editId="67AAFEAB">
                <wp:extent cx="5172075" cy="1267460"/>
                <wp:effectExtent l="13970" t="6985" r="5080" b="1143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D63D0F" w14:textId="19B44EF5" w:rsidR="005613E4" w:rsidRDefault="00D323E3">
                              <w:pPr>
                                <w:jc w:val="center"/>
                                <w:rPr>
                                  <w:b/>
                                  <w:lang w:val="sr-Latn-CS"/>
                                </w:rPr>
                              </w:pPr>
                              <w:r>
                                <w:rPr>
                                  <w:b/>
                                  <w:lang w:val="sr-Latn-CS"/>
                                </w:rPr>
                                <w:t>Party Maker</w:t>
                              </w:r>
                            </w:p>
                            <w:p w14:paraId="47F12AFC" w14:textId="77777777" w:rsidR="005613E4" w:rsidRPr="00AF6B06" w:rsidRDefault="005613E4">
                              <w:pPr>
                                <w:jc w:val="center"/>
                                <w:rPr>
                                  <w:b/>
                                  <w:lang w:val="sr-Latn-CS"/>
                                </w:rPr>
                              </w:pPr>
                              <w:r>
                                <w:rPr>
                                  <w:b/>
                                  <w:lang w:val="sr-Latn-CS"/>
                                </w:rPr>
                                <w:t>portal</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5FDD96FA" w14:textId="77777777" w:rsidR="005613E4" w:rsidRDefault="005613E4" w:rsidP="00AF6B06">
                              <w:pPr>
                                <w:jc w:val="center"/>
                                <w:rPr>
                                  <w:b/>
                                  <w:lang w:val="sr-Latn-CS"/>
                                </w:rPr>
                              </w:pPr>
                            </w:p>
                            <w:p w14:paraId="52F5E7FC" w14:textId="77777777" w:rsidR="005613E4" w:rsidRPr="00AF6B06" w:rsidRDefault="005613E4"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0875639D" w14:textId="54A4AA6D" w:rsidR="005613E4" w:rsidRPr="00F06298" w:rsidRDefault="00D323E3" w:rsidP="00AF6B06">
                              <w:pPr>
                                <w:pStyle w:val="BodyText2"/>
                                <w:rPr>
                                  <w:lang w:val="sr-Latn-CS"/>
                                </w:rPr>
                              </w:pPr>
                              <w:r>
                                <w:rPr>
                                  <w:lang w:val="sr-Latn-CS"/>
                                </w:rPr>
                                <w:t>Party Maker</w:t>
                              </w:r>
                              <w:r w:rsidR="005613E4">
                                <w:rPr>
                                  <w:lang w:val="sr-Latn-CS"/>
                                </w:rPr>
                                <w:t xml:space="preserve"> </w:t>
                              </w:r>
                              <w:r w:rsidR="005613E4" w:rsidRPr="00F06298">
                                <w:rPr>
                                  <w:lang w:val="sr-Latn-CS"/>
                                </w:rPr>
                                <w:t xml:space="preserve">korisnici </w:t>
                              </w:r>
                            </w:p>
                            <w:p w14:paraId="1A7B3170" w14:textId="77777777" w:rsidR="005613E4" w:rsidRPr="00F06298" w:rsidRDefault="005613E4">
                              <w:pPr>
                                <w:rPr>
                                  <w:b/>
                                  <w:lang w:val="sr-Latn-CS"/>
                                </w:rPr>
                              </w:pPr>
                            </w:p>
                            <w:p w14:paraId="03246065" w14:textId="77777777" w:rsidR="005613E4" w:rsidRPr="00F06298" w:rsidRDefault="005613E4">
                              <w:pPr>
                                <w:numPr>
                                  <w:ilvl w:val="0"/>
                                  <w:numId w:val="9"/>
                                </w:numPr>
                                <w:rPr>
                                  <w:b/>
                                  <w:lang w:val="sr-Latn-CS"/>
                                </w:rPr>
                              </w:pPr>
                              <w:r w:rsidRPr="00F06298">
                                <w:rPr>
                                  <w:b/>
                                  <w:lang w:val="sr-Latn-CS"/>
                                </w:rPr>
                                <w:t>administ</w:t>
                              </w:r>
                              <w:r>
                                <w:rPr>
                                  <w:b/>
                                  <w:lang w:val="sr-Latn-CS"/>
                                </w:rPr>
                                <w:t>r</w:t>
                              </w:r>
                              <w:r w:rsidRPr="00F06298">
                                <w:rPr>
                                  <w:b/>
                                  <w:lang w:val="sr-Latn-CS"/>
                                </w:rPr>
                                <w:t>ator</w:t>
                              </w:r>
                            </w:p>
                            <w:p w14:paraId="7EDB34AB" w14:textId="0639CB3A" w:rsidR="005613E4" w:rsidRPr="00273B41" w:rsidRDefault="00273B41" w:rsidP="00273B41">
                              <w:pPr>
                                <w:numPr>
                                  <w:ilvl w:val="0"/>
                                  <w:numId w:val="9"/>
                                </w:numPr>
                                <w:rPr>
                                  <w:b/>
                                  <w:lang w:val="sr-Latn-CS"/>
                                </w:rPr>
                              </w:pPr>
                              <w:r>
                                <w:rPr>
                                  <w:b/>
                                  <w:lang w:val="sr-Latn-CS"/>
                                </w:rPr>
                                <w:t>potrošač</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6AB047F"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AD63D0F" w14:textId="19B44EF5" w:rsidR="005613E4" w:rsidRDefault="00D323E3">
                        <w:pPr>
                          <w:jc w:val="center"/>
                          <w:rPr>
                            <w:b/>
                            <w:lang w:val="sr-Latn-CS"/>
                          </w:rPr>
                        </w:pPr>
                        <w:r>
                          <w:rPr>
                            <w:b/>
                            <w:lang w:val="sr-Latn-CS"/>
                          </w:rPr>
                          <w:t>Party Maker</w:t>
                        </w:r>
                      </w:p>
                      <w:p w14:paraId="47F12AFC" w14:textId="77777777" w:rsidR="005613E4" w:rsidRPr="00AF6B06" w:rsidRDefault="005613E4">
                        <w:pPr>
                          <w:jc w:val="center"/>
                          <w:rPr>
                            <w:b/>
                            <w:lang w:val="sr-Latn-CS"/>
                          </w:rPr>
                        </w:pPr>
                        <w:r>
                          <w:rPr>
                            <w:b/>
                            <w:lang w:val="sr-Latn-CS"/>
                          </w:rPr>
                          <w:t>portal</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FDD96FA" w14:textId="77777777" w:rsidR="005613E4" w:rsidRDefault="005613E4" w:rsidP="00AF6B06">
                        <w:pPr>
                          <w:jc w:val="center"/>
                          <w:rPr>
                            <w:b/>
                            <w:lang w:val="sr-Latn-CS"/>
                          </w:rPr>
                        </w:pPr>
                      </w:p>
                      <w:p w14:paraId="52F5E7FC" w14:textId="77777777" w:rsidR="005613E4" w:rsidRPr="00AF6B06" w:rsidRDefault="005613E4" w:rsidP="00AF6B06">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0875639D" w14:textId="54A4AA6D" w:rsidR="005613E4" w:rsidRPr="00F06298" w:rsidRDefault="00D323E3" w:rsidP="00AF6B06">
                        <w:pPr>
                          <w:pStyle w:val="BodyText2"/>
                          <w:rPr>
                            <w:lang w:val="sr-Latn-CS"/>
                          </w:rPr>
                        </w:pPr>
                        <w:r>
                          <w:rPr>
                            <w:lang w:val="sr-Latn-CS"/>
                          </w:rPr>
                          <w:t>Party Maker</w:t>
                        </w:r>
                        <w:r w:rsidR="005613E4">
                          <w:rPr>
                            <w:lang w:val="sr-Latn-CS"/>
                          </w:rPr>
                          <w:t xml:space="preserve"> </w:t>
                        </w:r>
                        <w:r w:rsidR="005613E4" w:rsidRPr="00F06298">
                          <w:rPr>
                            <w:lang w:val="sr-Latn-CS"/>
                          </w:rPr>
                          <w:t xml:space="preserve">korisnici </w:t>
                        </w:r>
                      </w:p>
                      <w:p w14:paraId="1A7B3170" w14:textId="77777777" w:rsidR="005613E4" w:rsidRPr="00F06298" w:rsidRDefault="005613E4">
                        <w:pPr>
                          <w:rPr>
                            <w:b/>
                            <w:lang w:val="sr-Latn-CS"/>
                          </w:rPr>
                        </w:pPr>
                      </w:p>
                      <w:p w14:paraId="03246065" w14:textId="77777777" w:rsidR="005613E4" w:rsidRPr="00F06298" w:rsidRDefault="005613E4">
                        <w:pPr>
                          <w:numPr>
                            <w:ilvl w:val="0"/>
                            <w:numId w:val="9"/>
                          </w:numPr>
                          <w:rPr>
                            <w:b/>
                            <w:lang w:val="sr-Latn-CS"/>
                          </w:rPr>
                        </w:pPr>
                        <w:r w:rsidRPr="00F06298">
                          <w:rPr>
                            <w:b/>
                            <w:lang w:val="sr-Latn-CS"/>
                          </w:rPr>
                          <w:t>administ</w:t>
                        </w:r>
                        <w:r>
                          <w:rPr>
                            <w:b/>
                            <w:lang w:val="sr-Latn-CS"/>
                          </w:rPr>
                          <w:t>r</w:t>
                        </w:r>
                        <w:r w:rsidRPr="00F06298">
                          <w:rPr>
                            <w:b/>
                            <w:lang w:val="sr-Latn-CS"/>
                          </w:rPr>
                          <w:t>ator</w:t>
                        </w:r>
                      </w:p>
                      <w:p w14:paraId="7EDB34AB" w14:textId="0639CB3A" w:rsidR="005613E4" w:rsidRPr="00273B41" w:rsidRDefault="00273B41" w:rsidP="00273B41">
                        <w:pPr>
                          <w:numPr>
                            <w:ilvl w:val="0"/>
                            <w:numId w:val="9"/>
                          </w:numPr>
                          <w:rPr>
                            <w:b/>
                            <w:lang w:val="sr-Latn-CS"/>
                          </w:rPr>
                        </w:pPr>
                        <w:r>
                          <w:rPr>
                            <w:b/>
                            <w:lang w:val="sr-Latn-CS"/>
                          </w:rPr>
                          <w:t>potrošač</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55D37486" w14:textId="77777777" w:rsidR="00AF6B06" w:rsidRDefault="00AF6B06" w:rsidP="00D44844">
      <w:pPr>
        <w:pStyle w:val="BodyText"/>
        <w:jc w:val="center"/>
        <w:rPr>
          <w:rFonts w:ascii="Arial" w:hAnsi="Arial"/>
          <w:b/>
          <w:lang w:val="sr-Latn-CS"/>
        </w:rPr>
      </w:pPr>
    </w:p>
    <w:p w14:paraId="2C2A1DAF" w14:textId="232EBD12"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 </w:t>
      </w:r>
      <w:r>
        <w:rPr>
          <w:rFonts w:ascii="Arial" w:hAnsi="Arial"/>
          <w:b/>
          <w:lang w:val="sr-Latn-CS"/>
        </w:rPr>
        <w:t xml:space="preserve">Kontekst sistema </w:t>
      </w:r>
      <w:r w:rsidR="00D323E3">
        <w:rPr>
          <w:rFonts w:ascii="Arial" w:hAnsi="Arial"/>
          <w:b/>
          <w:lang w:val="sr-Latn-CS"/>
        </w:rPr>
        <w:t>Party Maker</w:t>
      </w:r>
    </w:p>
    <w:p w14:paraId="66C196B7" w14:textId="77777777" w:rsidR="00AF6B06" w:rsidRDefault="00AF6B06" w:rsidP="00AF6B06">
      <w:pPr>
        <w:pStyle w:val="BodyText"/>
        <w:rPr>
          <w:b/>
        </w:rPr>
      </w:pPr>
    </w:p>
    <w:p w14:paraId="2BBFEA03" w14:textId="2720E950" w:rsidR="00206E1F" w:rsidRPr="003372D3" w:rsidRDefault="00C620D8" w:rsidP="00E5055D">
      <w:pPr>
        <w:pStyle w:val="BodyText"/>
        <w:ind w:left="2552"/>
        <w:rPr>
          <w:lang w:val="sr-Latn-CS"/>
        </w:rPr>
      </w:pPr>
      <w:r>
        <w:rPr>
          <w:noProof/>
          <w:lang w:val="sr-Latn-CS"/>
        </w:rPr>
        <w:lastRenderedPageBreak/>
        <mc:AlternateContent>
          <mc:Choice Requires="wpg">
            <w:drawing>
              <wp:inline distT="0" distB="0" distL="0" distR="0" wp14:anchorId="6B5A0C1A" wp14:editId="4BC6DD34">
                <wp:extent cx="2971800" cy="1466215"/>
                <wp:effectExtent l="12065" t="6985" r="6985" b="1270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7047427A" w14:textId="093171E6" w:rsidR="005613E4" w:rsidRPr="00E5055D" w:rsidRDefault="005613E4">
                              <w:pPr>
                                <w:rPr>
                                  <w:b/>
                                  <w:lang w:val="sr-Latn-CS"/>
                                </w:rPr>
                              </w:pPr>
                              <w:r w:rsidRPr="00E5055D">
                                <w:rPr>
                                  <w:b/>
                                  <w:lang w:val="sr-Latn-CS"/>
                                </w:rPr>
                                <w:t xml:space="preserve">PC </w:t>
                              </w:r>
                              <w:r w:rsidR="0085703B">
                                <w:rPr>
                                  <w:b/>
                                  <w:lang w:val="sr-Latn-CS"/>
                                </w:rPr>
                                <w:t>i pametni uređaji</w:t>
                              </w:r>
                            </w:p>
                            <w:p w14:paraId="78CE4897" w14:textId="77777777" w:rsidR="005613E4" w:rsidRPr="00E5055D" w:rsidRDefault="005613E4">
                              <w:pPr>
                                <w:rPr>
                                  <w:lang w:val="sr-Latn-CS"/>
                                </w:rPr>
                              </w:pPr>
                            </w:p>
                            <w:p w14:paraId="1CC3B5E1" w14:textId="2A8B5B8D" w:rsidR="005613E4" w:rsidRPr="00E5055D" w:rsidRDefault="005613E4" w:rsidP="00AF6B06">
                              <w:pPr>
                                <w:rPr>
                                  <w:lang w:val="sr-Latn-CS"/>
                                </w:rPr>
                              </w:pPr>
                              <w:r w:rsidRPr="00E5055D">
                                <w:rPr>
                                  <w:lang w:val="sr-Latn-CS"/>
                                </w:rPr>
                                <w:t xml:space="preserve">Web </w:t>
                              </w:r>
                              <w:r w:rsidR="0085703B">
                                <w:rPr>
                                  <w:lang w:val="sr-Latn-CS"/>
                                </w:rPr>
                                <w:t>pretraživač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7DC77882" w14:textId="77777777" w:rsidR="005613E4" w:rsidRPr="00E5055D" w:rsidRDefault="005613E4">
                              <w:pPr>
                                <w:pStyle w:val="BodyText3"/>
                                <w:rPr>
                                  <w:lang w:val="sr-Latn-CS"/>
                                </w:rPr>
                              </w:pPr>
                              <w:r w:rsidRPr="00E5055D">
                                <w:rPr>
                                  <w:lang w:val="sr-Latn-CS"/>
                                </w:rPr>
                                <w:t>Web server</w:t>
                              </w:r>
                            </w:p>
                            <w:p w14:paraId="686716E0" w14:textId="77777777" w:rsidR="005613E4" w:rsidRPr="00E5055D" w:rsidRDefault="005613E4">
                              <w:pPr>
                                <w:rPr>
                                  <w:lang w:val="sr-Latn-CS"/>
                                </w:rPr>
                              </w:pPr>
                            </w:p>
                            <w:p w14:paraId="55E56EC2" w14:textId="77777777" w:rsidR="005613E4" w:rsidRPr="00E5055D" w:rsidRDefault="005613E4">
                              <w:pPr>
                                <w:rPr>
                                  <w:lang w:val="sr-Latn-CS"/>
                                </w:rPr>
                              </w:pPr>
                            </w:p>
                            <w:p w14:paraId="5DD6EB15" w14:textId="2799BA8F" w:rsidR="005613E4" w:rsidRPr="00E5055D" w:rsidRDefault="00D323E3">
                              <w:pPr>
                                <w:rPr>
                                  <w:lang w:val="sr-Latn-CS"/>
                                </w:rPr>
                              </w:pPr>
                              <w:r>
                                <w:rPr>
                                  <w:lang w:val="sr-Latn-CS"/>
                                </w:rPr>
                                <w:t>Party Maker</w:t>
                              </w:r>
                              <w:r w:rsidR="005613E4" w:rsidRPr="00E5055D">
                                <w:rPr>
                                  <w:lang w:val="sr-Latn-CS"/>
                                </w:rPr>
                                <w:t xml:space="preserve"> </w:t>
                              </w:r>
                            </w:p>
                            <w:p w14:paraId="19055FF8" w14:textId="77777777" w:rsidR="005613E4" w:rsidRPr="00E5055D" w:rsidRDefault="005613E4">
                              <w:pPr>
                                <w:rPr>
                                  <w:lang w:val="sr-Latn-CS"/>
                                </w:rPr>
                              </w:pPr>
                              <w:r w:rsidRPr="00E5055D">
                                <w:rPr>
                                  <w:lang w:val="sr-Latn-CS"/>
                                </w:rPr>
                                <w:t>Web aplikacija</w:t>
                              </w:r>
                            </w:p>
                            <w:p w14:paraId="7E3F70AD" w14:textId="77777777" w:rsidR="005613E4" w:rsidRPr="00E5055D" w:rsidRDefault="005613E4">
                              <w:pPr>
                                <w:rPr>
                                  <w:lang w:val="sr-Latn-CS"/>
                                </w:rPr>
                              </w:pPr>
                            </w:p>
                            <w:p w14:paraId="62D296E7" w14:textId="657676DC" w:rsidR="005613E4" w:rsidRPr="00E5055D" w:rsidRDefault="00D323E3">
                              <w:pPr>
                                <w:rPr>
                                  <w:lang w:val="sr-Latn-CS"/>
                                </w:rPr>
                              </w:pPr>
                              <w:r>
                                <w:rPr>
                                  <w:lang w:val="sr-Latn-CS"/>
                                </w:rPr>
                                <w:t>Party Maker</w:t>
                              </w:r>
                            </w:p>
                            <w:p w14:paraId="43F41813" w14:textId="77777777" w:rsidR="005613E4" w:rsidRPr="00E5055D" w:rsidRDefault="005613E4"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82E1E" w14:textId="77777777" w:rsidR="005613E4" w:rsidRDefault="005613E4"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6B5A0C1A"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047427A" w14:textId="093171E6" w:rsidR="005613E4" w:rsidRPr="00E5055D" w:rsidRDefault="005613E4">
                        <w:pPr>
                          <w:rPr>
                            <w:b/>
                            <w:lang w:val="sr-Latn-CS"/>
                          </w:rPr>
                        </w:pPr>
                        <w:r w:rsidRPr="00E5055D">
                          <w:rPr>
                            <w:b/>
                            <w:lang w:val="sr-Latn-CS"/>
                          </w:rPr>
                          <w:t xml:space="preserve">PC </w:t>
                        </w:r>
                        <w:r w:rsidR="0085703B">
                          <w:rPr>
                            <w:b/>
                            <w:lang w:val="sr-Latn-CS"/>
                          </w:rPr>
                          <w:t>i pametni uređaji</w:t>
                        </w:r>
                      </w:p>
                      <w:p w14:paraId="78CE4897" w14:textId="77777777" w:rsidR="005613E4" w:rsidRPr="00E5055D" w:rsidRDefault="005613E4">
                        <w:pPr>
                          <w:rPr>
                            <w:lang w:val="sr-Latn-CS"/>
                          </w:rPr>
                        </w:pPr>
                      </w:p>
                      <w:p w14:paraId="1CC3B5E1" w14:textId="2A8B5B8D" w:rsidR="005613E4" w:rsidRPr="00E5055D" w:rsidRDefault="005613E4" w:rsidP="00AF6B06">
                        <w:pPr>
                          <w:rPr>
                            <w:lang w:val="sr-Latn-CS"/>
                          </w:rPr>
                        </w:pPr>
                        <w:r w:rsidRPr="00E5055D">
                          <w:rPr>
                            <w:lang w:val="sr-Latn-CS"/>
                          </w:rPr>
                          <w:t xml:space="preserve">Web </w:t>
                        </w:r>
                        <w:r w:rsidR="0085703B">
                          <w:rPr>
                            <w:lang w:val="sr-Latn-CS"/>
                          </w:rPr>
                          <w:t>pretraživač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DC77882" w14:textId="77777777" w:rsidR="005613E4" w:rsidRPr="00E5055D" w:rsidRDefault="005613E4">
                        <w:pPr>
                          <w:pStyle w:val="BodyText3"/>
                          <w:rPr>
                            <w:lang w:val="sr-Latn-CS"/>
                          </w:rPr>
                        </w:pPr>
                        <w:r w:rsidRPr="00E5055D">
                          <w:rPr>
                            <w:lang w:val="sr-Latn-CS"/>
                          </w:rPr>
                          <w:t>Web server</w:t>
                        </w:r>
                      </w:p>
                      <w:p w14:paraId="686716E0" w14:textId="77777777" w:rsidR="005613E4" w:rsidRPr="00E5055D" w:rsidRDefault="005613E4">
                        <w:pPr>
                          <w:rPr>
                            <w:lang w:val="sr-Latn-CS"/>
                          </w:rPr>
                        </w:pPr>
                      </w:p>
                      <w:p w14:paraId="55E56EC2" w14:textId="77777777" w:rsidR="005613E4" w:rsidRPr="00E5055D" w:rsidRDefault="005613E4">
                        <w:pPr>
                          <w:rPr>
                            <w:lang w:val="sr-Latn-CS"/>
                          </w:rPr>
                        </w:pPr>
                      </w:p>
                      <w:p w14:paraId="5DD6EB15" w14:textId="2799BA8F" w:rsidR="005613E4" w:rsidRPr="00E5055D" w:rsidRDefault="00D323E3">
                        <w:pPr>
                          <w:rPr>
                            <w:lang w:val="sr-Latn-CS"/>
                          </w:rPr>
                        </w:pPr>
                        <w:r>
                          <w:rPr>
                            <w:lang w:val="sr-Latn-CS"/>
                          </w:rPr>
                          <w:t>Party Maker</w:t>
                        </w:r>
                        <w:r w:rsidR="005613E4" w:rsidRPr="00E5055D">
                          <w:rPr>
                            <w:lang w:val="sr-Latn-CS"/>
                          </w:rPr>
                          <w:t xml:space="preserve"> </w:t>
                        </w:r>
                      </w:p>
                      <w:p w14:paraId="19055FF8" w14:textId="77777777" w:rsidR="005613E4" w:rsidRPr="00E5055D" w:rsidRDefault="005613E4">
                        <w:pPr>
                          <w:rPr>
                            <w:lang w:val="sr-Latn-CS"/>
                          </w:rPr>
                        </w:pPr>
                        <w:r w:rsidRPr="00E5055D">
                          <w:rPr>
                            <w:lang w:val="sr-Latn-CS"/>
                          </w:rPr>
                          <w:t>Web aplikacija</w:t>
                        </w:r>
                      </w:p>
                      <w:p w14:paraId="7E3F70AD" w14:textId="77777777" w:rsidR="005613E4" w:rsidRPr="00E5055D" w:rsidRDefault="005613E4">
                        <w:pPr>
                          <w:rPr>
                            <w:lang w:val="sr-Latn-CS"/>
                          </w:rPr>
                        </w:pPr>
                      </w:p>
                      <w:p w14:paraId="62D296E7" w14:textId="657676DC" w:rsidR="005613E4" w:rsidRPr="00E5055D" w:rsidRDefault="00D323E3">
                        <w:pPr>
                          <w:rPr>
                            <w:lang w:val="sr-Latn-CS"/>
                          </w:rPr>
                        </w:pPr>
                        <w:r>
                          <w:rPr>
                            <w:lang w:val="sr-Latn-CS"/>
                          </w:rPr>
                          <w:t>Party Maker</w:t>
                        </w:r>
                      </w:p>
                      <w:p w14:paraId="43F41813" w14:textId="77777777" w:rsidR="005613E4" w:rsidRPr="00E5055D" w:rsidRDefault="005613E4"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C882E1E" w14:textId="77777777" w:rsidR="005613E4" w:rsidRDefault="005613E4" w:rsidP="00AF6B06">
                        <w:pPr>
                          <w:jc w:val="center"/>
                        </w:pPr>
                        <w:r>
                          <w:t>Internet</w:t>
                        </w:r>
                      </w:p>
                    </w:txbxContent>
                  </v:textbox>
                </v:shape>
                <w10:anchorlock/>
              </v:group>
            </w:pict>
          </mc:Fallback>
        </mc:AlternateContent>
      </w:r>
    </w:p>
    <w:p w14:paraId="7C812E68" w14:textId="77777777" w:rsidR="00AF6B06" w:rsidRDefault="00AF6B06" w:rsidP="00D44844">
      <w:pPr>
        <w:pStyle w:val="BodyText"/>
        <w:jc w:val="center"/>
        <w:rPr>
          <w:rFonts w:ascii="Arial" w:hAnsi="Arial"/>
          <w:b/>
          <w:lang w:val="sr-Latn-CS"/>
        </w:rPr>
      </w:pPr>
    </w:p>
    <w:p w14:paraId="02DE4A44" w14:textId="60017BB9"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sistema </w:t>
      </w:r>
      <w:r w:rsidR="00D323E3">
        <w:rPr>
          <w:rFonts w:ascii="Arial" w:hAnsi="Arial"/>
          <w:b/>
          <w:lang w:val="sr-Latn-CS"/>
        </w:rPr>
        <w:t>Party Maker</w:t>
      </w:r>
    </w:p>
    <w:p w14:paraId="24D3B732" w14:textId="77777777" w:rsidR="00AF6B06" w:rsidRPr="003372D3" w:rsidRDefault="00AF6B06" w:rsidP="00D44844">
      <w:pPr>
        <w:pStyle w:val="BodyText"/>
        <w:jc w:val="center"/>
        <w:rPr>
          <w:rFonts w:ascii="Arial" w:hAnsi="Arial"/>
          <w:b/>
          <w:lang w:val="sr-Latn-CS"/>
        </w:rPr>
      </w:pPr>
    </w:p>
    <w:p w14:paraId="6927BE40" w14:textId="77777777" w:rsidR="00206E1F" w:rsidRPr="003372D3" w:rsidRDefault="00D44844" w:rsidP="00B849B5">
      <w:pPr>
        <w:pStyle w:val="Heading2"/>
        <w:rPr>
          <w:lang w:val="sr-Latn-CS"/>
        </w:rPr>
      </w:pPr>
      <w:bookmarkStart w:id="15" w:name="_Toc161771506"/>
      <w:r>
        <w:rPr>
          <w:lang w:val="sr-Latn-CS"/>
        </w:rPr>
        <w:t xml:space="preserve">Pregled </w:t>
      </w:r>
      <w:r w:rsidR="00B849B5">
        <w:rPr>
          <w:lang w:val="sr-Latn-CS"/>
        </w:rPr>
        <w:t>mogućnosti</w:t>
      </w:r>
      <w:bookmarkEnd w:id="15"/>
    </w:p>
    <w:p w14:paraId="34BA79DD" w14:textId="23467A78" w:rsidR="00206E1F" w:rsidRPr="003372D3" w:rsidRDefault="0074590A" w:rsidP="0074590A">
      <w:pPr>
        <w:pStyle w:val="BodyText"/>
        <w:rPr>
          <w:lang w:val="sr-Latn-CS"/>
        </w:rPr>
      </w:pPr>
      <w:r>
        <w:rPr>
          <w:lang w:val="sr-Latn-CS"/>
        </w:rPr>
        <w:t xml:space="preserve">Tabela prikazana u ovom odeljku identifikuje osnovne mogućnosti </w:t>
      </w:r>
      <w:r w:rsidR="00D323E3">
        <w:rPr>
          <w:lang w:val="sr-Latn-CS"/>
        </w:rPr>
        <w:t>Party Maker</w:t>
      </w:r>
      <w:r>
        <w:rPr>
          <w:lang w:val="sr-Latn-CS"/>
        </w:rPr>
        <w:t xml:space="preserve"> </w:t>
      </w:r>
      <w:r w:rsidR="009E6E16">
        <w:rPr>
          <w:lang w:val="sr-Latn-CS"/>
        </w:rPr>
        <w:t xml:space="preserve">aplikacije </w:t>
      </w:r>
      <w:r>
        <w:rPr>
          <w:lang w:val="sr-Latn-CS"/>
        </w:rPr>
        <w:t>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14:paraId="70E1DA3D" w14:textId="77777777"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3E1EA9DF" w14:textId="77777777">
        <w:tc>
          <w:tcPr>
            <w:tcW w:w="4230" w:type="dxa"/>
          </w:tcPr>
          <w:p w14:paraId="237E56E4" w14:textId="77777777" w:rsidR="00206E1F" w:rsidRPr="003372D3" w:rsidRDefault="0074590A">
            <w:pPr>
              <w:pStyle w:val="BodyText"/>
              <w:spacing w:after="0"/>
              <w:ind w:left="0"/>
              <w:rPr>
                <w:b/>
                <w:lang w:val="sr-Latn-CS"/>
              </w:rPr>
            </w:pPr>
            <w:r>
              <w:rPr>
                <w:b/>
                <w:lang w:val="sr-Latn-CS"/>
              </w:rPr>
              <w:t>Prednosti</w:t>
            </w:r>
          </w:p>
        </w:tc>
        <w:tc>
          <w:tcPr>
            <w:tcW w:w="4518" w:type="dxa"/>
          </w:tcPr>
          <w:p w14:paraId="40D81EB4" w14:textId="77777777" w:rsidR="00206E1F" w:rsidRPr="003372D3" w:rsidRDefault="0074590A">
            <w:pPr>
              <w:pStyle w:val="BodyText"/>
              <w:spacing w:after="0"/>
              <w:ind w:left="0"/>
              <w:rPr>
                <w:b/>
                <w:lang w:val="sr-Latn-CS"/>
              </w:rPr>
            </w:pPr>
            <w:r>
              <w:rPr>
                <w:b/>
                <w:lang w:val="sr-Latn-CS"/>
              </w:rPr>
              <w:t>Funkcionalnosti</w:t>
            </w:r>
          </w:p>
        </w:tc>
      </w:tr>
      <w:tr w:rsidR="00206E1F" w:rsidRPr="003372D3" w14:paraId="635C2F57" w14:textId="77777777">
        <w:tc>
          <w:tcPr>
            <w:tcW w:w="4230" w:type="dxa"/>
          </w:tcPr>
          <w:p w14:paraId="3967989E" w14:textId="0024B0AE" w:rsidR="00206E1F" w:rsidRPr="009E6E16" w:rsidRDefault="002922C4">
            <w:pPr>
              <w:pStyle w:val="BodyText"/>
              <w:spacing w:after="0"/>
              <w:ind w:left="0"/>
              <w:rPr>
                <w:lang w:val="sr-Latn-RS"/>
              </w:rPr>
            </w:pPr>
            <w:r>
              <w:rPr>
                <w:lang w:val="sr-Latn-CS"/>
              </w:rPr>
              <w:t>Centralizo</w:t>
            </w:r>
            <w:r w:rsidR="009E6E16">
              <w:rPr>
                <w:lang w:val="sr-Latn-CS"/>
              </w:rPr>
              <w:t>vna</w:t>
            </w:r>
            <w:r w:rsidR="009E6E16">
              <w:rPr>
                <w:lang w:val="sr-Latn-RS"/>
              </w:rPr>
              <w:t xml:space="preserve"> baza proizvoda za organizovanje proslava</w:t>
            </w:r>
          </w:p>
        </w:tc>
        <w:tc>
          <w:tcPr>
            <w:tcW w:w="4518" w:type="dxa"/>
          </w:tcPr>
          <w:p w14:paraId="570B30CE" w14:textId="4867442B" w:rsidR="00A12200" w:rsidRPr="003372D3" w:rsidRDefault="009E6E16" w:rsidP="009E6E16">
            <w:pPr>
              <w:pStyle w:val="BodyText"/>
              <w:spacing w:after="0"/>
              <w:ind w:left="0"/>
              <w:rPr>
                <w:lang w:val="sr-Latn-CS"/>
              </w:rPr>
            </w:pPr>
            <w:r>
              <w:rPr>
                <w:lang w:val="sr-Latn-CS"/>
              </w:rPr>
              <w:t xml:space="preserve">Prikaz svih proizvoda uz mogućnost filtriranja po parametrima </w:t>
            </w:r>
            <w:r w:rsidR="007D3636">
              <w:rPr>
                <w:lang w:val="sr-Latn-CS"/>
              </w:rPr>
              <w:t>radi lakše pretrage u aplikaciji.</w:t>
            </w:r>
          </w:p>
        </w:tc>
      </w:tr>
      <w:tr w:rsidR="00206E1F" w:rsidRPr="003372D3" w14:paraId="44F9FEDA" w14:textId="77777777">
        <w:tc>
          <w:tcPr>
            <w:tcW w:w="4230" w:type="dxa"/>
          </w:tcPr>
          <w:p w14:paraId="62911B02" w14:textId="3B0C5556" w:rsidR="00206E1F" w:rsidRPr="003372D3" w:rsidRDefault="007D3636">
            <w:pPr>
              <w:pStyle w:val="BodyText"/>
              <w:spacing w:after="0"/>
              <w:ind w:left="0"/>
              <w:rPr>
                <w:lang w:val="sr-Latn-CS"/>
              </w:rPr>
            </w:pPr>
            <w:r>
              <w:rPr>
                <w:lang w:val="sr-Latn-CS"/>
              </w:rPr>
              <w:t>Jednostavan sistem naručivanja</w:t>
            </w:r>
          </w:p>
        </w:tc>
        <w:tc>
          <w:tcPr>
            <w:tcW w:w="4518" w:type="dxa"/>
          </w:tcPr>
          <w:p w14:paraId="73C605F9" w14:textId="029540A9" w:rsidR="00206E1F" w:rsidRPr="003372D3" w:rsidRDefault="007D3636" w:rsidP="00A12200">
            <w:pPr>
              <w:pStyle w:val="BodyText"/>
              <w:spacing w:after="0"/>
              <w:ind w:left="0"/>
              <w:rPr>
                <w:lang w:val="sr-Latn-CS"/>
              </w:rPr>
            </w:pPr>
            <w:r>
              <w:rPr>
                <w:lang w:val="sr-Latn-CS"/>
              </w:rPr>
              <w:t>Mogućnost odabira i lakog poručivanja izabranih proizvoda na kućnu adredsu</w:t>
            </w:r>
          </w:p>
          <w:p w14:paraId="0EE01107" w14:textId="77777777" w:rsidR="00206E1F" w:rsidRPr="003372D3" w:rsidRDefault="00206E1F">
            <w:pPr>
              <w:pStyle w:val="BodyText"/>
              <w:spacing w:after="0"/>
              <w:ind w:left="0"/>
              <w:rPr>
                <w:lang w:val="sr-Latn-CS"/>
              </w:rPr>
            </w:pPr>
          </w:p>
        </w:tc>
      </w:tr>
      <w:tr w:rsidR="00206E1F" w:rsidRPr="003372D3" w14:paraId="43640CC0" w14:textId="77777777">
        <w:tc>
          <w:tcPr>
            <w:tcW w:w="4230" w:type="dxa"/>
          </w:tcPr>
          <w:p w14:paraId="45B2CBB5" w14:textId="5FD239F0" w:rsidR="00206E1F" w:rsidRPr="003372D3" w:rsidRDefault="007D3636">
            <w:pPr>
              <w:pStyle w:val="BodyText"/>
              <w:spacing w:after="0"/>
              <w:ind w:left="0"/>
              <w:rPr>
                <w:lang w:val="sr-Latn-CS"/>
              </w:rPr>
            </w:pPr>
            <w:r>
              <w:rPr>
                <w:lang w:val="sr-Latn-CS"/>
              </w:rPr>
              <w:t>Lako dodavanje i ažuriranje proizvoda</w:t>
            </w:r>
          </w:p>
        </w:tc>
        <w:tc>
          <w:tcPr>
            <w:tcW w:w="4518" w:type="dxa"/>
          </w:tcPr>
          <w:p w14:paraId="773DC8C6" w14:textId="7B9A91F3" w:rsidR="00206E1F" w:rsidRPr="003372D3" w:rsidRDefault="007D3636" w:rsidP="00A12200">
            <w:pPr>
              <w:pStyle w:val="BodyText"/>
              <w:spacing w:after="0"/>
              <w:ind w:left="0"/>
              <w:rPr>
                <w:lang w:val="sr-Latn-CS"/>
              </w:rPr>
            </w:pPr>
            <w:r>
              <w:rPr>
                <w:lang w:val="sr-Latn-CS"/>
              </w:rPr>
              <w:t>Moguće je jednostavno dodati nove proizvode i unositi odgovarajući opis i filtere za njih. Takođe omogućeno je i ažuriranje postojećih proizvoda</w:t>
            </w:r>
          </w:p>
          <w:p w14:paraId="184C54F5" w14:textId="77777777" w:rsidR="00206E1F" w:rsidRPr="003372D3" w:rsidRDefault="00206E1F" w:rsidP="00A12200">
            <w:pPr>
              <w:pStyle w:val="BodyText"/>
              <w:spacing w:after="0"/>
              <w:ind w:left="0"/>
              <w:rPr>
                <w:lang w:val="sr-Latn-CS"/>
              </w:rPr>
            </w:pPr>
          </w:p>
        </w:tc>
      </w:tr>
      <w:tr w:rsidR="00206E1F" w:rsidRPr="003372D3" w14:paraId="1C4BD0DD" w14:textId="77777777">
        <w:tc>
          <w:tcPr>
            <w:tcW w:w="4230" w:type="dxa"/>
          </w:tcPr>
          <w:p w14:paraId="704A021B" w14:textId="77777777" w:rsidR="00206E1F" w:rsidRPr="003372D3" w:rsidRDefault="002922C4">
            <w:pPr>
              <w:pStyle w:val="BodyText"/>
              <w:spacing w:after="0"/>
              <w:ind w:left="0"/>
              <w:rPr>
                <w:lang w:val="sr-Latn-CS"/>
              </w:rPr>
            </w:pPr>
            <w:r>
              <w:rPr>
                <w:lang w:val="sr-Latn-CS"/>
              </w:rPr>
              <w:t>Dvojezična podrška</w:t>
            </w:r>
          </w:p>
        </w:tc>
        <w:tc>
          <w:tcPr>
            <w:tcW w:w="4518" w:type="dxa"/>
          </w:tcPr>
          <w:p w14:paraId="623FB646" w14:textId="3E982F8C" w:rsidR="00A12200" w:rsidRDefault="00A12200">
            <w:pPr>
              <w:pStyle w:val="BodyText"/>
              <w:spacing w:after="0"/>
              <w:ind w:left="0"/>
              <w:rPr>
                <w:lang w:val="sr-Latn-CS"/>
              </w:rPr>
            </w:pPr>
            <w:r>
              <w:rPr>
                <w:lang w:val="sr-Latn-CS"/>
              </w:rPr>
              <w:t xml:space="preserve">Prikaz sadržaja </w:t>
            </w:r>
            <w:r w:rsidR="007D3636">
              <w:rPr>
                <w:lang w:val="sr-Latn-CS"/>
              </w:rPr>
              <w:t>aplikacije</w:t>
            </w:r>
            <w:r>
              <w:rPr>
                <w:lang w:val="sr-Latn-CS"/>
              </w:rPr>
              <w:t xml:space="preserve"> na srpskom ili engleskom jeziku. </w:t>
            </w:r>
          </w:p>
          <w:p w14:paraId="41408DFF" w14:textId="77777777" w:rsidR="00A12200" w:rsidRDefault="00A12200">
            <w:pPr>
              <w:pStyle w:val="BodyText"/>
              <w:spacing w:after="0"/>
              <w:ind w:left="0"/>
              <w:rPr>
                <w:lang w:val="sr-Latn-CS"/>
              </w:rPr>
            </w:pPr>
          </w:p>
          <w:p w14:paraId="64943F0F" w14:textId="77777777" w:rsidR="00206E1F" w:rsidRPr="003372D3" w:rsidRDefault="00A12200">
            <w:pPr>
              <w:pStyle w:val="BodyText"/>
              <w:spacing w:after="0"/>
              <w:ind w:left="0"/>
              <w:rPr>
                <w:lang w:val="sr-Latn-CS"/>
              </w:rPr>
            </w:pPr>
            <w:r>
              <w:rPr>
                <w:lang w:val="sr-Latn-CS"/>
              </w:rPr>
              <w:t>Zahtevanje paralelnog unosa na oba jezika zbog konzistentnosti prezentacije na odgovarajućim jezicima.</w:t>
            </w:r>
          </w:p>
          <w:p w14:paraId="264410F8" w14:textId="77777777" w:rsidR="00206E1F" w:rsidRPr="003372D3" w:rsidRDefault="00206E1F">
            <w:pPr>
              <w:pStyle w:val="BodyText"/>
              <w:spacing w:after="0"/>
              <w:ind w:left="0"/>
              <w:rPr>
                <w:lang w:val="sr-Latn-CS"/>
              </w:rPr>
            </w:pPr>
          </w:p>
        </w:tc>
      </w:tr>
      <w:tr w:rsidR="00206E1F" w:rsidRPr="003372D3" w14:paraId="0A1EFFB2" w14:textId="77777777">
        <w:tc>
          <w:tcPr>
            <w:tcW w:w="4230" w:type="dxa"/>
          </w:tcPr>
          <w:p w14:paraId="23986ECD" w14:textId="63A6FBBA" w:rsidR="00206E1F" w:rsidRPr="003372D3" w:rsidRDefault="007D3636">
            <w:pPr>
              <w:pStyle w:val="BodyText"/>
              <w:spacing w:after="0"/>
              <w:ind w:left="0"/>
              <w:rPr>
                <w:lang w:val="sr-Latn-CS"/>
              </w:rPr>
            </w:pPr>
            <w:r>
              <w:rPr>
                <w:lang w:val="sr-Latn-CS"/>
              </w:rPr>
              <w:t>Intuitivan dizajn</w:t>
            </w:r>
          </w:p>
        </w:tc>
        <w:tc>
          <w:tcPr>
            <w:tcW w:w="4518" w:type="dxa"/>
          </w:tcPr>
          <w:p w14:paraId="7BFF3EF4" w14:textId="42DF74A5" w:rsidR="00206E1F" w:rsidRPr="003372D3" w:rsidRDefault="007D3636">
            <w:pPr>
              <w:pStyle w:val="BodyText"/>
              <w:spacing w:after="0"/>
              <w:ind w:left="0"/>
              <w:rPr>
                <w:lang w:val="sr-Latn-CS"/>
              </w:rPr>
            </w:pPr>
            <w:r>
              <w:rPr>
                <w:lang w:val="sr-Latn-CS"/>
              </w:rPr>
              <w:t>Dizajn koji omogućava i korisnicima sa malo iskustva u korišćenju računara, da koriste našu aplikaciju</w:t>
            </w:r>
          </w:p>
        </w:tc>
      </w:tr>
    </w:tbl>
    <w:p w14:paraId="6243F640" w14:textId="77777777" w:rsidR="00206E1F" w:rsidRPr="003372D3" w:rsidRDefault="00206E1F">
      <w:pPr>
        <w:pStyle w:val="BodyText"/>
        <w:rPr>
          <w:lang w:val="sr-Latn-CS"/>
        </w:rPr>
      </w:pPr>
    </w:p>
    <w:p w14:paraId="644AE3FE" w14:textId="77777777" w:rsidR="00206E1F" w:rsidRPr="003372D3" w:rsidRDefault="00D44844" w:rsidP="00D44844">
      <w:pPr>
        <w:pStyle w:val="Heading2"/>
        <w:rPr>
          <w:lang w:val="sr-Latn-CS"/>
        </w:rPr>
      </w:pPr>
      <w:bookmarkStart w:id="16" w:name="_Toc161771507"/>
      <w:r>
        <w:rPr>
          <w:lang w:val="sr-Latn-CS"/>
        </w:rPr>
        <w:t>Pretpostavke i zavisnosti</w:t>
      </w:r>
      <w:bookmarkEnd w:id="16"/>
    </w:p>
    <w:p w14:paraId="281972F2" w14:textId="2C94DDD0" w:rsidR="00206E1F" w:rsidRPr="003372D3" w:rsidRDefault="00D323E3" w:rsidP="00445A8C">
      <w:pPr>
        <w:pStyle w:val="BodyText"/>
        <w:rPr>
          <w:lang w:val="sr-Latn-CS"/>
        </w:rPr>
      </w:pPr>
      <w:r>
        <w:rPr>
          <w:lang w:val="sr-Latn-CS"/>
        </w:rPr>
        <w:t>Party Maker</w:t>
      </w:r>
      <w:r w:rsidR="006B5F27">
        <w:rPr>
          <w:lang w:val="sr-Latn-CS"/>
        </w:rPr>
        <w:t xml:space="preserve"> aplikacija</w:t>
      </w:r>
      <w:r w:rsidR="00445A8C">
        <w:rPr>
          <w:lang w:val="sr-Latn-CS"/>
        </w:rPr>
        <w:t xml:space="preserve">, kao </w:t>
      </w:r>
      <w:r w:rsidR="006B5F27">
        <w:rPr>
          <w:lang w:val="sr-Latn-CS"/>
        </w:rPr>
        <w:t>w</w:t>
      </w:r>
      <w:r w:rsidR="00445A8C">
        <w:rPr>
          <w:lang w:val="sr-Latn-CS"/>
        </w:rPr>
        <w:t>eb aplikacija je zavisan od</w:t>
      </w:r>
      <w:r w:rsidR="00D67D2B">
        <w:rPr>
          <w:lang w:val="sr-Latn-CS"/>
        </w:rPr>
        <w:t>:</w:t>
      </w:r>
    </w:p>
    <w:p w14:paraId="26CA5C11" w14:textId="66E270BF" w:rsidR="00C206AF" w:rsidRPr="00AE15AB" w:rsidRDefault="00D67D2B" w:rsidP="00AE15AB">
      <w:pPr>
        <w:pStyle w:val="BodyText"/>
        <w:numPr>
          <w:ilvl w:val="0"/>
          <w:numId w:val="12"/>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AE15AB">
        <w:rPr>
          <w:lang w:val="sr-Latn-CS"/>
        </w:rPr>
        <w:t>w</w:t>
      </w:r>
      <w:r>
        <w:rPr>
          <w:lang w:val="sr-Latn-CS"/>
        </w:rPr>
        <w:t xml:space="preserve">eb servera za </w:t>
      </w:r>
      <w:r w:rsidR="00AE15AB">
        <w:rPr>
          <w:lang w:val="sr-Latn-CS"/>
        </w:rPr>
        <w:t>JavaScript</w:t>
      </w:r>
      <w:r>
        <w:rPr>
          <w:lang w:val="sr-Latn-CS"/>
        </w:rPr>
        <w:t>.</w:t>
      </w:r>
      <w:r w:rsidR="00206E1F" w:rsidRPr="00AE15AB">
        <w:rPr>
          <w:lang w:val="sr-Latn-CS"/>
        </w:rPr>
        <w:t xml:space="preserve"> </w:t>
      </w:r>
    </w:p>
    <w:p w14:paraId="3C3AC67A" w14:textId="1B4CEFC2" w:rsidR="00445A8C" w:rsidRDefault="00445A8C" w:rsidP="00445A8C">
      <w:pPr>
        <w:pStyle w:val="BodyText"/>
        <w:numPr>
          <w:ilvl w:val="0"/>
          <w:numId w:val="12"/>
        </w:numPr>
        <w:tabs>
          <w:tab w:val="clear" w:pos="360"/>
          <w:tab w:val="num" w:pos="1080"/>
        </w:tabs>
        <w:ind w:left="1080"/>
        <w:rPr>
          <w:lang w:val="sr-Latn-CS"/>
        </w:rPr>
      </w:pPr>
      <w:r>
        <w:rPr>
          <w:lang w:val="sr-Latn-CS"/>
        </w:rPr>
        <w:t xml:space="preserve">Funkcionalnosti </w:t>
      </w:r>
      <w:r w:rsidR="006B5F27">
        <w:rPr>
          <w:lang w:val="sr-Latn-CS"/>
        </w:rPr>
        <w:t>w</w:t>
      </w:r>
      <w:r>
        <w:rPr>
          <w:lang w:val="sr-Latn-CS"/>
        </w:rPr>
        <w:t xml:space="preserve">eb </w:t>
      </w:r>
      <w:r w:rsidR="006B5F27">
        <w:rPr>
          <w:lang w:val="sr-Latn-CS"/>
        </w:rPr>
        <w:t>pretraživača</w:t>
      </w:r>
      <w:r>
        <w:rPr>
          <w:lang w:val="sr-Latn-CS"/>
        </w:rPr>
        <w:t xml:space="preserve"> koje korisnici upotrebljavaju za pristupanje </w:t>
      </w:r>
      <w:r w:rsidR="006B5F27">
        <w:rPr>
          <w:lang w:val="sr-Latn-CS"/>
        </w:rPr>
        <w:t>aplikaciji</w:t>
      </w:r>
      <w:r>
        <w:rPr>
          <w:lang w:val="sr-Latn-CS"/>
        </w:rPr>
        <w:t>.</w:t>
      </w:r>
    </w:p>
    <w:p w14:paraId="35DD090B" w14:textId="180C4C4C" w:rsidR="00206E1F" w:rsidRDefault="00D44844" w:rsidP="00B849B5">
      <w:pPr>
        <w:pStyle w:val="Heading2"/>
        <w:rPr>
          <w:lang w:val="sr-Latn-CS"/>
        </w:rPr>
      </w:pPr>
      <w:bookmarkStart w:id="17" w:name="_Toc161771508"/>
      <w:r>
        <w:rPr>
          <w:lang w:val="sr-Latn-CS"/>
        </w:rPr>
        <w:t>Cena</w:t>
      </w:r>
      <w:bookmarkEnd w:id="17"/>
    </w:p>
    <w:p w14:paraId="2AD7AB38" w14:textId="50908621" w:rsidR="00AE15AB" w:rsidRPr="00AE15AB" w:rsidRDefault="00AE15AB" w:rsidP="00AE15AB">
      <w:pPr>
        <w:ind w:left="720"/>
        <w:rPr>
          <w:lang w:val="sr-Latn-CS"/>
        </w:rPr>
      </w:pPr>
      <w:r>
        <w:rPr>
          <w:lang w:val="sr-Latn-CS"/>
        </w:rPr>
        <w:t xml:space="preserve">Za softver koji razvijamo nisu odvojena nikakva finansijska sredstva, jedni resurs koji se troši je vreme članova tima. Takođe web server će biti instaliran ili na lokalnoj mašini ili na nekoj besplatnoj online </w:t>
      </w:r>
      <w:r>
        <w:rPr>
          <w:lang w:val="sr-Latn-CS"/>
        </w:rPr>
        <w:lastRenderedPageBreak/>
        <w:t>varijanti. Članovi tima već poseduju potreban hardver i softver za razvoj ove aplikacije, tako da ni tu nije bilo dodatnih ulaganja.</w:t>
      </w:r>
    </w:p>
    <w:p w14:paraId="1C97D14A" w14:textId="77777777" w:rsidR="00206E1F" w:rsidRPr="003372D3" w:rsidRDefault="00D44844" w:rsidP="00D44844">
      <w:pPr>
        <w:pStyle w:val="Heading2"/>
        <w:rPr>
          <w:lang w:val="sr-Latn-CS"/>
        </w:rPr>
      </w:pPr>
      <w:bookmarkStart w:id="18" w:name="_Toc161771509"/>
      <w:r>
        <w:rPr>
          <w:lang w:val="sr-Latn-CS"/>
        </w:rPr>
        <w:t>Licenciranje i instalacija</w:t>
      </w:r>
      <w:bookmarkEnd w:id="18"/>
    </w:p>
    <w:p w14:paraId="0744D2DC" w14:textId="789FA73E" w:rsidR="00206E1F" w:rsidRPr="003372D3" w:rsidRDefault="00A82910" w:rsidP="00E5055D">
      <w:pPr>
        <w:pStyle w:val="BodyText"/>
        <w:rPr>
          <w:lang w:val="sr-Latn-CS"/>
        </w:rPr>
      </w:pPr>
      <w:r>
        <w:rPr>
          <w:lang w:val="sr-Latn-CS"/>
        </w:rPr>
        <w:t>Sis</w:t>
      </w:r>
      <w:r w:rsidR="002B3A6C">
        <w:rPr>
          <w:lang w:val="sr-Latn-CS"/>
        </w:rPr>
        <w:t>tem</w:t>
      </w:r>
      <w:r>
        <w:rPr>
          <w:lang w:val="sr-Latn-CS"/>
        </w:rPr>
        <w:t xml:space="preserve"> će za početak biti instaliran samo </w:t>
      </w:r>
      <w:r w:rsidR="00AE15AB">
        <w:rPr>
          <w:lang w:val="sr-Latn-CS"/>
        </w:rPr>
        <w:t xml:space="preserve">na lokalnoj mašini jednog od članova tima </w:t>
      </w:r>
      <w:r>
        <w:rPr>
          <w:lang w:val="sr-Latn-CS"/>
        </w:rPr>
        <w:t>tako da ne postoje posebni zahtevi u pogledu licenciranja</w:t>
      </w:r>
      <w:r w:rsidR="00206E1F" w:rsidRPr="003372D3">
        <w:rPr>
          <w:lang w:val="sr-Latn-CS"/>
        </w:rPr>
        <w:t>.</w:t>
      </w:r>
    </w:p>
    <w:p w14:paraId="765A06A1" w14:textId="4C4D06E1" w:rsidR="00206E1F" w:rsidRPr="003372D3" w:rsidRDefault="00AE15AB" w:rsidP="00A82910">
      <w:pPr>
        <w:pStyle w:val="BodyText"/>
        <w:rPr>
          <w:lang w:val="sr-Latn-CS"/>
        </w:rPr>
      </w:pPr>
      <w:r>
        <w:rPr>
          <w:lang w:val="sr-Latn-CS"/>
        </w:rPr>
        <w:t xml:space="preserve">Party Maker još nije namenjen za predstavljanje na tržištu, ali u nekoj budućoj verziji bilo bi potrebno samo obezbediti internet </w:t>
      </w:r>
      <w:r w:rsidR="002B3A6C">
        <w:rPr>
          <w:lang w:val="sr-Latn-CS"/>
        </w:rPr>
        <w:t>adresu i domen za našu aplikaciju i učiniti je dostupnom svim korisnicima. Nije potrebno instalirati nijedan deo aplikacije na mašinu korisnika</w:t>
      </w:r>
    </w:p>
    <w:p w14:paraId="76BD3DFB" w14:textId="77777777" w:rsidR="00206E1F" w:rsidRPr="003372D3" w:rsidRDefault="00B849B5" w:rsidP="00B849B5">
      <w:pPr>
        <w:pStyle w:val="Heading1"/>
        <w:rPr>
          <w:lang w:val="sr-Latn-CS"/>
        </w:rPr>
      </w:pPr>
      <w:bookmarkStart w:id="19" w:name="_Toc161771510"/>
      <w:r>
        <w:rPr>
          <w:lang w:val="sr-Latn-CS"/>
        </w:rPr>
        <w:t>Funkcionalni zahtevi</w:t>
      </w:r>
      <w:bookmarkEnd w:id="19"/>
    </w:p>
    <w:p w14:paraId="54FFAAD0" w14:textId="704B5887" w:rsidR="00206E1F" w:rsidRPr="003372D3" w:rsidRDefault="00F6773B" w:rsidP="00F6773B">
      <w:pPr>
        <w:pStyle w:val="BodyText"/>
        <w:rPr>
          <w:lang w:val="sr-Latn-CS"/>
        </w:rPr>
      </w:pPr>
      <w:r>
        <w:rPr>
          <w:lang w:val="sr-Latn-CS"/>
        </w:rPr>
        <w:t xml:space="preserve">U ovom odeljku su definisane funkcionalnosti </w:t>
      </w:r>
      <w:r w:rsidR="00D323E3">
        <w:rPr>
          <w:lang w:val="sr-Latn-CS"/>
        </w:rPr>
        <w:t>Party Maker</w:t>
      </w:r>
      <w:r>
        <w:rPr>
          <w:lang w:val="sr-Latn-CS"/>
        </w:rPr>
        <w:t xml:space="preserve"> sistema.</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6F48C54D" w14:textId="77777777" w:rsidR="00206E1F" w:rsidRPr="003372D3" w:rsidRDefault="00254CBE">
      <w:pPr>
        <w:pStyle w:val="Heading2"/>
        <w:rPr>
          <w:lang w:val="sr-Latn-CS"/>
        </w:rPr>
      </w:pPr>
      <w:bookmarkStart w:id="20" w:name="_Toc161771511"/>
      <w:r w:rsidRPr="00254CBE">
        <w:rPr>
          <w:lang w:val="sr-Latn-CS"/>
        </w:rPr>
        <w:t>Prijavljivanje na sistem</w:t>
      </w:r>
      <w:bookmarkEnd w:id="20"/>
    </w:p>
    <w:p w14:paraId="2A5592F5" w14:textId="74AB1249" w:rsidR="005613E4" w:rsidRPr="003372D3" w:rsidRDefault="00C622AA" w:rsidP="005613E4">
      <w:pPr>
        <w:pStyle w:val="BodyText"/>
        <w:rPr>
          <w:lang w:val="sr-Latn-CS"/>
        </w:rPr>
      </w:pPr>
      <w:r>
        <w:rPr>
          <w:lang w:val="sr-Latn-CS"/>
        </w:rPr>
        <w:t>Prijavljivanje na web aplikaciju pomoću korsničkog imena i šifre. Mogu se prijaviti i administratori i potrošači</w:t>
      </w:r>
    </w:p>
    <w:p w14:paraId="2FF392AD" w14:textId="04A5EA1F" w:rsidR="002A5E27" w:rsidRDefault="002A5E27" w:rsidP="002A5E27">
      <w:pPr>
        <w:pStyle w:val="Heading2"/>
        <w:rPr>
          <w:lang w:val="sr-Latn-CS"/>
        </w:rPr>
      </w:pPr>
      <w:bookmarkStart w:id="21" w:name="_Toc161771512"/>
      <w:r w:rsidRPr="00254CBE">
        <w:rPr>
          <w:lang w:val="sr-Latn-CS"/>
        </w:rPr>
        <w:t xml:space="preserve">Unos i ažuriranje </w:t>
      </w:r>
      <w:bookmarkEnd w:id="21"/>
      <w:r w:rsidR="00C622AA">
        <w:rPr>
          <w:lang w:val="sr-Latn-CS"/>
        </w:rPr>
        <w:t>proizvoda</w:t>
      </w:r>
    </w:p>
    <w:p w14:paraId="6C1358DD" w14:textId="365F333E" w:rsidR="00C622AA" w:rsidRPr="00C622AA" w:rsidRDefault="00C622AA" w:rsidP="00C622AA">
      <w:pPr>
        <w:ind w:left="720"/>
        <w:rPr>
          <w:lang w:val="sr-Latn-CS"/>
        </w:rPr>
      </w:pPr>
      <w:r>
        <w:rPr>
          <w:lang w:val="sr-Latn-CS"/>
        </w:rPr>
        <w:t>Administratori imaju mogućnost da dodaju nove proizvode u web aplikaciju, pri dodavanju proizvoda navode karakteristike istog, koje će se koristiti za filtriranje proizvoda. Takođe, moguće je i ažuriranje postojećih proizvoda.</w:t>
      </w:r>
    </w:p>
    <w:p w14:paraId="20978263" w14:textId="0FB3ED5E" w:rsidR="00206E1F" w:rsidRPr="003372D3" w:rsidRDefault="00254CBE" w:rsidP="005A3F8C">
      <w:pPr>
        <w:pStyle w:val="Heading2"/>
        <w:rPr>
          <w:lang w:val="sr-Latn-CS"/>
        </w:rPr>
      </w:pPr>
      <w:bookmarkStart w:id="22" w:name="_Toc161771513"/>
      <w:r w:rsidRPr="00254CBE">
        <w:rPr>
          <w:lang w:val="sr-Latn-CS"/>
        </w:rPr>
        <w:t>Kreiranje</w:t>
      </w:r>
      <w:bookmarkEnd w:id="22"/>
      <w:r w:rsidR="00C622AA">
        <w:rPr>
          <w:lang w:val="sr-Latn-CS"/>
        </w:rPr>
        <w:t xml:space="preserve"> korisničkih naloga</w:t>
      </w:r>
    </w:p>
    <w:p w14:paraId="6F71DBB7" w14:textId="7C449983" w:rsidR="00206E1F" w:rsidRPr="003372D3" w:rsidRDefault="00C622AA" w:rsidP="009029D5">
      <w:pPr>
        <w:pStyle w:val="BodyText"/>
        <w:rPr>
          <w:lang w:val="sr-Latn-CS"/>
        </w:rPr>
      </w:pPr>
      <w:r>
        <w:rPr>
          <w:lang w:val="sr-Latn-CS"/>
        </w:rPr>
        <w:t>Moguće je kreiranje novih naloga, od strane potrošača i korisnika.</w:t>
      </w:r>
    </w:p>
    <w:p w14:paraId="7E06EDD1" w14:textId="6EC22B8D" w:rsidR="002A5E27" w:rsidRDefault="00C622AA" w:rsidP="002A5E27">
      <w:pPr>
        <w:pStyle w:val="Heading2"/>
        <w:rPr>
          <w:lang w:val="sr-Latn-CS"/>
        </w:rPr>
      </w:pPr>
      <w:r>
        <w:rPr>
          <w:lang w:val="sr-Latn-CS"/>
        </w:rPr>
        <w:t>Kupovina i naručivanje proizvoda</w:t>
      </w:r>
    </w:p>
    <w:p w14:paraId="2A0DAEE5" w14:textId="64715824" w:rsidR="00C622AA" w:rsidRPr="00C622AA" w:rsidRDefault="00C622AA" w:rsidP="00C622AA">
      <w:pPr>
        <w:ind w:left="720"/>
        <w:rPr>
          <w:lang w:val="sr-Latn-CS"/>
        </w:rPr>
      </w:pPr>
      <w:r>
        <w:rPr>
          <w:lang w:val="sr-Latn-CS"/>
        </w:rPr>
        <w:t>Aplikacija nudi mogućnost odabira proizvoda za kupovinu od strane potrošača i naručivanje istih pomoću web aplikacije. Naručivanje se vrši na adresu po odabiru korisnika.</w:t>
      </w:r>
    </w:p>
    <w:p w14:paraId="0ABAD92A" w14:textId="77777777" w:rsidR="00206E1F" w:rsidRPr="003372D3" w:rsidRDefault="00B849B5" w:rsidP="00B849B5">
      <w:pPr>
        <w:pStyle w:val="Heading1"/>
        <w:numPr>
          <w:ilvl w:val="0"/>
          <w:numId w:val="14"/>
        </w:numPr>
        <w:rPr>
          <w:lang w:val="sr-Latn-CS"/>
        </w:rPr>
      </w:pPr>
      <w:bookmarkStart w:id="23" w:name="_Toc161771518"/>
      <w:r>
        <w:rPr>
          <w:lang w:val="sr-Latn-CS"/>
        </w:rPr>
        <w:t>Ograničenja</w:t>
      </w:r>
      <w:bookmarkEnd w:id="23"/>
      <w:r w:rsidR="00206E1F" w:rsidRPr="003372D3">
        <w:rPr>
          <w:lang w:val="sr-Latn-CS"/>
        </w:rPr>
        <w:t xml:space="preserve"> </w:t>
      </w:r>
    </w:p>
    <w:p w14:paraId="3D29D8C1" w14:textId="53C67AC7" w:rsidR="00206E1F" w:rsidRPr="003372D3" w:rsidRDefault="00A82910" w:rsidP="00A82910">
      <w:pPr>
        <w:pStyle w:val="BodyText"/>
        <w:rPr>
          <w:lang w:val="sr-Latn-CS"/>
        </w:rPr>
      </w:pPr>
      <w:r>
        <w:rPr>
          <w:lang w:val="sr-Latn-CS"/>
        </w:rPr>
        <w:t xml:space="preserve">Kao dopuna pretpostavki i zavisnosti definisanih u odeljku 6, </w:t>
      </w:r>
      <w:r w:rsidR="00D323E3">
        <w:rPr>
          <w:lang w:val="sr-Latn-CS"/>
        </w:rPr>
        <w:t>Party Maker</w:t>
      </w:r>
      <w:r>
        <w:rPr>
          <w:lang w:val="sr-Latn-CS"/>
        </w:rPr>
        <w:t xml:space="preserve"> sistem će biti razvijan pod sledećim ograničenjima:</w:t>
      </w:r>
    </w:p>
    <w:p w14:paraId="096D3C4F" w14:textId="77777777" w:rsidR="00206E1F" w:rsidRPr="003372D3" w:rsidRDefault="00A82910" w:rsidP="00A82910">
      <w:pPr>
        <w:pStyle w:val="BodyText"/>
        <w:numPr>
          <w:ilvl w:val="0"/>
          <w:numId w:val="16"/>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14:paraId="3EAF4E28" w14:textId="77777777" w:rsidR="00206E1F" w:rsidRPr="003372D3" w:rsidRDefault="00A82910" w:rsidP="00A82910">
      <w:pPr>
        <w:pStyle w:val="BodyText"/>
        <w:numPr>
          <w:ilvl w:val="0"/>
          <w:numId w:val="16"/>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14:paraId="66563BDB" w14:textId="77777777" w:rsidR="00206E1F" w:rsidRPr="003372D3" w:rsidRDefault="00B849B5" w:rsidP="00B849B5">
      <w:pPr>
        <w:pStyle w:val="Heading1"/>
        <w:numPr>
          <w:ilvl w:val="0"/>
          <w:numId w:val="22"/>
        </w:numPr>
        <w:rPr>
          <w:lang w:val="sr-Latn-CS"/>
        </w:rPr>
      </w:pPr>
      <w:bookmarkStart w:id="24" w:name="_Toc161771519"/>
      <w:r>
        <w:rPr>
          <w:lang w:val="sr-Latn-CS"/>
        </w:rPr>
        <w:t>Zahtevi u pogledu kvaliteta</w:t>
      </w:r>
      <w:bookmarkEnd w:id="24"/>
      <w:r w:rsidR="00206E1F" w:rsidRPr="003372D3">
        <w:rPr>
          <w:lang w:val="sr-Latn-CS"/>
        </w:rPr>
        <w:t xml:space="preserve"> </w:t>
      </w:r>
    </w:p>
    <w:p w14:paraId="15432CE8" w14:textId="75654C45" w:rsidR="00206E1F" w:rsidRPr="003372D3" w:rsidRDefault="00BC2229" w:rsidP="00BC2229">
      <w:pPr>
        <w:pStyle w:val="BodyText"/>
        <w:rPr>
          <w:lang w:val="sr-Latn-CS"/>
        </w:rPr>
      </w:pPr>
      <w:r w:rsidRPr="32559D4D">
        <w:rPr>
          <w:lang w:val="sr-Latn-CS"/>
        </w:rPr>
        <w:t>U ovom odeljku definisan je očekivani kvalitet u pogledu performansi i lakoće korišćenja.</w:t>
      </w:r>
    </w:p>
    <w:p w14:paraId="021A4B11" w14:textId="0BBE78F1" w:rsidR="00BC2229" w:rsidRDefault="00BC2229" w:rsidP="32559D4D">
      <w:pPr>
        <w:pStyle w:val="BodyText"/>
        <w:rPr>
          <w:lang w:val="sr-Latn-CS"/>
        </w:rPr>
      </w:pPr>
      <w:r w:rsidRPr="32559D4D">
        <w:rPr>
          <w:lang w:val="sr-Latn-CS"/>
        </w:rPr>
        <w:t>Dostupnost</w:t>
      </w:r>
      <w:r w:rsidR="00206E1F" w:rsidRPr="32559D4D">
        <w:rPr>
          <w:lang w:val="sr-Latn-CS"/>
        </w:rPr>
        <w:t xml:space="preserve">:  </w:t>
      </w:r>
      <w:r w:rsidRPr="32559D4D">
        <w:rPr>
          <w:lang w:val="sr-Latn-CS"/>
        </w:rPr>
        <w:t>Sistem će biti dostupan 24 časa dnevno, 7 dana u nedelji.</w:t>
      </w:r>
    </w:p>
    <w:p w14:paraId="280BBFF5" w14:textId="404C6D06" w:rsidR="00206E1F" w:rsidRPr="003372D3" w:rsidRDefault="00BC2229" w:rsidP="00BC2229">
      <w:pPr>
        <w:pStyle w:val="BodyText"/>
        <w:rPr>
          <w:lang w:val="sr-Latn-CS"/>
        </w:rPr>
      </w:pPr>
      <w:r w:rsidRPr="32559D4D">
        <w:rPr>
          <w:lang w:val="sr-Latn-CS"/>
        </w:rPr>
        <w:t>Lakoća korišćenja:</w:t>
      </w:r>
      <w:r w:rsidR="00206E1F" w:rsidRPr="32559D4D">
        <w:rPr>
          <w:lang w:val="sr-Latn-CS"/>
        </w:rPr>
        <w:t xml:space="preserve"> </w:t>
      </w:r>
      <w:r w:rsidR="0069445A" w:rsidRPr="32559D4D">
        <w:rPr>
          <w:lang w:val="sr-Latn-CS"/>
        </w:rPr>
        <w:t xml:space="preserve"> </w:t>
      </w:r>
      <w:r w:rsidR="0C550EE2" w:rsidRPr="32559D4D">
        <w:rPr>
          <w:lang w:val="sr-Latn-CS"/>
        </w:rPr>
        <w:t xml:space="preserve">Web aplikacija </w:t>
      </w:r>
      <w:r w:rsidRPr="32559D4D">
        <w:rPr>
          <w:lang w:val="sr-Latn-CS"/>
        </w:rPr>
        <w:t xml:space="preserve">će posedovati jednostavan i intuitivan interfejs prilagođen </w:t>
      </w:r>
      <w:r w:rsidR="4AEC0B8C" w:rsidRPr="32559D4D">
        <w:rPr>
          <w:lang w:val="sr-Latn-CS"/>
        </w:rPr>
        <w:t>svim korisnicima</w:t>
      </w:r>
      <w:r w:rsidRPr="32559D4D">
        <w:rPr>
          <w:lang w:val="sr-Latn-CS"/>
        </w:rPr>
        <w:t>.</w:t>
      </w:r>
    </w:p>
    <w:p w14:paraId="65CFD1AC" w14:textId="0F898E10" w:rsidR="00206E1F" w:rsidRPr="003372D3" w:rsidRDefault="0069445A" w:rsidP="001F7D36">
      <w:pPr>
        <w:pStyle w:val="BodyText"/>
        <w:rPr>
          <w:lang w:val="sr-Latn-CS"/>
        </w:rPr>
      </w:pPr>
      <w:r w:rsidRPr="32559D4D">
        <w:rPr>
          <w:lang w:val="sr-Latn-CS"/>
        </w:rPr>
        <w:t>Održavanje</w:t>
      </w:r>
      <w:r w:rsidR="00206E1F" w:rsidRPr="32559D4D">
        <w:rPr>
          <w:lang w:val="sr-Latn-CS"/>
        </w:rPr>
        <w:t xml:space="preserve">:  </w:t>
      </w:r>
      <w:r w:rsidR="461FC369" w:rsidRPr="32559D4D">
        <w:rPr>
          <w:lang w:val="sr-Latn-CS"/>
        </w:rPr>
        <w:t>Web</w:t>
      </w:r>
      <w:r w:rsidRPr="32559D4D">
        <w:rPr>
          <w:lang w:val="sr-Latn-CS"/>
        </w:rPr>
        <w:t xml:space="preserve"> </w:t>
      </w:r>
      <w:r w:rsidR="461FC369" w:rsidRPr="32559D4D">
        <w:rPr>
          <w:lang w:val="sr-Latn-CS"/>
        </w:rPr>
        <w:t xml:space="preserve">aplikacija </w:t>
      </w:r>
      <w:r w:rsidR="20E922D8" w:rsidRPr="32559D4D">
        <w:rPr>
          <w:lang w:val="sr-Latn-CS"/>
        </w:rPr>
        <w:t>će</w:t>
      </w:r>
      <w:r w:rsidRPr="32559D4D">
        <w:rPr>
          <w:lang w:val="sr-Latn-CS"/>
        </w:rPr>
        <w:t xml:space="preserve"> biti jednostavan za održavanje</w:t>
      </w:r>
      <w:r w:rsidR="7A609A2E" w:rsidRPr="32559D4D">
        <w:rPr>
          <w:lang w:val="sr-Latn-CS"/>
        </w:rPr>
        <w:t>.</w:t>
      </w:r>
    </w:p>
    <w:p w14:paraId="70ABB21C" w14:textId="77777777" w:rsidR="00206E1F" w:rsidRPr="003372D3" w:rsidRDefault="00B849B5" w:rsidP="00206E1F">
      <w:pPr>
        <w:pStyle w:val="Heading1"/>
        <w:tabs>
          <w:tab w:val="left" w:pos="1276"/>
        </w:tabs>
        <w:rPr>
          <w:lang w:val="sr-Latn-CS"/>
        </w:rPr>
      </w:pPr>
      <w:bookmarkStart w:id="25" w:name="_Toc161771520"/>
      <w:r>
        <w:rPr>
          <w:lang w:val="sr-Latn-CS"/>
        </w:rPr>
        <w:t>Prioritet funkcionalnosti</w:t>
      </w:r>
      <w:bookmarkEnd w:id="25"/>
    </w:p>
    <w:p w14:paraId="05DCDB54" w14:textId="026F74B1" w:rsidR="00206E1F" w:rsidRPr="003372D3" w:rsidRDefault="00CA62F9" w:rsidP="00CA62F9">
      <w:pPr>
        <w:pStyle w:val="BodyText"/>
        <w:rPr>
          <w:lang w:val="sr-Latn-CS"/>
        </w:rPr>
      </w:pPr>
      <w:r w:rsidRPr="32559D4D">
        <w:rPr>
          <w:lang w:val="sr-Latn-CS"/>
        </w:rPr>
        <w:t xml:space="preserve">Funkcionalnosti propisane u ovom dokumentu treba realizovati kroz beta i konačnu verziju. </w:t>
      </w:r>
      <w:r w:rsidR="2A4C66AC" w:rsidRPr="32559D4D">
        <w:rPr>
          <w:lang w:val="sr-Latn-CS"/>
        </w:rPr>
        <w:t>F</w:t>
      </w:r>
      <w:r w:rsidRPr="32559D4D">
        <w:rPr>
          <w:lang w:val="sr-Latn-CS"/>
        </w:rPr>
        <w:t xml:space="preserve">unkcionalnosti koje će biti realizovane </w:t>
      </w:r>
      <w:r w:rsidR="47BF8C54" w:rsidRPr="32559D4D">
        <w:rPr>
          <w:lang w:val="sr-Latn-CS"/>
        </w:rPr>
        <w:t>su</w:t>
      </w:r>
      <w:r w:rsidRPr="32559D4D">
        <w:rPr>
          <w:lang w:val="sr-Latn-CS"/>
        </w:rPr>
        <w:t xml:space="preserve"> sledeć</w:t>
      </w:r>
      <w:r w:rsidR="599B2F17" w:rsidRPr="32559D4D">
        <w:rPr>
          <w:lang w:val="sr-Latn-CS"/>
        </w:rPr>
        <w:t>e</w:t>
      </w:r>
      <w:r w:rsidRPr="32559D4D">
        <w:rPr>
          <w:lang w:val="sr-Latn-CS"/>
        </w:rPr>
        <w:t>:</w:t>
      </w:r>
    </w:p>
    <w:p w14:paraId="046706FB" w14:textId="21FEFD53" w:rsidR="6BA7817A" w:rsidRDefault="6BA7817A" w:rsidP="32559D4D">
      <w:pPr>
        <w:pStyle w:val="BodyText"/>
        <w:numPr>
          <w:ilvl w:val="1"/>
          <w:numId w:val="2"/>
        </w:numPr>
        <w:rPr>
          <w:lang w:val="sr-Latn-CS"/>
        </w:rPr>
      </w:pPr>
      <w:r w:rsidRPr="32559D4D">
        <w:rPr>
          <w:lang w:val="sr-Latn-CS"/>
        </w:rPr>
        <w:t>Pretraživanje konkretnih proizvoda</w:t>
      </w:r>
    </w:p>
    <w:p w14:paraId="5B7B95F4" w14:textId="46690035" w:rsidR="6BA7817A" w:rsidRDefault="6BA7817A" w:rsidP="32559D4D">
      <w:pPr>
        <w:pStyle w:val="BodyText"/>
        <w:numPr>
          <w:ilvl w:val="1"/>
          <w:numId w:val="2"/>
        </w:numPr>
        <w:rPr>
          <w:lang w:val="sr-Latn-CS"/>
        </w:rPr>
      </w:pPr>
      <w:r w:rsidRPr="32559D4D">
        <w:rPr>
          <w:lang w:val="sr-Latn-CS"/>
        </w:rPr>
        <w:t>Filtriranje proizvoda</w:t>
      </w:r>
    </w:p>
    <w:p w14:paraId="5E1985D4" w14:textId="1DCFC5FA" w:rsidR="6BA7817A" w:rsidRDefault="6BA7817A" w:rsidP="32559D4D">
      <w:pPr>
        <w:pStyle w:val="BodyText"/>
        <w:numPr>
          <w:ilvl w:val="1"/>
          <w:numId w:val="2"/>
        </w:numPr>
        <w:rPr>
          <w:lang w:val="sr-Latn-CS"/>
        </w:rPr>
      </w:pPr>
      <w:r w:rsidRPr="32559D4D">
        <w:rPr>
          <w:lang w:val="sr-Latn-CS"/>
        </w:rPr>
        <w:lastRenderedPageBreak/>
        <w:t>Dodavanje u korpu</w:t>
      </w:r>
    </w:p>
    <w:p w14:paraId="4E8E68DE" w14:textId="26F6E7D1" w:rsidR="6BA7817A" w:rsidRDefault="6BA7817A" w:rsidP="32559D4D">
      <w:pPr>
        <w:pStyle w:val="BodyText"/>
        <w:numPr>
          <w:ilvl w:val="1"/>
          <w:numId w:val="2"/>
        </w:numPr>
        <w:rPr>
          <w:lang w:val="sr-Latn-CS"/>
        </w:rPr>
      </w:pPr>
      <w:r w:rsidRPr="32559D4D">
        <w:rPr>
          <w:lang w:val="sr-Latn-CS"/>
        </w:rPr>
        <w:t>Naručivanje</w:t>
      </w:r>
    </w:p>
    <w:p w14:paraId="668496F9" w14:textId="4659965A" w:rsidR="76666100" w:rsidRDefault="76666100" w:rsidP="32559D4D">
      <w:pPr>
        <w:pStyle w:val="BodyText"/>
        <w:numPr>
          <w:ilvl w:val="1"/>
          <w:numId w:val="2"/>
        </w:numPr>
        <w:rPr>
          <w:lang w:val="sr-Latn-CS"/>
        </w:rPr>
      </w:pPr>
      <w:r w:rsidRPr="32559D4D">
        <w:rPr>
          <w:lang w:val="sr-Latn-CS"/>
        </w:rPr>
        <w:t>Prijava administrativnog naloga</w:t>
      </w:r>
    </w:p>
    <w:p w14:paraId="2B3D788E" w14:textId="77777777" w:rsidR="00206E1F" w:rsidRPr="003372D3" w:rsidRDefault="00B849B5">
      <w:pPr>
        <w:pStyle w:val="Heading1"/>
        <w:rPr>
          <w:lang w:val="sr-Latn-CS"/>
        </w:rPr>
      </w:pPr>
      <w:bookmarkStart w:id="26" w:name="_Toc161771521"/>
      <w:r>
        <w:rPr>
          <w:lang w:val="sr-Latn-CS"/>
        </w:rPr>
        <w:t>Nefunkcionalni zahtevi</w:t>
      </w:r>
      <w:bookmarkEnd w:id="26"/>
    </w:p>
    <w:p w14:paraId="7046A6D7" w14:textId="77777777" w:rsidR="00206E1F" w:rsidRPr="003372D3" w:rsidRDefault="00B849B5" w:rsidP="00B849B5">
      <w:pPr>
        <w:pStyle w:val="Heading2"/>
        <w:rPr>
          <w:lang w:val="sr-Latn-CS"/>
        </w:rPr>
      </w:pPr>
      <w:bookmarkStart w:id="27" w:name="_Toc161771522"/>
      <w:r>
        <w:rPr>
          <w:lang w:val="sr-Latn-CS"/>
        </w:rPr>
        <w:t>Zahtevi u pogledu standardizacije</w:t>
      </w:r>
      <w:bookmarkEnd w:id="27"/>
    </w:p>
    <w:p w14:paraId="617B7C57" w14:textId="77777777" w:rsidR="00206E1F" w:rsidRPr="003372D3" w:rsidRDefault="00491CC1" w:rsidP="003356F6">
      <w:pPr>
        <w:pStyle w:val="BodyText"/>
        <w:rPr>
          <w:lang w:val="sr-Latn-CS"/>
        </w:rPr>
      </w:pPr>
      <w:r>
        <w:rPr>
          <w:lang w:val="sr-Latn-CS"/>
        </w:rPr>
        <w:t>Klasifikaciju publikacija treba standardizovati sa postojećom tipologijom propisanom od strane Ministarstva za nauku i sport.</w:t>
      </w:r>
    </w:p>
    <w:p w14:paraId="595E07B8" w14:textId="77777777" w:rsidR="00206E1F" w:rsidRPr="003372D3" w:rsidRDefault="00B849B5" w:rsidP="00B849B5">
      <w:pPr>
        <w:pStyle w:val="Heading2"/>
        <w:rPr>
          <w:lang w:val="sr-Latn-CS"/>
        </w:rPr>
      </w:pPr>
      <w:bookmarkStart w:id="28" w:name="_Toc161771523"/>
      <w:r>
        <w:rPr>
          <w:lang w:val="sr-Latn-CS"/>
        </w:rPr>
        <w:t>Sistemski zahtevi</w:t>
      </w:r>
      <w:bookmarkEnd w:id="28"/>
    </w:p>
    <w:p w14:paraId="075B1030" w14:textId="0B3A8C06" w:rsidR="00206E1F" w:rsidRPr="003372D3" w:rsidRDefault="00D323E3" w:rsidP="003356F6">
      <w:pPr>
        <w:pStyle w:val="BodyText"/>
        <w:rPr>
          <w:lang w:val="sr-Latn-CS"/>
        </w:rPr>
      </w:pPr>
      <w:r w:rsidRPr="725725A1">
        <w:rPr>
          <w:lang w:val="sr-Latn-CS"/>
        </w:rPr>
        <w:t>Party Maker</w:t>
      </w:r>
      <w:r w:rsidR="003356F6" w:rsidRPr="725725A1">
        <w:rPr>
          <w:lang w:val="sr-Latn-CS"/>
        </w:rPr>
        <w:t xml:space="preserve"> </w:t>
      </w:r>
      <w:r w:rsidR="758DCA44" w:rsidRPr="725725A1">
        <w:rPr>
          <w:lang w:val="sr-Latn-CS"/>
        </w:rPr>
        <w:t>aplikacija</w:t>
      </w:r>
      <w:r w:rsidR="003356F6" w:rsidRPr="725725A1">
        <w:rPr>
          <w:lang w:val="sr-Latn-CS"/>
        </w:rPr>
        <w:t xml:space="preserve"> će biti realizovan korišćenjem </w:t>
      </w:r>
      <w:r w:rsidR="222FE813" w:rsidRPr="725725A1">
        <w:rPr>
          <w:lang w:val="sr-Latn-CS"/>
        </w:rPr>
        <w:t>.NET</w:t>
      </w:r>
      <w:r w:rsidR="003356F6" w:rsidRPr="725725A1">
        <w:rPr>
          <w:lang w:val="sr-Latn-CS"/>
        </w:rPr>
        <w:t>, dok će kao DBMS koristiti MySQL.</w:t>
      </w:r>
    </w:p>
    <w:p w14:paraId="4B88BBF5" w14:textId="0195351B" w:rsidR="003356F6" w:rsidRDefault="003356F6" w:rsidP="003356F6">
      <w:pPr>
        <w:pStyle w:val="BodyText"/>
        <w:rPr>
          <w:lang w:val="sr-Latn-CS"/>
        </w:rPr>
      </w:pPr>
      <w:r w:rsidRPr="725725A1">
        <w:rPr>
          <w:lang w:val="sr-Latn-CS"/>
        </w:rPr>
        <w:t xml:space="preserve">Korisnički interfejs Web aplikacije </w:t>
      </w:r>
      <w:r w:rsidR="1973AAE2" w:rsidRPr="725725A1">
        <w:rPr>
          <w:lang w:val="sr-Latn-CS"/>
        </w:rPr>
        <w:t>će biti</w:t>
      </w:r>
      <w:r w:rsidRPr="725725A1">
        <w:rPr>
          <w:lang w:val="sr-Latn-CS"/>
        </w:rPr>
        <w:t xml:space="preserve"> optimizovan za </w:t>
      </w:r>
      <w:r w:rsidR="6A1CA172" w:rsidRPr="725725A1">
        <w:rPr>
          <w:lang w:val="sr-Latn-CS"/>
        </w:rPr>
        <w:t>sve moderne</w:t>
      </w:r>
      <w:r w:rsidRPr="725725A1">
        <w:rPr>
          <w:lang w:val="sr-Latn-CS"/>
        </w:rPr>
        <w:t xml:space="preserve"> Web </w:t>
      </w:r>
      <w:r w:rsidR="20657CE4" w:rsidRPr="725725A1">
        <w:rPr>
          <w:lang w:val="sr-Latn-CS"/>
        </w:rPr>
        <w:t>pretraživače.</w:t>
      </w:r>
    </w:p>
    <w:p w14:paraId="3D093C6C" w14:textId="77777777" w:rsidR="00206E1F" w:rsidRPr="003372D3" w:rsidRDefault="00B849B5">
      <w:pPr>
        <w:pStyle w:val="Heading2"/>
        <w:rPr>
          <w:lang w:val="sr-Latn-CS"/>
        </w:rPr>
      </w:pPr>
      <w:bookmarkStart w:id="29" w:name="_Toc161771524"/>
      <w:r>
        <w:rPr>
          <w:lang w:val="sr-Latn-CS"/>
        </w:rPr>
        <w:t>Zahtevi u pogledu performansi</w:t>
      </w:r>
      <w:bookmarkEnd w:id="29"/>
    </w:p>
    <w:p w14:paraId="265FDAD8" w14:textId="77777777" w:rsidR="00206E1F" w:rsidRPr="003372D3" w:rsidRDefault="001D0890">
      <w:pPr>
        <w:pStyle w:val="BodyText"/>
        <w:rPr>
          <w:lang w:val="sr-Latn-CS"/>
        </w:rPr>
      </w:pPr>
      <w:r>
        <w:rPr>
          <w:lang w:val="sr-Latn-CS"/>
        </w:rPr>
        <w:t>Nema posebnih zahteva u pogledu performansi sistema.</w:t>
      </w:r>
    </w:p>
    <w:p w14:paraId="465B619E" w14:textId="77777777" w:rsidR="00206E1F" w:rsidRPr="003372D3" w:rsidRDefault="00B849B5" w:rsidP="00B849B5">
      <w:pPr>
        <w:pStyle w:val="Heading2"/>
        <w:rPr>
          <w:lang w:val="sr-Latn-CS"/>
        </w:rPr>
      </w:pPr>
      <w:bookmarkStart w:id="30" w:name="_Toc161771525"/>
      <w:r>
        <w:rPr>
          <w:lang w:val="sr-Latn-CS"/>
        </w:rPr>
        <w:t>Zahtevi u pogledu okruženja</w:t>
      </w:r>
      <w:bookmarkEnd w:id="30"/>
    </w:p>
    <w:p w14:paraId="3ABCB960" w14:textId="77777777"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14:paraId="75205C95" w14:textId="77777777" w:rsidR="00206E1F" w:rsidRPr="003372D3" w:rsidRDefault="00B849B5">
      <w:pPr>
        <w:pStyle w:val="Heading1"/>
        <w:rPr>
          <w:lang w:val="sr-Latn-CS"/>
        </w:rPr>
      </w:pPr>
      <w:bookmarkStart w:id="31" w:name="_Toc161771526"/>
      <w:r>
        <w:rPr>
          <w:lang w:val="sr-Latn-CS"/>
        </w:rPr>
        <w:t>Dokumentacija</w:t>
      </w:r>
      <w:bookmarkEnd w:id="31"/>
    </w:p>
    <w:p w14:paraId="758CAF9F" w14:textId="1C253FA4"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D323E3">
        <w:rPr>
          <w:lang w:val="sr-Latn-CS"/>
        </w:rPr>
        <w:t>Party Maker</w:t>
      </w:r>
      <w:r>
        <w:rPr>
          <w:lang w:val="sr-Latn-CS"/>
        </w:rPr>
        <w:t xml:space="preserve"> projekat.</w:t>
      </w:r>
    </w:p>
    <w:p w14:paraId="313A4B64" w14:textId="77777777" w:rsidR="00206E1F" w:rsidRPr="003372D3" w:rsidRDefault="00B849B5" w:rsidP="00B849B5">
      <w:pPr>
        <w:pStyle w:val="Heading2"/>
        <w:rPr>
          <w:lang w:val="sr-Latn-CS"/>
        </w:rPr>
      </w:pPr>
      <w:bookmarkStart w:id="32" w:name="_Toc161771527"/>
      <w:r>
        <w:rPr>
          <w:lang w:val="sr-Latn-CS"/>
        </w:rPr>
        <w:t>Korisničko uputstvo</w:t>
      </w:r>
      <w:bookmarkEnd w:id="32"/>
    </w:p>
    <w:p w14:paraId="246B1312" w14:textId="77777777"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3AC767EA" w14:textId="77777777" w:rsidR="00206E1F" w:rsidRPr="003372D3" w:rsidRDefault="00206E1F" w:rsidP="00D20F4E">
      <w:pPr>
        <w:pStyle w:val="Heading2"/>
        <w:rPr>
          <w:lang w:val="sr-Latn-CS"/>
        </w:rPr>
      </w:pPr>
      <w:bookmarkStart w:id="33" w:name="_Toc161771528"/>
      <w:r w:rsidRPr="32559D4D">
        <w:rPr>
          <w:i/>
          <w:iCs/>
          <w:lang w:val="sr-Latn-CS"/>
        </w:rPr>
        <w:t>Online</w:t>
      </w:r>
      <w:r w:rsidRPr="32559D4D">
        <w:rPr>
          <w:lang w:val="sr-Latn-CS"/>
        </w:rPr>
        <w:t xml:space="preserve"> </w:t>
      </w:r>
      <w:r w:rsidR="00D20F4E" w:rsidRPr="32559D4D">
        <w:rPr>
          <w:lang w:val="sr-Latn-CS"/>
        </w:rPr>
        <w:t>uputstvo</w:t>
      </w:r>
      <w:bookmarkEnd w:id="33"/>
    </w:p>
    <w:p w14:paraId="3E8E1852" w14:textId="5A6D7C5E" w:rsidR="512CA3EC" w:rsidRDefault="512CA3EC" w:rsidP="32559D4D">
      <w:pPr>
        <w:pStyle w:val="BodyText"/>
      </w:pPr>
      <w:r w:rsidRPr="32559D4D">
        <w:rPr>
          <w:lang w:val="sr-Latn-CS"/>
        </w:rPr>
        <w:t>Sistem neće posedovati naprednije funkcionalnosti time neće biti potrebno uputstvo.</w:t>
      </w:r>
    </w:p>
    <w:p w14:paraId="4EE677C3" w14:textId="77777777" w:rsidR="00206E1F" w:rsidRPr="003372D3" w:rsidRDefault="00D20F4E">
      <w:pPr>
        <w:pStyle w:val="Heading2"/>
        <w:rPr>
          <w:lang w:val="sr-Latn-CS"/>
        </w:rPr>
      </w:pPr>
      <w:bookmarkStart w:id="34" w:name="_Toc161771529"/>
      <w:r>
        <w:rPr>
          <w:lang w:val="sr-Latn-CS"/>
        </w:rPr>
        <w:t>Uputstvo za instalaciju i konfigurisanje</w:t>
      </w:r>
      <w:bookmarkEnd w:id="34"/>
    </w:p>
    <w:p w14:paraId="5F4AE87D" w14:textId="73E9AE5B" w:rsidR="001D0890" w:rsidRDefault="001D0890" w:rsidP="725725A1">
      <w:pPr>
        <w:pStyle w:val="BodyText"/>
        <w:rPr>
          <w:lang w:val="sr-Latn-CS"/>
        </w:rPr>
      </w:pPr>
      <w:r w:rsidRPr="725725A1">
        <w:rPr>
          <w:lang w:val="sr-Latn-CS"/>
        </w:rPr>
        <w:t xml:space="preserve">Uputstvo za instalaciju i konfigurisanje </w:t>
      </w:r>
      <w:r w:rsidR="1D07FA53" w:rsidRPr="725725A1">
        <w:rPr>
          <w:lang w:val="sr-Latn-CS"/>
        </w:rPr>
        <w:t>neće biti potrebno zato što Web aplikacija ne zahteva ništa više od internet veze.</w:t>
      </w:r>
    </w:p>
    <w:p w14:paraId="72960DE8" w14:textId="77777777" w:rsidR="00206E1F" w:rsidRPr="003372D3" w:rsidRDefault="00D20F4E">
      <w:pPr>
        <w:pStyle w:val="Heading2"/>
        <w:numPr>
          <w:ilvl w:val="1"/>
          <w:numId w:val="15"/>
        </w:numPr>
        <w:rPr>
          <w:lang w:val="sr-Latn-CS"/>
        </w:rPr>
      </w:pPr>
      <w:bookmarkStart w:id="35" w:name="_Toc161771530"/>
      <w:r>
        <w:rPr>
          <w:lang w:val="sr-Latn-CS"/>
        </w:rPr>
        <w:t>Pakovanje proizvoda</w:t>
      </w:r>
      <w:bookmarkEnd w:id="35"/>
    </w:p>
    <w:p w14:paraId="01A075C5" w14:textId="261B67FC" w:rsidR="00206E1F" w:rsidRPr="003372D3" w:rsidRDefault="00967902" w:rsidP="001D0890">
      <w:pPr>
        <w:pStyle w:val="BodyText"/>
        <w:rPr>
          <w:lang w:val="sr-Latn-CS"/>
        </w:rPr>
      </w:pPr>
      <w:r w:rsidRPr="725725A1">
        <w:rPr>
          <w:lang w:val="sr-Latn-CS"/>
        </w:rPr>
        <w:t>Proizvod ne zahteva p</w:t>
      </w:r>
      <w:r w:rsidR="4AA24AF6" w:rsidRPr="725725A1">
        <w:rPr>
          <w:lang w:val="sr-Latn-CS"/>
        </w:rPr>
        <w:t>akovanje jer ne postoji fizički.</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3524B" w14:textId="77777777" w:rsidR="00CC1CC8" w:rsidRDefault="00CC1CC8">
      <w:r>
        <w:separator/>
      </w:r>
    </w:p>
  </w:endnote>
  <w:endnote w:type="continuationSeparator" w:id="0">
    <w:p w14:paraId="6B229359" w14:textId="77777777" w:rsidR="00CC1CC8" w:rsidRDefault="00CC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6E0C" w14:textId="77777777" w:rsidR="005613E4" w:rsidRDefault="005613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B9514"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559D4D" w14:paraId="10747ED0" w14:textId="77777777" w:rsidTr="32559D4D">
      <w:trPr>
        <w:trHeight w:val="300"/>
      </w:trPr>
      <w:tc>
        <w:tcPr>
          <w:tcW w:w="3120" w:type="dxa"/>
        </w:tcPr>
        <w:p w14:paraId="2B8B3935" w14:textId="2FCC7629" w:rsidR="32559D4D" w:rsidRDefault="32559D4D" w:rsidP="32559D4D">
          <w:pPr>
            <w:pStyle w:val="Header"/>
            <w:ind w:left="-115"/>
          </w:pPr>
        </w:p>
      </w:tc>
      <w:tc>
        <w:tcPr>
          <w:tcW w:w="3120" w:type="dxa"/>
        </w:tcPr>
        <w:p w14:paraId="24C2630C" w14:textId="6C8DA18D" w:rsidR="32559D4D" w:rsidRDefault="32559D4D" w:rsidP="32559D4D">
          <w:pPr>
            <w:pStyle w:val="Header"/>
            <w:jc w:val="center"/>
          </w:pPr>
        </w:p>
      </w:tc>
      <w:tc>
        <w:tcPr>
          <w:tcW w:w="3120" w:type="dxa"/>
        </w:tcPr>
        <w:p w14:paraId="64C3F5B7" w14:textId="0CF81DAF" w:rsidR="32559D4D" w:rsidRDefault="32559D4D" w:rsidP="32559D4D">
          <w:pPr>
            <w:pStyle w:val="Header"/>
            <w:ind w:right="-115"/>
            <w:jc w:val="right"/>
          </w:pPr>
        </w:p>
      </w:tc>
    </w:tr>
  </w:tbl>
  <w:p w14:paraId="403DD5D1" w14:textId="516E7F6A" w:rsidR="32559D4D" w:rsidRDefault="32559D4D" w:rsidP="32559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3372D3" w14:paraId="1FCE72DA" w14:textId="77777777">
      <w:tc>
        <w:tcPr>
          <w:tcW w:w="2808" w:type="dxa"/>
          <w:tcBorders>
            <w:top w:val="nil"/>
            <w:left w:val="nil"/>
            <w:bottom w:val="nil"/>
            <w:right w:val="nil"/>
          </w:tcBorders>
        </w:tcPr>
        <w:p w14:paraId="021C70B5" w14:textId="77777777" w:rsidR="005613E4" w:rsidRPr="003372D3" w:rsidRDefault="005613E4">
          <w:pPr>
            <w:ind w:right="360"/>
            <w:rPr>
              <w:lang w:val="sr-Latn-CS"/>
            </w:rPr>
          </w:pPr>
          <w:r w:rsidRPr="003372D3">
            <w:rPr>
              <w:lang w:val="sr-Latn-CS"/>
            </w:rPr>
            <w:t>Poverljivo</w:t>
          </w:r>
        </w:p>
      </w:tc>
      <w:tc>
        <w:tcPr>
          <w:tcW w:w="4050" w:type="dxa"/>
          <w:tcBorders>
            <w:top w:val="nil"/>
            <w:left w:val="nil"/>
            <w:bottom w:val="nil"/>
            <w:right w:val="nil"/>
          </w:tcBorders>
        </w:tcPr>
        <w:p w14:paraId="181C907F" w14:textId="299FA127" w:rsidR="005613E4" w:rsidRPr="003372D3" w:rsidRDefault="005613E4">
          <w:pPr>
            <w:jc w:val="center"/>
            <w:rPr>
              <w:lang w:val="sr-Latn-CS"/>
            </w:rPr>
          </w:pPr>
          <w:r w:rsidRPr="003372D3">
            <w:rPr>
              <w:rFonts w:ascii="Symbol" w:eastAsia="Symbol" w:hAnsi="Symbol" w:cs="Symbol"/>
              <w:lang w:val="sr-Latn-CS"/>
            </w:rPr>
            <w:t>Ó</w:t>
          </w:r>
          <w:r w:rsidR="00D323E3">
            <w:rPr>
              <w:lang w:val="sr-Latn-CS"/>
            </w:rPr>
            <w:t>SAM Engineering</w:t>
          </w:r>
          <w:r w:rsidRPr="003372D3">
            <w:rPr>
              <w:lang w:val="sr-Latn-CS"/>
            </w:rPr>
            <w:t>, 20</w:t>
          </w:r>
          <w:r w:rsidR="00D323E3">
            <w:rPr>
              <w:lang w:val="sr-Latn-CS"/>
            </w:rPr>
            <w:t>23</w:t>
          </w:r>
        </w:p>
      </w:tc>
      <w:tc>
        <w:tcPr>
          <w:tcW w:w="2628" w:type="dxa"/>
          <w:tcBorders>
            <w:top w:val="nil"/>
            <w:left w:val="nil"/>
            <w:bottom w:val="nil"/>
            <w:right w:val="nil"/>
          </w:tcBorders>
        </w:tcPr>
        <w:p w14:paraId="1AE00938" w14:textId="77777777" w:rsidR="005613E4" w:rsidRPr="003372D3" w:rsidRDefault="005613E4">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B2776D">
            <w:rPr>
              <w:rStyle w:val="PageNumber"/>
              <w:noProof/>
              <w:lang w:val="sr-Latn-CS"/>
            </w:rPr>
            <w:t>12</w:t>
          </w:r>
          <w:r w:rsidRPr="003372D3">
            <w:rPr>
              <w:rStyle w:val="PageNumber"/>
              <w:lang w:val="sr-Latn-CS"/>
            </w:rPr>
            <w:fldChar w:fldCharType="end"/>
          </w:r>
          <w:r w:rsidRPr="003372D3">
            <w:rPr>
              <w:rStyle w:val="PageNumber"/>
              <w:lang w:val="sr-Latn-CS"/>
            </w:rPr>
            <w:t xml:space="preserve"> od </w:t>
          </w:r>
          <w:fldSimple w:instr="NUMPAGES  \* MERGEFORMAT">
            <w:r w:rsidR="00B2776D">
              <w:rPr>
                <w:rStyle w:val="PageNumber"/>
                <w:noProof/>
                <w:lang w:val="sr-Latn-CS"/>
              </w:rPr>
              <w:t>12</w:t>
            </w:r>
          </w:fldSimple>
        </w:p>
      </w:tc>
    </w:tr>
  </w:tbl>
  <w:p w14:paraId="4E18CFF0" w14:textId="77777777" w:rsidR="005613E4" w:rsidRPr="003372D3" w:rsidRDefault="005613E4">
    <w:pPr>
      <w:pStyle w:val="Footer"/>
      <w:rPr>
        <w:lang w:val="sr-Latn-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F1E9"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0E77" w14:textId="77777777" w:rsidR="00CC1CC8" w:rsidRDefault="00CC1CC8">
      <w:r>
        <w:separator/>
      </w:r>
    </w:p>
  </w:footnote>
  <w:footnote w:type="continuationSeparator" w:id="0">
    <w:p w14:paraId="6877A11B" w14:textId="77777777" w:rsidR="00CC1CC8" w:rsidRDefault="00CC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B344" w14:textId="77777777" w:rsidR="005613E4" w:rsidRDefault="005613E4">
    <w:pPr>
      <w:rPr>
        <w:sz w:val="24"/>
      </w:rPr>
    </w:pPr>
  </w:p>
  <w:p w14:paraId="088EE603" w14:textId="77777777" w:rsidR="005613E4" w:rsidRDefault="005613E4">
    <w:pPr>
      <w:pBdr>
        <w:top w:val="single" w:sz="6" w:space="1" w:color="auto"/>
      </w:pBdr>
      <w:rPr>
        <w:sz w:val="24"/>
      </w:rPr>
    </w:pPr>
  </w:p>
  <w:p w14:paraId="6D1ABE4E" w14:textId="125DD500" w:rsidR="005613E4" w:rsidRDefault="005613E4">
    <w:pPr>
      <w:pBdr>
        <w:bottom w:val="single" w:sz="6" w:space="1" w:color="auto"/>
      </w:pBdr>
      <w:jc w:val="right"/>
      <w:rPr>
        <w:rFonts w:ascii="Arial" w:hAnsi="Arial"/>
        <w:b/>
        <w:sz w:val="36"/>
      </w:rPr>
    </w:pPr>
    <w:r>
      <w:rPr>
        <w:rFonts w:ascii="Arial" w:hAnsi="Arial"/>
        <w:b/>
        <w:sz w:val="36"/>
      </w:rPr>
      <w:t>S</w:t>
    </w:r>
    <w:r w:rsidR="00C65D68">
      <w:rPr>
        <w:rFonts w:ascii="Arial" w:hAnsi="Arial"/>
        <w:b/>
        <w:sz w:val="36"/>
      </w:rPr>
      <w:t>AM Engineering</w:t>
    </w:r>
  </w:p>
  <w:p w14:paraId="36039F89" w14:textId="77777777" w:rsidR="005613E4" w:rsidRDefault="005613E4">
    <w:pPr>
      <w:pBdr>
        <w:bottom w:val="single" w:sz="6" w:space="1" w:color="auto"/>
      </w:pBdr>
      <w:jc w:val="right"/>
      <w:rPr>
        <w:sz w:val="24"/>
      </w:rPr>
    </w:pPr>
  </w:p>
  <w:p w14:paraId="440C2582"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3372D3" w14:paraId="7CF76D47" w14:textId="77777777">
      <w:tc>
        <w:tcPr>
          <w:tcW w:w="6379" w:type="dxa"/>
        </w:tcPr>
        <w:p w14:paraId="2A4F8C4E" w14:textId="604A18A8" w:rsidR="005613E4" w:rsidRPr="003372D3" w:rsidRDefault="005613E4">
          <w:pPr>
            <w:rPr>
              <w:lang w:val="sr-Latn-CS"/>
            </w:rPr>
          </w:pPr>
          <w:r w:rsidRPr="003372D3">
            <w:rPr>
              <w:lang w:val="sr-Latn-CS"/>
            </w:rPr>
            <w:t>P</w:t>
          </w:r>
          <w:r w:rsidR="00D323E3">
            <w:rPr>
              <w:lang w:val="sr-Latn-CS"/>
            </w:rPr>
            <w:t>arty Maker</w:t>
          </w:r>
        </w:p>
      </w:tc>
      <w:tc>
        <w:tcPr>
          <w:tcW w:w="3179" w:type="dxa"/>
        </w:tcPr>
        <w:p w14:paraId="48C65D55" w14:textId="77777777" w:rsidR="005613E4" w:rsidRPr="003372D3" w:rsidRDefault="005613E4">
          <w:pPr>
            <w:tabs>
              <w:tab w:val="left" w:pos="1135"/>
            </w:tabs>
            <w:spacing w:before="40"/>
            <w:ind w:right="68"/>
            <w:rPr>
              <w:lang w:val="sr-Latn-CS"/>
            </w:rPr>
          </w:pPr>
          <w:r w:rsidRPr="003372D3">
            <w:rPr>
              <w:lang w:val="sr-Latn-CS"/>
            </w:rPr>
            <w:t xml:space="preserve">  Verzija:           1.0</w:t>
          </w:r>
        </w:p>
      </w:tc>
    </w:tr>
    <w:tr w:rsidR="005613E4" w:rsidRPr="003372D3" w14:paraId="63696EC3" w14:textId="77777777">
      <w:tc>
        <w:tcPr>
          <w:tcW w:w="6379" w:type="dxa"/>
        </w:tcPr>
        <w:p w14:paraId="3B28301C" w14:textId="77777777" w:rsidR="005613E4" w:rsidRPr="003372D3" w:rsidRDefault="005613E4">
          <w:pPr>
            <w:rPr>
              <w:lang w:val="sr-Latn-CS"/>
            </w:rPr>
          </w:pPr>
          <w:r w:rsidRPr="003372D3">
            <w:rPr>
              <w:lang w:val="sr-Latn-CS"/>
            </w:rPr>
            <w:t>Vizija sistema</w:t>
          </w:r>
        </w:p>
      </w:tc>
      <w:tc>
        <w:tcPr>
          <w:tcW w:w="3179" w:type="dxa"/>
        </w:tcPr>
        <w:p w14:paraId="0FCA6AA1" w14:textId="7C23A0F3" w:rsidR="005613E4" w:rsidRPr="003372D3" w:rsidRDefault="005613E4">
          <w:pPr>
            <w:rPr>
              <w:lang w:val="sr-Latn-CS"/>
            </w:rPr>
          </w:pPr>
          <w:r w:rsidRPr="003372D3">
            <w:rPr>
              <w:lang w:val="sr-Latn-CS"/>
            </w:rPr>
            <w:t xml:space="preserve">  Datum:  1</w:t>
          </w:r>
          <w:r w:rsidR="00D323E3">
            <w:rPr>
              <w:lang w:val="sr-Latn-CS"/>
            </w:rPr>
            <w:t>2</w:t>
          </w:r>
          <w:r w:rsidRPr="003372D3">
            <w:rPr>
              <w:lang w:val="sr-Latn-CS"/>
            </w:rPr>
            <w:t>.03.20</w:t>
          </w:r>
          <w:r w:rsidR="00D323E3">
            <w:rPr>
              <w:lang w:val="sr-Latn-CS"/>
            </w:rPr>
            <w:t>23</w:t>
          </w:r>
          <w:r w:rsidRPr="003372D3">
            <w:rPr>
              <w:lang w:val="sr-Latn-CS"/>
            </w:rPr>
            <w:t>. god.</w:t>
          </w:r>
        </w:p>
      </w:tc>
    </w:tr>
    <w:tr w:rsidR="005613E4" w:rsidRPr="003372D3" w14:paraId="3354509E" w14:textId="77777777">
      <w:tc>
        <w:tcPr>
          <w:tcW w:w="9558" w:type="dxa"/>
          <w:gridSpan w:val="2"/>
        </w:tcPr>
        <w:p w14:paraId="5ECB2B98" w14:textId="26C5AF43" w:rsidR="005613E4" w:rsidRPr="003372D3" w:rsidRDefault="005613E4">
          <w:pPr>
            <w:rPr>
              <w:lang w:val="sr-Latn-CS"/>
            </w:rPr>
          </w:pPr>
          <w:r w:rsidRPr="003372D3">
            <w:rPr>
              <w:lang w:val="sr-Latn-CS"/>
            </w:rPr>
            <w:t>SWE-P</w:t>
          </w:r>
          <w:r w:rsidR="00D323E3">
            <w:rPr>
              <w:lang w:val="sr-Latn-CS"/>
            </w:rPr>
            <w:t>arty-Maker</w:t>
          </w:r>
          <w:r w:rsidRPr="003372D3">
            <w:rPr>
              <w:lang w:val="sr-Latn-CS"/>
            </w:rPr>
            <w:t>-0</w:t>
          </w:r>
          <w:r w:rsidR="00D323E3">
            <w:rPr>
              <w:lang w:val="sr-Latn-CS"/>
            </w:rPr>
            <w:t>1</w:t>
          </w:r>
        </w:p>
      </w:tc>
    </w:tr>
  </w:tbl>
  <w:p w14:paraId="44A5948A"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3750"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112BE"/>
    <w:multiLevelType w:val="hybridMultilevel"/>
    <w:tmpl w:val="5C8E1B22"/>
    <w:lvl w:ilvl="0" w:tplc="6BC25000">
      <w:start w:val="1"/>
      <w:numFmt w:val="bullet"/>
      <w:lvlText w:val=""/>
      <w:lvlJc w:val="left"/>
      <w:pPr>
        <w:ind w:left="720" w:hanging="360"/>
      </w:pPr>
      <w:rPr>
        <w:rFonts w:ascii="Symbol" w:hAnsi="Symbol" w:hint="default"/>
      </w:rPr>
    </w:lvl>
    <w:lvl w:ilvl="1" w:tplc="A06CFACC">
      <w:start w:val="1"/>
      <w:numFmt w:val="bullet"/>
      <w:lvlText w:val="o"/>
      <w:lvlJc w:val="left"/>
      <w:pPr>
        <w:ind w:left="1440" w:hanging="360"/>
      </w:pPr>
      <w:rPr>
        <w:rFonts w:ascii="Courier New" w:hAnsi="Courier New" w:hint="default"/>
      </w:rPr>
    </w:lvl>
    <w:lvl w:ilvl="2" w:tplc="16005994">
      <w:start w:val="1"/>
      <w:numFmt w:val="bullet"/>
      <w:lvlText w:val=""/>
      <w:lvlJc w:val="left"/>
      <w:pPr>
        <w:ind w:left="2160" w:hanging="360"/>
      </w:pPr>
      <w:rPr>
        <w:rFonts w:ascii="Wingdings" w:hAnsi="Wingdings" w:hint="default"/>
      </w:rPr>
    </w:lvl>
    <w:lvl w:ilvl="3" w:tplc="058C3E70">
      <w:start w:val="1"/>
      <w:numFmt w:val="bullet"/>
      <w:lvlText w:val=""/>
      <w:lvlJc w:val="left"/>
      <w:pPr>
        <w:ind w:left="2880" w:hanging="360"/>
      </w:pPr>
      <w:rPr>
        <w:rFonts w:ascii="Symbol" w:hAnsi="Symbol" w:hint="default"/>
      </w:rPr>
    </w:lvl>
    <w:lvl w:ilvl="4" w:tplc="BD0ADEAA">
      <w:start w:val="1"/>
      <w:numFmt w:val="bullet"/>
      <w:lvlText w:val="o"/>
      <w:lvlJc w:val="left"/>
      <w:pPr>
        <w:ind w:left="3600" w:hanging="360"/>
      </w:pPr>
      <w:rPr>
        <w:rFonts w:ascii="Courier New" w:hAnsi="Courier New" w:hint="default"/>
      </w:rPr>
    </w:lvl>
    <w:lvl w:ilvl="5" w:tplc="CB809064">
      <w:start w:val="1"/>
      <w:numFmt w:val="bullet"/>
      <w:lvlText w:val=""/>
      <w:lvlJc w:val="left"/>
      <w:pPr>
        <w:ind w:left="4320" w:hanging="360"/>
      </w:pPr>
      <w:rPr>
        <w:rFonts w:ascii="Wingdings" w:hAnsi="Wingdings" w:hint="default"/>
      </w:rPr>
    </w:lvl>
    <w:lvl w:ilvl="6" w:tplc="C5D034D0">
      <w:start w:val="1"/>
      <w:numFmt w:val="bullet"/>
      <w:lvlText w:val=""/>
      <w:lvlJc w:val="left"/>
      <w:pPr>
        <w:ind w:left="5040" w:hanging="360"/>
      </w:pPr>
      <w:rPr>
        <w:rFonts w:ascii="Symbol" w:hAnsi="Symbol" w:hint="default"/>
      </w:rPr>
    </w:lvl>
    <w:lvl w:ilvl="7" w:tplc="5BECF7F6">
      <w:start w:val="1"/>
      <w:numFmt w:val="bullet"/>
      <w:lvlText w:val="o"/>
      <w:lvlJc w:val="left"/>
      <w:pPr>
        <w:ind w:left="5760" w:hanging="360"/>
      </w:pPr>
      <w:rPr>
        <w:rFonts w:ascii="Courier New" w:hAnsi="Courier New" w:hint="default"/>
      </w:rPr>
    </w:lvl>
    <w:lvl w:ilvl="8" w:tplc="65000FE2">
      <w:start w:val="1"/>
      <w:numFmt w:val="bullet"/>
      <w:lvlText w:val=""/>
      <w:lvlJc w:val="left"/>
      <w:pPr>
        <w:ind w:left="6480" w:hanging="360"/>
      </w:pPr>
      <w:rPr>
        <w:rFonts w:ascii="Wingdings" w:hAnsi="Wingdings" w:hint="default"/>
      </w:rPr>
    </w:lvl>
  </w:abstractNum>
  <w:abstractNum w:abstractNumId="4"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0E32B4C"/>
    <w:multiLevelType w:val="hybridMultilevel"/>
    <w:tmpl w:val="9536A950"/>
    <w:lvl w:ilvl="0" w:tplc="D9483004">
      <w:start w:val="1"/>
      <w:numFmt w:val="bullet"/>
      <w:lvlText w:val=""/>
      <w:lvlJc w:val="left"/>
      <w:pPr>
        <w:ind w:left="720" w:hanging="360"/>
      </w:pPr>
      <w:rPr>
        <w:rFonts w:ascii="Symbol" w:hAnsi="Symbol" w:hint="default"/>
      </w:rPr>
    </w:lvl>
    <w:lvl w:ilvl="1" w:tplc="8E34CD2C">
      <w:start w:val="1"/>
      <w:numFmt w:val="bullet"/>
      <w:lvlText w:val=""/>
      <w:lvlJc w:val="left"/>
      <w:pPr>
        <w:ind w:left="1440" w:hanging="360"/>
      </w:pPr>
      <w:rPr>
        <w:rFonts w:ascii="Symbol" w:hAnsi="Symbol" w:hint="default"/>
      </w:rPr>
    </w:lvl>
    <w:lvl w:ilvl="2" w:tplc="9792372A">
      <w:start w:val="1"/>
      <w:numFmt w:val="bullet"/>
      <w:lvlText w:val=""/>
      <w:lvlJc w:val="left"/>
      <w:pPr>
        <w:ind w:left="2160" w:hanging="360"/>
      </w:pPr>
      <w:rPr>
        <w:rFonts w:ascii="Wingdings" w:hAnsi="Wingdings" w:hint="default"/>
      </w:rPr>
    </w:lvl>
    <w:lvl w:ilvl="3" w:tplc="BE0C828C">
      <w:start w:val="1"/>
      <w:numFmt w:val="bullet"/>
      <w:lvlText w:val=""/>
      <w:lvlJc w:val="left"/>
      <w:pPr>
        <w:ind w:left="2880" w:hanging="360"/>
      </w:pPr>
      <w:rPr>
        <w:rFonts w:ascii="Symbol" w:hAnsi="Symbol" w:hint="default"/>
      </w:rPr>
    </w:lvl>
    <w:lvl w:ilvl="4" w:tplc="DA06B6A8">
      <w:start w:val="1"/>
      <w:numFmt w:val="bullet"/>
      <w:lvlText w:val="o"/>
      <w:lvlJc w:val="left"/>
      <w:pPr>
        <w:ind w:left="3600" w:hanging="360"/>
      </w:pPr>
      <w:rPr>
        <w:rFonts w:ascii="Courier New" w:hAnsi="Courier New" w:hint="default"/>
      </w:rPr>
    </w:lvl>
    <w:lvl w:ilvl="5" w:tplc="CF06D0D4">
      <w:start w:val="1"/>
      <w:numFmt w:val="bullet"/>
      <w:lvlText w:val=""/>
      <w:lvlJc w:val="left"/>
      <w:pPr>
        <w:ind w:left="4320" w:hanging="360"/>
      </w:pPr>
      <w:rPr>
        <w:rFonts w:ascii="Wingdings" w:hAnsi="Wingdings" w:hint="default"/>
      </w:rPr>
    </w:lvl>
    <w:lvl w:ilvl="6" w:tplc="00225A0C">
      <w:start w:val="1"/>
      <w:numFmt w:val="bullet"/>
      <w:lvlText w:val=""/>
      <w:lvlJc w:val="left"/>
      <w:pPr>
        <w:ind w:left="5040" w:hanging="360"/>
      </w:pPr>
      <w:rPr>
        <w:rFonts w:ascii="Symbol" w:hAnsi="Symbol" w:hint="default"/>
      </w:rPr>
    </w:lvl>
    <w:lvl w:ilvl="7" w:tplc="0C3CC0B4">
      <w:start w:val="1"/>
      <w:numFmt w:val="bullet"/>
      <w:lvlText w:val="o"/>
      <w:lvlJc w:val="left"/>
      <w:pPr>
        <w:ind w:left="5760" w:hanging="360"/>
      </w:pPr>
      <w:rPr>
        <w:rFonts w:ascii="Courier New" w:hAnsi="Courier New" w:hint="default"/>
      </w:rPr>
    </w:lvl>
    <w:lvl w:ilvl="8" w:tplc="63647CE2">
      <w:start w:val="1"/>
      <w:numFmt w:val="bullet"/>
      <w:lvlText w:val=""/>
      <w:lvlJc w:val="left"/>
      <w:pPr>
        <w:ind w:left="6480" w:hanging="360"/>
      </w:pPr>
      <w:rPr>
        <w:rFonts w:ascii="Wingdings" w:hAnsi="Wingdings" w:hint="default"/>
      </w:rPr>
    </w:lvl>
  </w:abstractNum>
  <w:abstractNum w:abstractNumId="12"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1" w15:restartNumberingAfterBreak="0">
    <w:nsid w:val="73A418CF"/>
    <w:multiLevelType w:val="hybridMultilevel"/>
    <w:tmpl w:val="0A748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913079251">
    <w:abstractNumId w:val="3"/>
  </w:num>
  <w:num w:numId="2" w16cid:durableId="1513686739">
    <w:abstractNumId w:val="11"/>
  </w:num>
  <w:num w:numId="3" w16cid:durableId="955909669">
    <w:abstractNumId w:val="0"/>
  </w:num>
  <w:num w:numId="4" w16cid:durableId="108437862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5" w16cid:durableId="1550341859">
    <w:abstractNumId w:val="17"/>
  </w:num>
  <w:num w:numId="6" w16cid:durableId="1330594658">
    <w:abstractNumId w:val="22"/>
  </w:num>
  <w:num w:numId="7" w16cid:durableId="718625914">
    <w:abstractNumId w:val="19"/>
  </w:num>
  <w:num w:numId="8" w16cid:durableId="1512992308">
    <w:abstractNumId w:val="22"/>
  </w:num>
  <w:num w:numId="9" w16cid:durableId="1376543578">
    <w:abstractNumId w:val="12"/>
  </w:num>
  <w:num w:numId="10" w16cid:durableId="1970433451">
    <w:abstractNumId w:val="8"/>
  </w:num>
  <w:num w:numId="11" w16cid:durableId="1972442356">
    <w:abstractNumId w:val="10"/>
  </w:num>
  <w:num w:numId="12" w16cid:durableId="2086371158">
    <w:abstractNumId w:val="2"/>
  </w:num>
  <w:num w:numId="13" w16cid:durableId="1815291727">
    <w:abstractNumId w:val="7"/>
  </w:num>
  <w:num w:numId="14" w16cid:durableId="647780253">
    <w:abstractNumId w:val="22"/>
  </w:num>
  <w:num w:numId="15" w16cid:durableId="1485273369">
    <w:abstractNumId w:val="22"/>
  </w:num>
  <w:num w:numId="16" w16cid:durableId="527185026">
    <w:abstractNumId w:val="5"/>
  </w:num>
  <w:num w:numId="17" w16cid:durableId="1452244472">
    <w:abstractNumId w:val="9"/>
  </w:num>
  <w:num w:numId="18" w16cid:durableId="1085566402">
    <w:abstractNumId w:val="13"/>
  </w:num>
  <w:num w:numId="19" w16cid:durableId="654381904">
    <w:abstractNumId w:val="4"/>
  </w:num>
  <w:num w:numId="20" w16cid:durableId="1328636471">
    <w:abstractNumId w:val="6"/>
  </w:num>
  <w:num w:numId="21" w16cid:durableId="975573426">
    <w:abstractNumId w:val="16"/>
  </w:num>
  <w:num w:numId="22" w16cid:durableId="1086729587">
    <w:abstractNumId w:val="22"/>
  </w:num>
  <w:num w:numId="23" w16cid:durableId="457073224">
    <w:abstractNumId w:val="22"/>
  </w:num>
  <w:num w:numId="24" w16cid:durableId="542669707">
    <w:abstractNumId w:val="18"/>
  </w:num>
  <w:num w:numId="25" w16cid:durableId="317150780">
    <w:abstractNumId w:val="20"/>
  </w:num>
  <w:num w:numId="26" w16cid:durableId="1088649512">
    <w:abstractNumId w:val="15"/>
  </w:num>
  <w:num w:numId="27" w16cid:durableId="511071286">
    <w:abstractNumId w:val="14"/>
  </w:num>
  <w:num w:numId="28" w16cid:durableId="36306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817C9"/>
    <w:rsid w:val="00097F43"/>
    <w:rsid w:val="0013157C"/>
    <w:rsid w:val="00143087"/>
    <w:rsid w:val="00150CC1"/>
    <w:rsid w:val="0018314C"/>
    <w:rsid w:val="00190105"/>
    <w:rsid w:val="001D0890"/>
    <w:rsid w:val="001F663F"/>
    <w:rsid w:val="001F7D36"/>
    <w:rsid w:val="00206E1F"/>
    <w:rsid w:val="00243C27"/>
    <w:rsid w:val="00254CBE"/>
    <w:rsid w:val="00270678"/>
    <w:rsid w:val="00273B41"/>
    <w:rsid w:val="00290C28"/>
    <w:rsid w:val="002922C4"/>
    <w:rsid w:val="002A5E27"/>
    <w:rsid w:val="002B3A6C"/>
    <w:rsid w:val="002D5541"/>
    <w:rsid w:val="003356F6"/>
    <w:rsid w:val="003372D3"/>
    <w:rsid w:val="00347321"/>
    <w:rsid w:val="003860D3"/>
    <w:rsid w:val="0039103B"/>
    <w:rsid w:val="003B1702"/>
    <w:rsid w:val="003B6CF0"/>
    <w:rsid w:val="00410F5F"/>
    <w:rsid w:val="00445A8C"/>
    <w:rsid w:val="00491CC1"/>
    <w:rsid w:val="004E6C9A"/>
    <w:rsid w:val="00500DA2"/>
    <w:rsid w:val="005613E4"/>
    <w:rsid w:val="00571FC4"/>
    <w:rsid w:val="005A3F8C"/>
    <w:rsid w:val="005A639C"/>
    <w:rsid w:val="005D021A"/>
    <w:rsid w:val="005D218A"/>
    <w:rsid w:val="00631C6F"/>
    <w:rsid w:val="0063291D"/>
    <w:rsid w:val="0063574A"/>
    <w:rsid w:val="006369C8"/>
    <w:rsid w:val="006534CD"/>
    <w:rsid w:val="00662B52"/>
    <w:rsid w:val="0066459A"/>
    <w:rsid w:val="0069445A"/>
    <w:rsid w:val="006B5F27"/>
    <w:rsid w:val="006D6900"/>
    <w:rsid w:val="006F37E4"/>
    <w:rsid w:val="00712834"/>
    <w:rsid w:val="00716C93"/>
    <w:rsid w:val="00732741"/>
    <w:rsid w:val="0074590A"/>
    <w:rsid w:val="0079575A"/>
    <w:rsid w:val="007C6B66"/>
    <w:rsid w:val="007D3636"/>
    <w:rsid w:val="00804367"/>
    <w:rsid w:val="0085703B"/>
    <w:rsid w:val="008D40CE"/>
    <w:rsid w:val="009029D5"/>
    <w:rsid w:val="009075F6"/>
    <w:rsid w:val="00930725"/>
    <w:rsid w:val="0095579F"/>
    <w:rsid w:val="009662F3"/>
    <w:rsid w:val="00967902"/>
    <w:rsid w:val="00992727"/>
    <w:rsid w:val="009A291F"/>
    <w:rsid w:val="009B2233"/>
    <w:rsid w:val="009B3AA3"/>
    <w:rsid w:val="009D6F1D"/>
    <w:rsid w:val="009E6E16"/>
    <w:rsid w:val="00A12200"/>
    <w:rsid w:val="00A4318A"/>
    <w:rsid w:val="00A763B7"/>
    <w:rsid w:val="00A82910"/>
    <w:rsid w:val="00AD17B6"/>
    <w:rsid w:val="00AE15AB"/>
    <w:rsid w:val="00AF19B4"/>
    <w:rsid w:val="00AF6332"/>
    <w:rsid w:val="00AF6B06"/>
    <w:rsid w:val="00B028A1"/>
    <w:rsid w:val="00B1397E"/>
    <w:rsid w:val="00B2776D"/>
    <w:rsid w:val="00B46D71"/>
    <w:rsid w:val="00B5690E"/>
    <w:rsid w:val="00B849B5"/>
    <w:rsid w:val="00BC2229"/>
    <w:rsid w:val="00C032FC"/>
    <w:rsid w:val="00C206AF"/>
    <w:rsid w:val="00C44BC7"/>
    <w:rsid w:val="00C503E4"/>
    <w:rsid w:val="00C620D8"/>
    <w:rsid w:val="00C622AA"/>
    <w:rsid w:val="00C65D68"/>
    <w:rsid w:val="00C83DEF"/>
    <w:rsid w:val="00C9046D"/>
    <w:rsid w:val="00CA58C5"/>
    <w:rsid w:val="00CA62F9"/>
    <w:rsid w:val="00CB17FD"/>
    <w:rsid w:val="00CC1CC8"/>
    <w:rsid w:val="00CF5CD8"/>
    <w:rsid w:val="00D00311"/>
    <w:rsid w:val="00D20F4E"/>
    <w:rsid w:val="00D21A8C"/>
    <w:rsid w:val="00D323E3"/>
    <w:rsid w:val="00D402FD"/>
    <w:rsid w:val="00D44844"/>
    <w:rsid w:val="00D62AEA"/>
    <w:rsid w:val="00D652FA"/>
    <w:rsid w:val="00D67D2B"/>
    <w:rsid w:val="00D7252F"/>
    <w:rsid w:val="00DD299C"/>
    <w:rsid w:val="00DE518F"/>
    <w:rsid w:val="00E061BD"/>
    <w:rsid w:val="00E22400"/>
    <w:rsid w:val="00E5055D"/>
    <w:rsid w:val="00E604E6"/>
    <w:rsid w:val="00E84FB8"/>
    <w:rsid w:val="00E934AD"/>
    <w:rsid w:val="00F02B6F"/>
    <w:rsid w:val="00F06298"/>
    <w:rsid w:val="00F51D06"/>
    <w:rsid w:val="00F6773B"/>
    <w:rsid w:val="00F70F8C"/>
    <w:rsid w:val="00FA57D9"/>
    <w:rsid w:val="00FB655A"/>
    <w:rsid w:val="044D10A9"/>
    <w:rsid w:val="06EBCE11"/>
    <w:rsid w:val="08879E72"/>
    <w:rsid w:val="0C550EE2"/>
    <w:rsid w:val="1973AAE2"/>
    <w:rsid w:val="1D07FA53"/>
    <w:rsid w:val="20657CE4"/>
    <w:rsid w:val="20E922D8"/>
    <w:rsid w:val="222FE813"/>
    <w:rsid w:val="24AABA69"/>
    <w:rsid w:val="275C1075"/>
    <w:rsid w:val="2A4C66AC"/>
    <w:rsid w:val="32559D4D"/>
    <w:rsid w:val="3810C18B"/>
    <w:rsid w:val="383547B8"/>
    <w:rsid w:val="388F518C"/>
    <w:rsid w:val="461FC369"/>
    <w:rsid w:val="47BF8C54"/>
    <w:rsid w:val="4AA24AF6"/>
    <w:rsid w:val="4AEC0B8C"/>
    <w:rsid w:val="512CA3EC"/>
    <w:rsid w:val="55C6DA96"/>
    <w:rsid w:val="5762AAF7"/>
    <w:rsid w:val="599B2F17"/>
    <w:rsid w:val="5DD1EC7B"/>
    <w:rsid w:val="63056397"/>
    <w:rsid w:val="6A1CA172"/>
    <w:rsid w:val="6A5F5E24"/>
    <w:rsid w:val="6BA7817A"/>
    <w:rsid w:val="6F19A6EA"/>
    <w:rsid w:val="70B5774B"/>
    <w:rsid w:val="725147AC"/>
    <w:rsid w:val="725725A1"/>
    <w:rsid w:val="73ED180D"/>
    <w:rsid w:val="758DCA44"/>
    <w:rsid w:val="76666100"/>
    <w:rsid w:val="7A04F8DB"/>
    <w:rsid w:val="7A609A2E"/>
    <w:rsid w:val="7AABF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D6EEE"/>
  <w15:docId w15:val="{38A37F58-43F3-4156-AF69-0CBEF99F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3"/>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3"/>
      </w:numPr>
      <w:spacing w:before="240" w:after="60"/>
      <w:outlineLvl w:val="4"/>
    </w:pPr>
    <w:rPr>
      <w:sz w:val="22"/>
      <w:szCs w:val="22"/>
    </w:rPr>
  </w:style>
  <w:style w:type="paragraph" w:styleId="Heading6">
    <w:name w:val="heading 6"/>
    <w:basedOn w:val="Normal"/>
    <w:next w:val="Normal"/>
    <w:qFormat/>
    <w:pPr>
      <w:numPr>
        <w:ilvl w:val="5"/>
        <w:numId w:val="23"/>
      </w:numPr>
      <w:spacing w:before="240" w:after="60"/>
      <w:outlineLvl w:val="5"/>
    </w:pPr>
    <w:rPr>
      <w:i/>
      <w:iCs/>
      <w:sz w:val="22"/>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TotalTime>
  <Pages>10</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Andrija Simovic</cp:lastModifiedBy>
  <cp:revision>2</cp:revision>
  <cp:lastPrinted>1899-12-31T23:00:00Z</cp:lastPrinted>
  <dcterms:created xsi:type="dcterms:W3CDTF">2023-03-21T13:34:00Z</dcterms:created>
  <dcterms:modified xsi:type="dcterms:W3CDTF">2023-03-21T13:34:00Z</dcterms:modified>
</cp:coreProperties>
</file>