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D4DE" w14:textId="26430C69" w:rsidR="003372D3" w:rsidRPr="003372D3" w:rsidRDefault="00367E73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Party Maker</w:t>
      </w:r>
    </w:p>
    <w:p w14:paraId="0D222351" w14:textId="77777777" w:rsidR="003372D3" w:rsidRPr="003372D3" w:rsidRDefault="003372D3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Portal naučno-istraživačke laboratorije</w:t>
      </w:r>
    </w:p>
    <w:p w14:paraId="71B185A8" w14:textId="77777777"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426176D1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30180246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241C02CF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61A48EB2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1033828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689C3811" w14:textId="77777777">
        <w:tc>
          <w:tcPr>
            <w:tcW w:w="2304" w:type="dxa"/>
          </w:tcPr>
          <w:p w14:paraId="738E02D0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A0ECCD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4D4387B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C87964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7077FEB" w14:textId="77777777">
        <w:tc>
          <w:tcPr>
            <w:tcW w:w="2304" w:type="dxa"/>
          </w:tcPr>
          <w:p w14:paraId="4C1FD910" w14:textId="0C20D36E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</w:t>
            </w:r>
            <w:r w:rsidR="003372D3">
              <w:rPr>
                <w:lang w:val="sr-Latn-CS"/>
              </w:rPr>
              <w:t>.03.</w:t>
            </w:r>
            <w:r w:rsidR="00367E73">
              <w:rPr>
                <w:lang w:val="sr-Latn-CS"/>
              </w:rPr>
              <w:t>2023</w:t>
            </w:r>
          </w:p>
        </w:tc>
        <w:tc>
          <w:tcPr>
            <w:tcW w:w="1152" w:type="dxa"/>
          </w:tcPr>
          <w:p w14:paraId="7CD7226F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6451048B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3282B08" w14:textId="77777777" w:rsidR="003372D3" w:rsidRPr="003372D3" w:rsidRDefault="003372D3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Milan</w:t>
            </w:r>
          </w:p>
        </w:tc>
      </w:tr>
      <w:tr w:rsidR="003372D3" w:rsidRPr="003372D3" w14:paraId="4AB954B6" w14:textId="77777777">
        <w:tc>
          <w:tcPr>
            <w:tcW w:w="2304" w:type="dxa"/>
          </w:tcPr>
          <w:p w14:paraId="45C2FBB7" w14:textId="7A1E62C2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29.03.</w:t>
            </w:r>
            <w:r w:rsidR="00367E73">
              <w:rPr>
                <w:lang w:val="sr-Latn-CS"/>
              </w:rPr>
              <w:t>2023</w:t>
            </w:r>
          </w:p>
        </w:tc>
        <w:tc>
          <w:tcPr>
            <w:tcW w:w="1152" w:type="dxa"/>
          </w:tcPr>
          <w:p w14:paraId="643F6ECD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08A87B6" w14:textId="77777777" w:rsidR="003372D3" w:rsidRPr="00397DD2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0D8537C6" w14:textId="77777777" w:rsidR="003372D3" w:rsidRPr="003372D3" w:rsidRDefault="00397DD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Ana</w:t>
            </w:r>
          </w:p>
        </w:tc>
      </w:tr>
      <w:tr w:rsidR="003372D3" w:rsidRPr="003372D3" w14:paraId="05AD2A66" w14:textId="77777777">
        <w:tc>
          <w:tcPr>
            <w:tcW w:w="2304" w:type="dxa"/>
          </w:tcPr>
          <w:p w14:paraId="42F3A34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7CBE0D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37D703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E47058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633D59C3" w14:textId="77777777">
        <w:tc>
          <w:tcPr>
            <w:tcW w:w="2304" w:type="dxa"/>
          </w:tcPr>
          <w:p w14:paraId="5F4050D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169198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804FAF9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21D25B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3A97E28" w14:textId="77777777" w:rsidR="00206E1F" w:rsidRPr="003372D3" w:rsidRDefault="00206E1F">
      <w:pPr>
        <w:rPr>
          <w:lang w:val="sr-Latn-CS"/>
        </w:rPr>
      </w:pPr>
    </w:p>
    <w:p w14:paraId="5859A915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02B881B2" w14:textId="77777777"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14:paraId="7B542ED3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55874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6F3806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C52EE0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A4020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EF4275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D5298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A7855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B2941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CE85FD8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B1B65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ADDFE8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73A41E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6BEEC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B37CD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C9216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F12D8A2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10DC0DA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AC4ABB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7BBB21D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ACD5A2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F8C6C30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91F3A16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E045739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79321DD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286F461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E59DF97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8E38018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B5E332" w14:textId="77777777"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ED9E423" w14:textId="77777777"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811C690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CFB76D4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60A67CD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83CF393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59088C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3A9BAE7" w14:textId="77777777"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173F3CE" w14:textId="77777777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785CEF0A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204B3E3B" w14:textId="5E765E9F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367E73">
        <w:rPr>
          <w:lang w:val="sr-Latn-CS"/>
        </w:rPr>
        <w:t>Party Maker</w:t>
      </w:r>
      <w:r>
        <w:rPr>
          <w:lang w:val="sr-Latn-CS"/>
        </w:rPr>
        <w:t xml:space="preserve"> </w:t>
      </w:r>
      <w:r w:rsidR="00F52E69">
        <w:rPr>
          <w:lang w:val="sr-Latn-CS"/>
        </w:rPr>
        <w:t>aplikacije</w:t>
      </w:r>
      <w:r>
        <w:rPr>
          <w:lang w:val="sr-Latn-CS"/>
        </w:rPr>
        <w:t>.</w:t>
      </w:r>
      <w:r w:rsidR="00397DD2">
        <w:rPr>
          <w:lang w:val="sr-Latn-CS"/>
        </w:rPr>
        <w:t xml:space="preserve"> </w:t>
      </w:r>
    </w:p>
    <w:p w14:paraId="019F30FC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5326D4F7" w14:textId="38F97490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367E73">
        <w:rPr>
          <w:lang w:val="sr-Latn-CS"/>
        </w:rPr>
        <w:t>Party Maker</w:t>
      </w:r>
      <w:r>
        <w:rPr>
          <w:lang w:val="sr-Latn-CS"/>
        </w:rPr>
        <w:t xml:space="preserve"> </w:t>
      </w:r>
      <w:r w:rsidR="00F52E69">
        <w:rPr>
          <w:lang w:val="sr-Latn-CS"/>
        </w:rPr>
        <w:t>aplikaciju</w:t>
      </w:r>
      <w:r>
        <w:rPr>
          <w:lang w:val="sr-Latn-CS"/>
        </w:rPr>
        <w:t xml:space="preserve"> koj</w:t>
      </w:r>
      <w:r w:rsidR="00F52E69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F52E69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A741BF">
        <w:rPr>
          <w:lang w:val="sr-Latn-CS"/>
        </w:rPr>
        <w:t xml:space="preserve">SAM </w:t>
      </w:r>
      <w:r w:rsidR="00367E73">
        <w:rPr>
          <w:lang w:val="sr-Latn-CS"/>
        </w:rPr>
        <w:t>Engineering</w:t>
      </w:r>
      <w:r>
        <w:rPr>
          <w:lang w:val="sr-Latn-CS"/>
        </w:rPr>
        <w:t>-a.</w:t>
      </w:r>
      <w:r w:rsidR="00F52E69">
        <w:rPr>
          <w:lang w:val="sr-Latn-CS"/>
        </w:rPr>
        <w:t xml:space="preserve">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 xml:space="preserve">je </w:t>
      </w:r>
      <w:r w:rsidR="00F52E69">
        <w:rPr>
          <w:lang w:val="sr-Latn-CS"/>
        </w:rPr>
        <w:t>efikasno i jednostavno naručivanje svih potrebnih proizvoda za organizovanje žurke</w:t>
      </w:r>
      <w:r w:rsidR="00DE518F">
        <w:rPr>
          <w:lang w:val="sr-Latn-CS"/>
        </w:rPr>
        <w:t>.</w:t>
      </w:r>
    </w:p>
    <w:p w14:paraId="13C4E206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031FBA67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733EBA10" w14:textId="63BD9A71" w:rsidR="00DE518F" w:rsidRDefault="00367E7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Party Maker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Party Maker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 xml:space="preserve">, </w:t>
      </w:r>
      <w:r>
        <w:rPr>
          <w:lang w:val="sr-Latn-CS"/>
        </w:rPr>
        <w:t>2023</w:t>
      </w:r>
      <w:r w:rsidR="00DE518F" w:rsidRPr="006F61C6">
        <w:rPr>
          <w:lang w:val="sr-Latn-CS"/>
        </w:rPr>
        <w:t xml:space="preserve">, </w:t>
      </w:r>
      <w:r w:rsidR="00A741BF">
        <w:rPr>
          <w:lang w:val="sr-Latn-CS"/>
        </w:rPr>
        <w:t>SAM Eng</w:t>
      </w:r>
      <w:r>
        <w:rPr>
          <w:lang w:val="sr-Latn-CS"/>
        </w:rPr>
        <w:t>i</w:t>
      </w:r>
      <w:r w:rsidR="00A741BF">
        <w:rPr>
          <w:lang w:val="sr-Latn-CS"/>
        </w:rPr>
        <w:t>nee</w:t>
      </w:r>
      <w:r>
        <w:rPr>
          <w:lang w:val="sr-Latn-CS"/>
        </w:rPr>
        <w:t>ri</w:t>
      </w:r>
      <w:r w:rsidR="00A741BF">
        <w:rPr>
          <w:lang w:val="sr-Latn-CS"/>
        </w:rPr>
        <w:t>ng</w:t>
      </w:r>
      <w:r w:rsidR="00DE518F" w:rsidRPr="006F61C6">
        <w:rPr>
          <w:lang w:val="sr-Latn-CS"/>
        </w:rPr>
        <w:t>.</w:t>
      </w:r>
    </w:p>
    <w:p w14:paraId="4874DDF1" w14:textId="7FA08C0D" w:rsidR="00DE518F" w:rsidRPr="006F61C6" w:rsidRDefault="00367E7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Party Maker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 xml:space="preserve">– Planirani raspored aktivnosti na projektu, V1.0, </w:t>
      </w:r>
      <w:r>
        <w:rPr>
          <w:lang w:val="sr-Latn-CS"/>
        </w:rPr>
        <w:t>2023</w:t>
      </w:r>
      <w:r w:rsidR="00DE518F">
        <w:rPr>
          <w:lang w:val="sr-Latn-CS"/>
        </w:rPr>
        <w:t xml:space="preserve">, </w:t>
      </w:r>
      <w:r w:rsidR="00A741BF">
        <w:rPr>
          <w:lang w:val="sr-Latn-CS"/>
        </w:rPr>
        <w:t xml:space="preserve">SAM </w:t>
      </w:r>
      <w:r>
        <w:rPr>
          <w:lang w:val="sr-Latn-CS"/>
        </w:rPr>
        <w:t>Engineering</w:t>
      </w:r>
      <w:r w:rsidR="00DE518F">
        <w:rPr>
          <w:lang w:val="sr-Latn-CS"/>
        </w:rPr>
        <w:t>.</w:t>
      </w:r>
    </w:p>
    <w:p w14:paraId="4F7CC25C" w14:textId="089F32E3" w:rsidR="00397DD2" w:rsidRDefault="00367E7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Party Maker</w:t>
      </w:r>
      <w:r w:rsidR="00397DD2">
        <w:rPr>
          <w:lang w:val="sr-Latn-CS"/>
        </w:rPr>
        <w:t xml:space="preserve"> – Vizija sistema, V1.0, </w:t>
      </w:r>
      <w:r>
        <w:rPr>
          <w:lang w:val="sr-Latn-CS"/>
        </w:rPr>
        <w:t>2023</w:t>
      </w:r>
      <w:r w:rsidR="00397DD2">
        <w:rPr>
          <w:lang w:val="sr-Latn-CS"/>
        </w:rPr>
        <w:t xml:space="preserve">, </w:t>
      </w:r>
      <w:r w:rsidR="00A741BF">
        <w:rPr>
          <w:lang w:val="sr-Latn-CS"/>
        </w:rPr>
        <w:t xml:space="preserve">SAM </w:t>
      </w:r>
      <w:r>
        <w:rPr>
          <w:lang w:val="sr-Latn-CS"/>
        </w:rPr>
        <w:t>Engineering</w:t>
      </w:r>
      <w:r w:rsidR="00397DD2">
        <w:rPr>
          <w:lang w:val="sr-Latn-CS"/>
        </w:rPr>
        <w:t>.</w:t>
      </w:r>
    </w:p>
    <w:p w14:paraId="0039298E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2BFBCFCE" w14:textId="331C9715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367E73">
        <w:rPr>
          <w:lang w:val="sr-Latn-CS"/>
        </w:rPr>
        <w:t>Party Maker</w:t>
      </w:r>
      <w:r w:rsidR="00E177E4">
        <w:rPr>
          <w:lang w:val="sr-Latn-CS"/>
        </w:rPr>
        <w:t xml:space="preserve"> </w:t>
      </w:r>
      <w:r w:rsidR="00367E73">
        <w:rPr>
          <w:lang w:val="sr-Latn-CS"/>
        </w:rPr>
        <w:t>aplikacije</w:t>
      </w:r>
      <w:r w:rsidR="00E177E4">
        <w:rPr>
          <w:lang w:val="sr-Latn-CS"/>
        </w:rPr>
        <w:t xml:space="preserve"> prikazan je na sledećoj slici:</w:t>
      </w:r>
    </w:p>
    <w:p w14:paraId="765FD38C" w14:textId="0D54A6C5" w:rsidR="0020422A" w:rsidRPr="006B7AAB" w:rsidRDefault="006B7AAB" w:rsidP="0020422A">
      <w:pPr>
        <w:pStyle w:val="BodyText"/>
        <w:rPr>
          <w:lang w:val="sr-Latn-RS"/>
        </w:rPr>
      </w:pPr>
      <w:r>
        <w:rPr>
          <w:noProof/>
        </w:rPr>
        <w:drawing>
          <wp:inline distT="0" distB="0" distL="0" distR="0" wp14:anchorId="038E9D60" wp14:editId="1F86C097">
            <wp:extent cx="5943600" cy="3672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958C" w14:textId="4014D75D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="00367E73">
        <w:rPr>
          <w:i/>
          <w:iCs/>
          <w:lang w:val="sr-Latn-CS"/>
        </w:rPr>
        <w:t>Dodavanje, ažuriranje i brisanje prodataka, Dodavanje, ažuriranje i brisanje naloga i Pregled proizvoda</w:t>
      </w:r>
      <w:r>
        <w:rPr>
          <w:lang w:val="sr-Latn-CS"/>
        </w:rPr>
        <w:t xml:space="preserve"> obuhvataju složenije radnje koje se mogu </w:t>
      </w:r>
      <w:r w:rsidR="006E5E1D">
        <w:rPr>
          <w:lang w:val="sr-Latn-CS"/>
        </w:rPr>
        <w:t>dalje razložiti na pojedinačne slučajeve korišćenja.</w:t>
      </w:r>
    </w:p>
    <w:p w14:paraId="1CCD0716" w14:textId="52E8C0F6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 xml:space="preserve">pregled </w:t>
      </w:r>
      <w:r w:rsidR="00367E73">
        <w:rPr>
          <w:i/>
          <w:iCs/>
          <w:lang w:val="sr-Latn-CS"/>
        </w:rPr>
        <w:t>proizvoda</w:t>
      </w:r>
      <w:r>
        <w:rPr>
          <w:lang w:val="sr-Latn-CS"/>
        </w:rPr>
        <w:t xml:space="preserve"> je prikazan na sledećoj slici:</w:t>
      </w:r>
    </w:p>
    <w:p w14:paraId="779EF8B6" w14:textId="551B4A2E" w:rsidR="006B7AAB" w:rsidRDefault="006B7AAB" w:rsidP="006E5E1D">
      <w:pPr>
        <w:pStyle w:val="BodyText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65A82D7B" wp14:editId="608D11B3">
            <wp:extent cx="5943600" cy="266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587B3" w14:textId="307AD99B" w:rsidR="00962138" w:rsidRDefault="00962138" w:rsidP="004E4574">
      <w:pPr>
        <w:pStyle w:val="BodyText"/>
        <w:rPr>
          <w:lang w:val="sr-Latn-CS"/>
        </w:rPr>
      </w:pPr>
    </w:p>
    <w:p w14:paraId="0383940E" w14:textId="6C1ED626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367E73">
        <w:rPr>
          <w:i/>
          <w:iCs/>
          <w:lang w:val="sr-Latn-CS"/>
        </w:rPr>
        <w:t>dodavanje, ažuriranje i brisanje naloga</w:t>
      </w:r>
      <w:r>
        <w:rPr>
          <w:lang w:val="sr-Latn-CS"/>
        </w:rPr>
        <w:t xml:space="preserve"> je prikazan na sledećoj slici:</w:t>
      </w:r>
    </w:p>
    <w:p w14:paraId="69D38F23" w14:textId="45B7D74C" w:rsidR="006E5E1D" w:rsidRDefault="006B7AAB" w:rsidP="004E457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1D1CE435" wp14:editId="1CE696FD">
            <wp:extent cx="5943600" cy="2630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23EF" w14:textId="20195C59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367E73">
        <w:rPr>
          <w:i/>
          <w:iCs/>
          <w:lang w:val="sr-Latn-CS"/>
        </w:rPr>
        <w:t xml:space="preserve">dodavanje, ažuriranje i brisanje proizvoda </w:t>
      </w:r>
      <w:r>
        <w:rPr>
          <w:lang w:val="sr-Latn-CS"/>
        </w:rPr>
        <w:t>je prikazan na sledećoj slici:</w:t>
      </w:r>
    </w:p>
    <w:p w14:paraId="1C9A9032" w14:textId="5C102339" w:rsidR="009458D3" w:rsidRDefault="006B7AAB" w:rsidP="004E4574">
      <w:pPr>
        <w:pStyle w:val="BodyText"/>
        <w:rPr>
          <w:lang w:val="sr-Latn-CS"/>
        </w:rPr>
      </w:pPr>
      <w:r>
        <w:rPr>
          <w:noProof/>
        </w:rPr>
        <w:lastRenderedPageBreak/>
        <w:drawing>
          <wp:inline distT="0" distB="0" distL="0" distR="0" wp14:anchorId="0017305F" wp14:editId="41E9CC1E">
            <wp:extent cx="5943600" cy="211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981E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75CA9B73" w14:textId="109FB0C2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F667DF">
        <w:rPr>
          <w:lang w:val="sr-Latn-CS"/>
        </w:rPr>
        <w:t>aplikacije</w:t>
      </w:r>
      <w:r>
        <w:rPr>
          <w:lang w:val="sr-Latn-CS"/>
        </w:rPr>
        <w:t xml:space="preserve"> </w:t>
      </w:r>
      <w:r w:rsidR="00367E73">
        <w:rPr>
          <w:lang w:val="sr-Latn-CS"/>
        </w:rPr>
        <w:t>Party Maker</w:t>
      </w:r>
      <w:r>
        <w:rPr>
          <w:lang w:val="sr-Latn-CS"/>
        </w:rPr>
        <w:t>:</w:t>
      </w:r>
    </w:p>
    <w:p w14:paraId="78BA81FC" w14:textId="10E26D9F" w:rsidR="006E5E1D" w:rsidRPr="003372D3" w:rsidRDefault="009B7C33" w:rsidP="006E5E1D">
      <w:pPr>
        <w:pStyle w:val="Heading2"/>
        <w:rPr>
          <w:lang w:val="sr-Latn-CS"/>
        </w:rPr>
      </w:pPr>
      <w:r>
        <w:rPr>
          <w:lang w:val="sr-Latn-CS"/>
        </w:rPr>
        <w:t>Potrošač</w:t>
      </w:r>
    </w:p>
    <w:p w14:paraId="50E96FDC" w14:textId="15DC3962" w:rsidR="009B7C33" w:rsidRDefault="009B7C33" w:rsidP="009B7C33">
      <w:pPr>
        <w:pStyle w:val="BodyText"/>
        <w:rPr>
          <w:bCs/>
          <w:lang w:val="sr-Latn-CS"/>
        </w:rPr>
      </w:pPr>
      <w:bookmarkStart w:id="5" w:name="_Toc163018895"/>
      <w:r>
        <w:rPr>
          <w:bCs/>
          <w:lang w:val="sr-Latn-CS"/>
        </w:rPr>
        <w:t>Potrošač ne može da menja izgled i sadržaj aplikacije, već samo može da pristupa postojećem sadržaju i da ga dodaje u korpu. Takođe moći će da promeni prikaz stranice pomoću funkcija za filtriranje i sortiranje proizvoda. Od potrošača se ne očekuje veliko iskustvo i razumevanje rada aplikacije, zato je će i sam interfejs biti jednostavan i intuitivan.</w:t>
      </w:r>
    </w:p>
    <w:p w14:paraId="517E897D" w14:textId="77777777" w:rsidR="006E5E1D" w:rsidRPr="003372D3" w:rsidRDefault="006E5E1D" w:rsidP="006E5E1D">
      <w:pPr>
        <w:pStyle w:val="Heading2"/>
        <w:rPr>
          <w:lang w:val="sr-Latn-CS"/>
        </w:rPr>
      </w:pPr>
      <w:r>
        <w:rPr>
          <w:lang w:val="sr-Latn-CS"/>
        </w:rPr>
        <w:t>Administrator</w:t>
      </w:r>
      <w:bookmarkEnd w:id="5"/>
    </w:p>
    <w:p w14:paraId="0D819724" w14:textId="388ACE43" w:rsidR="009B7C33" w:rsidRDefault="004E4574" w:rsidP="009B7C33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</w:t>
      </w:r>
      <w:r w:rsidR="009B7C33" w:rsidRPr="009B7C33">
        <w:rPr>
          <w:lang w:val="sr-Latn-CS"/>
        </w:rPr>
        <w:t xml:space="preserve"> </w:t>
      </w:r>
      <w:r w:rsidR="009B7C33">
        <w:rPr>
          <w:lang w:val="sr-Latn-CS"/>
        </w:rPr>
        <w:t>je zadužen za dodavanje, ažuriranje i brisanje proizvoda, ažuriranje podataka o kompaniji i održavanje rada aplikacije</w:t>
      </w:r>
      <w:r>
        <w:rPr>
          <w:lang w:val="sr-Latn-CS"/>
        </w:rPr>
        <w:t>.</w:t>
      </w:r>
      <w:r w:rsidR="00BC0D10">
        <w:rPr>
          <w:lang w:val="sr-Latn-CS"/>
        </w:rPr>
        <w:t xml:space="preserve"> </w:t>
      </w:r>
      <w:r w:rsidR="009B7C33">
        <w:rPr>
          <w:lang w:val="sr-Latn-CS"/>
        </w:rPr>
        <w:t xml:space="preserve">Administrator je osoba koja poseduje dobro razumevanje samog rada aplikacije i znanja vezana za održavanje baze podataka. </w:t>
      </w:r>
    </w:p>
    <w:p w14:paraId="23A84A32" w14:textId="77777777" w:rsidR="009B7C33" w:rsidRDefault="009B7C33" w:rsidP="006E5E1D">
      <w:pPr>
        <w:pStyle w:val="BodyText"/>
        <w:rPr>
          <w:lang w:val="sr-Latn-CS"/>
        </w:rPr>
      </w:pPr>
    </w:p>
    <w:p w14:paraId="448DD686" w14:textId="77777777" w:rsidR="00397DD2" w:rsidRDefault="006E5E1D" w:rsidP="00397DD2">
      <w:pPr>
        <w:pStyle w:val="Heading1"/>
        <w:rPr>
          <w:lang w:val="sr-Latn-CS"/>
        </w:rPr>
      </w:pPr>
      <w:bookmarkStart w:id="6" w:name="_Toc163018896"/>
      <w:r>
        <w:rPr>
          <w:lang w:val="sr-Latn-CS"/>
        </w:rPr>
        <w:t>Opis slučajeva korišćenja</w:t>
      </w:r>
      <w:bookmarkEnd w:id="6"/>
    </w:p>
    <w:p w14:paraId="106BB969" w14:textId="77777777" w:rsidR="00786068" w:rsidRPr="003372D3" w:rsidRDefault="00786068" w:rsidP="00786068">
      <w:pPr>
        <w:pStyle w:val="Heading2"/>
        <w:rPr>
          <w:lang w:val="sr-Latn-CS"/>
        </w:rPr>
      </w:pPr>
      <w:bookmarkStart w:id="7" w:name="_Toc163018897"/>
      <w:r>
        <w:rPr>
          <w:lang w:val="sr-Latn-CS"/>
        </w:rPr>
        <w:t>Izbor jezika</w:t>
      </w:r>
      <w:bookmarkEnd w:id="7"/>
    </w:p>
    <w:p w14:paraId="0FB4A5BF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2047577F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Izbor između srpskog i engleskog jezika za prikaz informacija na portalu.</w:t>
      </w:r>
    </w:p>
    <w:p w14:paraId="6BF46512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19D65DC0" w14:textId="2D6C8B0A" w:rsidR="000366F2" w:rsidRDefault="009B7C33" w:rsidP="00EB10DF">
      <w:pPr>
        <w:pStyle w:val="BodyText"/>
        <w:rPr>
          <w:lang w:val="sr-Latn-CS"/>
        </w:rPr>
      </w:pPr>
      <w:r>
        <w:rPr>
          <w:lang w:val="sr-Latn-CS"/>
        </w:rPr>
        <w:t>Potrošač</w:t>
      </w:r>
    </w:p>
    <w:p w14:paraId="4FD74C1E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118FEBAD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950F7FB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12463180" w14:textId="4948AC55" w:rsidR="000366F2" w:rsidRDefault="009B7C33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946092">
        <w:rPr>
          <w:lang w:val="sr-Latn-CS"/>
        </w:rPr>
        <w:t>bira opciju za promenu jezika za prikaz informacija sa bilo koje stranice portala.</w:t>
      </w:r>
    </w:p>
    <w:p w14:paraId="29E5C2C2" w14:textId="77777777"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 prikazuje na izabranom jeziku.</w:t>
      </w:r>
    </w:p>
    <w:p w14:paraId="6E6D5C59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14:paraId="747CB44C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F1DAC1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605FB828" w14:textId="77777777"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Jezik je promenjen.</w:t>
      </w:r>
    </w:p>
    <w:p w14:paraId="5328D396" w14:textId="7DE3905A" w:rsidR="00786068" w:rsidRPr="003372D3" w:rsidRDefault="00786068" w:rsidP="00786068">
      <w:pPr>
        <w:pStyle w:val="Heading2"/>
        <w:rPr>
          <w:lang w:val="sr-Latn-CS"/>
        </w:rPr>
      </w:pPr>
      <w:bookmarkStart w:id="8" w:name="_Toc163018898"/>
      <w:r>
        <w:rPr>
          <w:lang w:val="sr-Latn-CS"/>
        </w:rPr>
        <w:lastRenderedPageBreak/>
        <w:t xml:space="preserve">Pregled osnovnih podataka o </w:t>
      </w:r>
      <w:bookmarkEnd w:id="8"/>
      <w:r w:rsidR="009B7C33">
        <w:rPr>
          <w:lang w:val="sr-Latn-CS"/>
        </w:rPr>
        <w:t>kompaniji</w:t>
      </w:r>
    </w:p>
    <w:p w14:paraId="604A016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2249314" w14:textId="3A10AE70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9B7C33">
        <w:rPr>
          <w:lang w:val="sr-Latn-CS"/>
        </w:rPr>
        <w:t>aplikacije</w:t>
      </w:r>
      <w:r>
        <w:rPr>
          <w:lang w:val="sr-Latn-CS"/>
        </w:rPr>
        <w:t xml:space="preserve"> sa osnovnim podacima o </w:t>
      </w:r>
      <w:r w:rsidR="009B7C33">
        <w:rPr>
          <w:lang w:val="sr-Latn-CS"/>
        </w:rPr>
        <w:t>kompaniji</w:t>
      </w:r>
      <w:r>
        <w:rPr>
          <w:lang w:val="sr-Latn-CS"/>
        </w:rPr>
        <w:t>.</w:t>
      </w:r>
    </w:p>
    <w:p w14:paraId="202B24C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22DECAF" w14:textId="2F7F9ED9" w:rsidR="007E0B43" w:rsidRDefault="0096148B" w:rsidP="007E0B43">
      <w:pPr>
        <w:pStyle w:val="BodyText"/>
        <w:rPr>
          <w:lang w:val="sr-Latn-CS"/>
        </w:rPr>
      </w:pPr>
      <w:r>
        <w:rPr>
          <w:lang w:val="sr-Latn-CS"/>
        </w:rPr>
        <w:t>Potrošač</w:t>
      </w:r>
      <w:r w:rsidR="007E0B43">
        <w:rPr>
          <w:lang w:val="sr-Latn-CS"/>
        </w:rPr>
        <w:t>.</w:t>
      </w:r>
    </w:p>
    <w:p w14:paraId="26DDD6F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78D3A1F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FFB70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C06BD27" w14:textId="41F455B7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 osnovn</w:t>
      </w:r>
      <w:r w:rsidR="0096148B">
        <w:rPr>
          <w:lang w:val="sr-Latn-CS"/>
        </w:rPr>
        <w:t>ih podataka o kompaniji</w:t>
      </w:r>
      <w:r>
        <w:rPr>
          <w:lang w:val="sr-Latn-CS"/>
        </w:rPr>
        <w:t>.</w:t>
      </w:r>
    </w:p>
    <w:p w14:paraId="49934295" w14:textId="767A4B53"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96148B">
        <w:rPr>
          <w:lang w:val="sr-Latn-CS"/>
        </w:rPr>
        <w:t>sa osnovnim podacima</w:t>
      </w:r>
      <w:r w:rsidR="00B00801">
        <w:rPr>
          <w:lang w:val="sr-Latn-CS"/>
        </w:rPr>
        <w:t xml:space="preserve"> kompanije</w:t>
      </w:r>
      <w:r>
        <w:rPr>
          <w:lang w:val="sr-Latn-CS"/>
        </w:rPr>
        <w:t>.</w:t>
      </w:r>
    </w:p>
    <w:p w14:paraId="316E178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78AA316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C9F70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9AB9958" w14:textId="194C28AA" w:rsidR="00B00801" w:rsidRDefault="00D270AF" w:rsidP="00B00801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</w:t>
      </w:r>
      <w:r w:rsidR="00B00801">
        <w:rPr>
          <w:lang w:val="sr-Latn-CS"/>
        </w:rPr>
        <w:t>sa osnovnim podacima kompanije</w:t>
      </w:r>
      <w:r w:rsidR="00932297">
        <w:rPr>
          <w:lang w:val="sr-Latn-CS"/>
        </w:rPr>
        <w:t>.</w:t>
      </w:r>
    </w:p>
    <w:p w14:paraId="5D6E681B" w14:textId="205C5434" w:rsidR="00B00801" w:rsidRDefault="00B00801" w:rsidP="00786068">
      <w:pPr>
        <w:pStyle w:val="Heading2"/>
        <w:rPr>
          <w:lang w:val="sr-Latn-CS"/>
        </w:rPr>
      </w:pPr>
      <w:bookmarkStart w:id="9" w:name="_Toc163018900"/>
      <w:r>
        <w:rPr>
          <w:lang w:val="sr-Latn-CS"/>
        </w:rPr>
        <w:t>Ažuriranje podataka o kompaniji</w:t>
      </w:r>
    </w:p>
    <w:p w14:paraId="3DEA5D7B" w14:textId="77777777" w:rsidR="00B00801" w:rsidRPr="007E0B43" w:rsidRDefault="00B00801" w:rsidP="00B008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31109F4" w14:textId="2137C9DB" w:rsidR="00B00801" w:rsidRPr="009D5ECD" w:rsidRDefault="00B00801" w:rsidP="00B00801">
      <w:pPr>
        <w:pStyle w:val="BodyText"/>
        <w:rPr>
          <w:lang w:val="sr-Latn-CS"/>
        </w:rPr>
      </w:pPr>
      <w:r w:rsidRPr="009D5ECD">
        <w:rPr>
          <w:lang w:val="sr-Latn-CS"/>
        </w:rPr>
        <w:t xml:space="preserve">Ažuriranje podataka o </w:t>
      </w:r>
      <w:r>
        <w:rPr>
          <w:lang w:val="sr-Latn-CS"/>
        </w:rPr>
        <w:t>kompaniji.</w:t>
      </w:r>
    </w:p>
    <w:p w14:paraId="1FB7C06A" w14:textId="77777777" w:rsidR="00B00801" w:rsidRPr="007E0B43" w:rsidRDefault="00B00801" w:rsidP="00B008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75D7620" w14:textId="7A9CF1B0" w:rsidR="00B00801" w:rsidRDefault="00B00801" w:rsidP="00B00801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07899EBE" w14:textId="77777777" w:rsidR="00B00801" w:rsidRPr="007E0B43" w:rsidRDefault="00B00801" w:rsidP="00B008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59B8ED4" w14:textId="5FC1437D" w:rsidR="00B00801" w:rsidRDefault="00B00801" w:rsidP="00B00801">
      <w:pPr>
        <w:pStyle w:val="BodyText"/>
        <w:rPr>
          <w:lang w:val="sr-Latn-CS"/>
        </w:rPr>
      </w:pPr>
      <w:r>
        <w:rPr>
          <w:lang w:val="sr-Latn-CS"/>
        </w:rPr>
        <w:t>Prijavljeni korisnik je administrator.</w:t>
      </w:r>
    </w:p>
    <w:p w14:paraId="7BC33081" w14:textId="14470C52" w:rsidR="00B00801" w:rsidRDefault="00B00801" w:rsidP="00B008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4B06D93" w14:textId="7811E4EA" w:rsidR="00B00801" w:rsidRDefault="00D32415" w:rsidP="00D32415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pristupa stranici o kompaniji</w:t>
      </w:r>
    </w:p>
    <w:p w14:paraId="6187E6B5" w14:textId="6EA5B0C2" w:rsidR="00D32415" w:rsidRDefault="00D32415" w:rsidP="00D32415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Korisnik bira opciju za izmenu podataka</w:t>
      </w:r>
    </w:p>
    <w:p w14:paraId="657B023B" w14:textId="56CFCA03" w:rsidR="00D32415" w:rsidRDefault="00D32415" w:rsidP="00D32415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Prikazuje se stranica za izmenu</w:t>
      </w:r>
    </w:p>
    <w:p w14:paraId="631E1DAB" w14:textId="7200713A" w:rsidR="00D32415" w:rsidRPr="00D32415" w:rsidRDefault="00D32415" w:rsidP="00D32415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Korisnik menja željene podatke i na kraju aktivira komandu </w:t>
      </w:r>
      <w:r w:rsidRPr="00D32415">
        <w:rPr>
          <w:i/>
          <w:iCs/>
          <w:lang w:val="sr-Latn-CS"/>
        </w:rPr>
        <w:t>sačuvaj</w:t>
      </w:r>
    </w:p>
    <w:p w14:paraId="1604A1CE" w14:textId="1A45E1D4" w:rsidR="00D32415" w:rsidRDefault="00D32415" w:rsidP="00D32415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Vrši se ažuriranje podataka u bazi podataka.</w:t>
      </w:r>
    </w:p>
    <w:p w14:paraId="05F54681" w14:textId="61286658" w:rsidR="00D32415" w:rsidRPr="00D32415" w:rsidRDefault="00D32415" w:rsidP="00D32415">
      <w:pPr>
        <w:pStyle w:val="BodyText"/>
        <w:keepNext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Osvežava se stranica sa podacima o kompaniji.</w:t>
      </w:r>
    </w:p>
    <w:p w14:paraId="2E504340" w14:textId="7F685453" w:rsidR="00B00801" w:rsidRDefault="00B00801" w:rsidP="00B008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077EFA2" w14:textId="645DE811" w:rsidR="00B00801" w:rsidRPr="00B00801" w:rsidRDefault="00B00801" w:rsidP="00B00801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14:paraId="5FBE6B74" w14:textId="77777777" w:rsidR="00B00801" w:rsidRPr="007E0B43" w:rsidRDefault="00B00801" w:rsidP="00B0080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72D1E81" w14:textId="163DE48D" w:rsidR="00B00801" w:rsidRDefault="00B00801" w:rsidP="00B00801">
      <w:pPr>
        <w:pStyle w:val="BodyText"/>
        <w:rPr>
          <w:lang w:val="sr-Latn-CS"/>
        </w:rPr>
      </w:pPr>
      <w:r>
        <w:rPr>
          <w:lang w:val="sr-Latn-CS"/>
        </w:rPr>
        <w:t>Podaci o kompaniji su izmenjeni.</w:t>
      </w:r>
    </w:p>
    <w:p w14:paraId="1117176D" w14:textId="77777777" w:rsidR="00B00801" w:rsidRPr="00B00801" w:rsidRDefault="00B00801" w:rsidP="00B00801">
      <w:pPr>
        <w:rPr>
          <w:lang w:val="sr-Latn-CS"/>
        </w:rPr>
      </w:pPr>
    </w:p>
    <w:p w14:paraId="06BDF4B8" w14:textId="268E1303" w:rsidR="00D32415" w:rsidRDefault="00D32415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Dodavanje proizvoda</w:t>
      </w:r>
    </w:p>
    <w:p w14:paraId="3A57B762" w14:textId="77777777" w:rsidR="00D32415" w:rsidRPr="007E0B43" w:rsidRDefault="00D32415" w:rsidP="00D32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222ECEA" w14:textId="6A91B20C" w:rsidR="00D32415" w:rsidRDefault="00D32415" w:rsidP="00D32415">
      <w:pPr>
        <w:pStyle w:val="BodyText"/>
        <w:rPr>
          <w:lang w:val="sr-Latn-CS"/>
        </w:rPr>
      </w:pPr>
      <w:r>
        <w:rPr>
          <w:lang w:val="sr-Latn-CS"/>
        </w:rPr>
        <w:t>Dodavanje novih proizvoda.</w:t>
      </w:r>
    </w:p>
    <w:p w14:paraId="20E79D55" w14:textId="77777777" w:rsidR="00D32415" w:rsidRPr="007E0B43" w:rsidRDefault="00D32415" w:rsidP="00D32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08B94ED" w14:textId="6BD5EA74" w:rsidR="00D32415" w:rsidRDefault="00D32415" w:rsidP="00D32415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5DD3A24" w14:textId="77777777" w:rsidR="00D32415" w:rsidRPr="007E0B43" w:rsidRDefault="00D32415" w:rsidP="00D32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30C3C3E" w14:textId="5E3AFAD0" w:rsidR="00D32415" w:rsidRDefault="00D32415" w:rsidP="00D32415">
      <w:pPr>
        <w:pStyle w:val="BodyText"/>
        <w:rPr>
          <w:lang w:val="sr-Latn-CS"/>
        </w:rPr>
      </w:pPr>
      <w:r>
        <w:rPr>
          <w:lang w:val="sr-Latn-CS"/>
        </w:rPr>
        <w:t>Korisnik je prijavljen na aplikaciju.</w:t>
      </w:r>
    </w:p>
    <w:p w14:paraId="076FBCBE" w14:textId="77777777" w:rsidR="00D32415" w:rsidRPr="007E0B43" w:rsidRDefault="00D32415" w:rsidP="00D32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4A86A90" w14:textId="2AC772D2" w:rsidR="00D32415" w:rsidRDefault="00D32415" w:rsidP="00D3241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dodavanje poizvoda.</w:t>
      </w:r>
    </w:p>
    <w:p w14:paraId="08506BA3" w14:textId="0BF5EEF1" w:rsidR="00D32415" w:rsidRPr="00D32415" w:rsidRDefault="00D32415" w:rsidP="00D3241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za dodavanje proizvoda.</w:t>
      </w:r>
    </w:p>
    <w:p w14:paraId="103DF115" w14:textId="3E5785C4" w:rsidR="00D32415" w:rsidRDefault="00D32415" w:rsidP="00D3241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tip proizvoda.</w:t>
      </w:r>
    </w:p>
    <w:p w14:paraId="33567431" w14:textId="132A83B9" w:rsidR="00D32415" w:rsidRDefault="00D32415" w:rsidP="00D3241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stranica za dodavanje proizvoda sa odgovarajućim poljima.</w:t>
      </w:r>
    </w:p>
    <w:p w14:paraId="16B4532C" w14:textId="77777777" w:rsidR="00D32415" w:rsidRDefault="00D32415" w:rsidP="00D3241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1EE76A85" w14:textId="1E277E37" w:rsidR="00D32415" w:rsidRPr="00D77D96" w:rsidRDefault="00D32415" w:rsidP="00D3241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[izuzetak: podaci o proizvodu nisu validni].</w:t>
      </w:r>
    </w:p>
    <w:p w14:paraId="2EEE3840" w14:textId="77777777" w:rsidR="00D32415" w:rsidRDefault="00D32415" w:rsidP="00D32415">
      <w:pPr>
        <w:pStyle w:val="BodyText"/>
        <w:numPr>
          <w:ilvl w:val="0"/>
          <w:numId w:val="20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03F0B11E" w14:textId="1A5DF58E" w:rsidR="00D32415" w:rsidRDefault="00D32415" w:rsidP="00D32415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stranica sa</w:t>
      </w:r>
      <w:r w:rsidR="004C39C6">
        <w:rPr>
          <w:lang w:val="sr-Latn-CS"/>
        </w:rPr>
        <w:t xml:space="preserve"> proizvodima</w:t>
      </w:r>
      <w:r>
        <w:rPr>
          <w:lang w:val="sr-Latn-CS"/>
        </w:rPr>
        <w:t>.</w:t>
      </w:r>
    </w:p>
    <w:p w14:paraId="43C77269" w14:textId="77777777" w:rsidR="00D32415" w:rsidRPr="007E0B43" w:rsidRDefault="00D32415" w:rsidP="00D32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57D0DEB" w14:textId="3775D6AE" w:rsidR="00D32415" w:rsidRPr="005B4961" w:rsidRDefault="00D32415" w:rsidP="00D32415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>Podaci o</w:t>
      </w:r>
      <w:r w:rsidR="004C39C6">
        <w:rPr>
          <w:i/>
          <w:iCs/>
        </w:rPr>
        <w:t xml:space="preserve"> proizvodu</w:t>
      </w:r>
      <w:r>
        <w:rPr>
          <w:i/>
          <w:iCs/>
        </w:rPr>
        <w:t xml:space="preserve"> nisu validni</w:t>
      </w:r>
      <w:r>
        <w:t xml:space="preserve">] </w:t>
      </w:r>
      <w:r>
        <w:rPr>
          <w:lang w:val="sr-Latn-CS"/>
        </w:rPr>
        <w:t>Prikazuje se poruka o greški na</w:t>
      </w:r>
      <w:r w:rsidR="004C39C6">
        <w:rPr>
          <w:lang w:val="sr-Latn-CS"/>
        </w:rPr>
        <w:t xml:space="preserve"> stranici</w:t>
      </w:r>
      <w:r>
        <w:rPr>
          <w:lang w:val="sr-Latn-CS"/>
        </w:rPr>
        <w:t xml:space="preserve"> za unos podataka o</w:t>
      </w:r>
      <w:r w:rsidR="004C39C6">
        <w:rPr>
          <w:lang w:val="sr-Latn-CS"/>
        </w:rPr>
        <w:t xml:space="preserve"> proizvodu</w:t>
      </w:r>
      <w:r>
        <w:rPr>
          <w:lang w:val="sr-Latn-CS"/>
        </w:rPr>
        <w:t>.</w:t>
      </w:r>
    </w:p>
    <w:p w14:paraId="398BE02A" w14:textId="77777777" w:rsidR="00D32415" w:rsidRPr="007E0B43" w:rsidRDefault="00D32415" w:rsidP="00D3241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6238566" w14:textId="608CA011" w:rsidR="00D32415" w:rsidRDefault="00D32415" w:rsidP="00D32415">
      <w:pPr>
        <w:pStyle w:val="BodyText"/>
        <w:rPr>
          <w:lang w:val="sr-Latn-CS"/>
        </w:rPr>
      </w:pPr>
      <w:r>
        <w:rPr>
          <w:lang w:val="sr-Latn-CS"/>
        </w:rPr>
        <w:t>Nov</w:t>
      </w:r>
      <w:r w:rsidR="004C39C6">
        <w:rPr>
          <w:lang w:val="sr-Latn-CS"/>
        </w:rPr>
        <w:t>i</w:t>
      </w:r>
      <w:r>
        <w:rPr>
          <w:lang w:val="sr-Latn-CS"/>
        </w:rPr>
        <w:t xml:space="preserve"> </w:t>
      </w:r>
      <w:r w:rsidR="004C39C6">
        <w:rPr>
          <w:lang w:val="sr-Latn-CS"/>
        </w:rPr>
        <w:t>proizvod</w:t>
      </w:r>
      <w:r>
        <w:rPr>
          <w:lang w:val="sr-Latn-CS"/>
        </w:rPr>
        <w:t xml:space="preserve"> je doda</w:t>
      </w:r>
      <w:r w:rsidR="004C39C6">
        <w:rPr>
          <w:lang w:val="sr-Latn-CS"/>
        </w:rPr>
        <w:t>t</w:t>
      </w:r>
      <w:r>
        <w:rPr>
          <w:lang w:val="sr-Latn-CS"/>
        </w:rPr>
        <w:t>.</w:t>
      </w:r>
    </w:p>
    <w:p w14:paraId="337C15A9" w14:textId="77777777" w:rsidR="00D32415" w:rsidRPr="00D32415" w:rsidRDefault="00D32415" w:rsidP="00D32415">
      <w:pPr>
        <w:rPr>
          <w:lang w:val="sr-Latn-CS"/>
        </w:rPr>
      </w:pPr>
    </w:p>
    <w:p w14:paraId="357C78D9" w14:textId="65EB1628" w:rsidR="00786068" w:rsidRPr="003372D3" w:rsidRDefault="00786068" w:rsidP="00786068">
      <w:pPr>
        <w:pStyle w:val="Heading2"/>
        <w:rPr>
          <w:lang w:val="sr-Latn-CS"/>
        </w:rPr>
      </w:pPr>
      <w:r>
        <w:rPr>
          <w:lang w:val="sr-Latn-CS"/>
        </w:rPr>
        <w:t xml:space="preserve">Pregled podataka o određenom </w:t>
      </w:r>
      <w:bookmarkEnd w:id="9"/>
      <w:r w:rsidR="00B00801">
        <w:rPr>
          <w:lang w:val="sr-Latn-CS"/>
        </w:rPr>
        <w:t>proizvodu</w:t>
      </w:r>
    </w:p>
    <w:p w14:paraId="0334DFA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E757DDD" w14:textId="07B9DEE2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</w:t>
      </w:r>
      <w:r w:rsidR="00B00801">
        <w:rPr>
          <w:lang w:val="sr-Latn-CS"/>
        </w:rPr>
        <w:t xml:space="preserve"> proizvoda</w:t>
      </w:r>
      <w:r>
        <w:rPr>
          <w:lang w:val="sr-Latn-CS"/>
        </w:rPr>
        <w:t>.</w:t>
      </w:r>
    </w:p>
    <w:p w14:paraId="1C6A397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22C55B7" w14:textId="5CC845CE" w:rsidR="007E0B43" w:rsidRDefault="00B00801" w:rsidP="007E0B43">
      <w:pPr>
        <w:pStyle w:val="BodyText"/>
        <w:rPr>
          <w:lang w:val="sr-Latn-CS"/>
        </w:rPr>
      </w:pPr>
      <w:r>
        <w:rPr>
          <w:lang w:val="sr-Latn-CS"/>
        </w:rPr>
        <w:t>Potrošač.</w:t>
      </w:r>
    </w:p>
    <w:p w14:paraId="69E1172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416264" w14:textId="05FF93DD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="00B00801">
        <w:rPr>
          <w:lang w:val="sr-Latn-CS"/>
        </w:rPr>
        <w:t>listom proizvoda</w:t>
      </w:r>
      <w:r>
        <w:rPr>
          <w:lang w:val="sr-Latn-CS"/>
        </w:rPr>
        <w:t>.</w:t>
      </w:r>
    </w:p>
    <w:p w14:paraId="16689D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67D647B" w14:textId="37A07D37"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Izbor opcije za prikaz informacija o određenom </w:t>
      </w:r>
      <w:r w:rsidR="00B00801">
        <w:rPr>
          <w:lang w:val="sr-Latn-CS"/>
        </w:rPr>
        <w:t>proizvodu</w:t>
      </w:r>
      <w:r>
        <w:rPr>
          <w:lang w:val="sr-Latn-CS"/>
        </w:rPr>
        <w:t>.</w:t>
      </w:r>
    </w:p>
    <w:p w14:paraId="53848ECF" w14:textId="4F0BF575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tom</w:t>
      </w:r>
      <w:r w:rsidR="00B00801">
        <w:rPr>
          <w:lang w:val="sr-Latn-CS"/>
        </w:rPr>
        <w:t xml:space="preserve"> proizvodu</w:t>
      </w:r>
      <w:r>
        <w:rPr>
          <w:lang w:val="sr-Latn-CS"/>
        </w:rPr>
        <w:t>.</w:t>
      </w:r>
    </w:p>
    <w:p w14:paraId="1F678A0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226AE17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0F1A51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1580D92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 podacima o izabranom članu laboratorije.</w:t>
      </w:r>
    </w:p>
    <w:p w14:paraId="4BFC1CF6" w14:textId="529EE3E3" w:rsidR="004C39C6" w:rsidRDefault="004C39C6" w:rsidP="004C39C6">
      <w:pPr>
        <w:pStyle w:val="Heading2"/>
        <w:rPr>
          <w:lang w:val="sr-Latn-CS"/>
        </w:rPr>
      </w:pPr>
      <w:bookmarkStart w:id="10" w:name="_Hlk131257414"/>
      <w:bookmarkStart w:id="11" w:name="_Toc163018902"/>
      <w:r>
        <w:rPr>
          <w:lang w:val="sr-Latn-CS"/>
        </w:rPr>
        <w:lastRenderedPageBreak/>
        <w:t>Ažuriranje podataka o proizvodu</w:t>
      </w:r>
    </w:p>
    <w:p w14:paraId="21EFE96D" w14:textId="77777777" w:rsidR="004C39C6" w:rsidRPr="007E0B43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DACF32" w14:textId="213F84E6" w:rsidR="004C39C6" w:rsidRPr="009D5ECD" w:rsidRDefault="004C39C6" w:rsidP="004C39C6">
      <w:pPr>
        <w:pStyle w:val="BodyText"/>
        <w:rPr>
          <w:lang w:val="sr-Latn-CS"/>
        </w:rPr>
      </w:pPr>
      <w:r w:rsidRPr="009D5ECD">
        <w:rPr>
          <w:lang w:val="sr-Latn-CS"/>
        </w:rPr>
        <w:t xml:space="preserve">Ažuriranje podataka </w:t>
      </w:r>
      <w:r>
        <w:rPr>
          <w:lang w:val="sr-Latn-CS"/>
        </w:rPr>
        <w:t>o proizvodu.</w:t>
      </w:r>
    </w:p>
    <w:p w14:paraId="644B6769" w14:textId="77777777" w:rsidR="004C39C6" w:rsidRPr="007E0B43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CB1477" w14:textId="77777777" w:rsidR="004C39C6" w:rsidRDefault="004C39C6" w:rsidP="004C39C6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78DCF397" w14:textId="77777777" w:rsidR="004C39C6" w:rsidRPr="007E0B43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79EA4E" w14:textId="77777777" w:rsidR="004C39C6" w:rsidRDefault="004C39C6" w:rsidP="004C39C6">
      <w:pPr>
        <w:pStyle w:val="BodyText"/>
        <w:rPr>
          <w:lang w:val="sr-Latn-CS"/>
        </w:rPr>
      </w:pPr>
      <w:r>
        <w:rPr>
          <w:lang w:val="sr-Latn-CS"/>
        </w:rPr>
        <w:t>Prijavljeni korisnik je administrator.</w:t>
      </w:r>
    </w:p>
    <w:p w14:paraId="131E9552" w14:textId="1CDA4027" w:rsidR="004C39C6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83190FD" w14:textId="359DF46C" w:rsidR="004C39C6" w:rsidRDefault="004C39C6" w:rsidP="004C39C6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ažuriranje poizvoda.</w:t>
      </w:r>
    </w:p>
    <w:p w14:paraId="009417A6" w14:textId="026EF6CF" w:rsidR="004C39C6" w:rsidRPr="00D32415" w:rsidRDefault="004C39C6" w:rsidP="004C39C6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za ažuriranje proizvoda.</w:t>
      </w:r>
    </w:p>
    <w:p w14:paraId="569716B3" w14:textId="21CCEB19" w:rsidR="004C39C6" w:rsidRDefault="004C39C6" w:rsidP="004C39C6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Menjanje potrebnih podataka o proizvodu.</w:t>
      </w:r>
    </w:p>
    <w:p w14:paraId="7B3FF45B" w14:textId="2F76B132" w:rsidR="004C39C6" w:rsidRDefault="004C39C6" w:rsidP="004C39C6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Nakon menjanja potrebnih podataka korisnik aktivira komandu </w:t>
      </w:r>
      <w:r>
        <w:rPr>
          <w:i/>
          <w:iCs/>
          <w:lang w:val="sr-Latn-CS"/>
        </w:rPr>
        <w:t>Ažuriraj</w:t>
      </w:r>
      <w:r>
        <w:rPr>
          <w:lang w:val="sr-Latn-CS"/>
        </w:rPr>
        <w:t>.</w:t>
      </w:r>
    </w:p>
    <w:p w14:paraId="5F8E39EC" w14:textId="77777777" w:rsidR="004C39C6" w:rsidRPr="00D77D96" w:rsidRDefault="004C39C6" w:rsidP="004C39C6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[izuzetak: podaci o proizvodu nisu validni].</w:t>
      </w:r>
    </w:p>
    <w:p w14:paraId="6E50FE1B" w14:textId="77777777" w:rsidR="004C39C6" w:rsidRDefault="004C39C6" w:rsidP="004C39C6">
      <w:pPr>
        <w:pStyle w:val="BodyText"/>
        <w:numPr>
          <w:ilvl w:val="0"/>
          <w:numId w:val="23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7BDBCE6A" w14:textId="75E9EF4C" w:rsidR="004C39C6" w:rsidRPr="004C39C6" w:rsidRDefault="004C39C6" w:rsidP="004C39C6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Osvežava se stranica sa proizvodima.</w:t>
      </w:r>
    </w:p>
    <w:p w14:paraId="69ABF8B7" w14:textId="77777777" w:rsidR="004C39C6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7F4E4D7" w14:textId="19BC9D5E" w:rsidR="004C39C6" w:rsidRPr="005B4961" w:rsidRDefault="004C39C6" w:rsidP="004C39C6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>Podaci o proizvodu nisu validni</w:t>
      </w:r>
      <w:r>
        <w:t xml:space="preserve">] </w:t>
      </w:r>
      <w:r>
        <w:rPr>
          <w:lang w:val="sr-Latn-CS"/>
        </w:rPr>
        <w:t>Prikazuje se poruka o greški na stranici za ažuriranje podataka o proizvodu.</w:t>
      </w:r>
    </w:p>
    <w:p w14:paraId="6AB1F0A5" w14:textId="77777777" w:rsidR="004C39C6" w:rsidRPr="007E0B43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769EB0B" w14:textId="352D1B6A" w:rsidR="004C39C6" w:rsidRDefault="004C39C6" w:rsidP="004C39C6">
      <w:pPr>
        <w:pStyle w:val="BodyText"/>
        <w:rPr>
          <w:lang w:val="sr-Latn-CS"/>
        </w:rPr>
      </w:pPr>
      <w:r>
        <w:rPr>
          <w:lang w:val="sr-Latn-CS"/>
        </w:rPr>
        <w:t>Podaci o proizvodu su izmenjeni.</w:t>
      </w:r>
      <w:bookmarkEnd w:id="10"/>
    </w:p>
    <w:p w14:paraId="39AB983C" w14:textId="71A81D69" w:rsidR="004C39C6" w:rsidRPr="003372D3" w:rsidRDefault="004C39C6" w:rsidP="004C39C6">
      <w:pPr>
        <w:pStyle w:val="Heading2"/>
        <w:rPr>
          <w:lang w:val="sr-Latn-CS"/>
        </w:rPr>
      </w:pPr>
      <w:bookmarkStart w:id="12" w:name="_Toc163018903"/>
      <w:bookmarkEnd w:id="11"/>
      <w:r>
        <w:rPr>
          <w:lang w:val="sr-Latn-CS"/>
        </w:rPr>
        <w:t>Brisanje proizvoda</w:t>
      </w:r>
    </w:p>
    <w:p w14:paraId="06FC0E5E" w14:textId="77777777" w:rsidR="004C39C6" w:rsidRPr="007E0B43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EBFD417" w14:textId="53816E30" w:rsidR="004C39C6" w:rsidRDefault="004C39C6" w:rsidP="001832B7">
      <w:pPr>
        <w:pStyle w:val="BodyText"/>
        <w:tabs>
          <w:tab w:val="left" w:pos="3676"/>
        </w:tabs>
        <w:rPr>
          <w:lang w:val="sr-Latn-CS"/>
        </w:rPr>
      </w:pPr>
      <w:r>
        <w:rPr>
          <w:lang w:val="sr-Latn-CS"/>
        </w:rPr>
        <w:t xml:space="preserve">Biranje </w:t>
      </w:r>
      <w:r w:rsidR="001832B7">
        <w:rPr>
          <w:lang w:val="sr-Latn-CS"/>
        </w:rPr>
        <w:t>proizvoda iz aplikacije.</w:t>
      </w:r>
      <w:r w:rsidR="001832B7">
        <w:rPr>
          <w:lang w:val="sr-Latn-CS"/>
        </w:rPr>
        <w:tab/>
      </w:r>
    </w:p>
    <w:p w14:paraId="703822B6" w14:textId="77777777" w:rsidR="004C39C6" w:rsidRPr="007E0B43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4988E56" w14:textId="27D540FC" w:rsidR="004C39C6" w:rsidRDefault="004C39C6" w:rsidP="004C39C6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B995A93" w14:textId="77777777" w:rsidR="004C39C6" w:rsidRPr="007E0B43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534915F" w14:textId="73BF1259" w:rsidR="004C39C6" w:rsidRDefault="001832B7" w:rsidP="001832B7">
      <w:pPr>
        <w:pStyle w:val="BodyText"/>
        <w:rPr>
          <w:lang w:val="sr-Latn-CS"/>
        </w:rPr>
      </w:pPr>
      <w:r>
        <w:rPr>
          <w:lang w:val="sr-Latn-CS"/>
        </w:rPr>
        <w:t>Prijavljeni korisnik je administrator.</w:t>
      </w:r>
    </w:p>
    <w:p w14:paraId="6CB9A66D" w14:textId="77777777" w:rsidR="004C39C6" w:rsidRPr="007E0B43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376F7A1" w14:textId="7C5EF0AC" w:rsidR="001832B7" w:rsidRPr="00D32415" w:rsidRDefault="001832B7" w:rsidP="001832B7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opciju za brisanje poizvoda.</w:t>
      </w:r>
    </w:p>
    <w:p w14:paraId="6E9895F0" w14:textId="3A0F9E58" w:rsidR="001832B7" w:rsidRDefault="001832B7" w:rsidP="001832B7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poruka za potvrdu brisanja proizvoda.</w:t>
      </w:r>
    </w:p>
    <w:p w14:paraId="6EBD0F3F" w14:textId="108CBF35" w:rsidR="001832B7" w:rsidRDefault="001832B7" w:rsidP="001832B7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potvrđuje da želi da obriše zadati proizvod.</w:t>
      </w:r>
    </w:p>
    <w:p w14:paraId="65FED5DA" w14:textId="280D8AFB" w:rsidR="001832B7" w:rsidRDefault="001832B7" w:rsidP="001832B7">
      <w:pPr>
        <w:pStyle w:val="BodyText"/>
        <w:numPr>
          <w:ilvl w:val="0"/>
          <w:numId w:val="24"/>
        </w:numPr>
        <w:rPr>
          <w:lang w:val="sr-Latn-CS"/>
        </w:rPr>
      </w:pPr>
      <w:r>
        <w:t>Vr</w:t>
      </w:r>
      <w:r>
        <w:rPr>
          <w:lang w:val="sr-Latn-CS"/>
        </w:rPr>
        <w:t>ši se brisanje podataka o proizvodu u bazi podataka.</w:t>
      </w:r>
    </w:p>
    <w:p w14:paraId="2667D8C7" w14:textId="77777777" w:rsidR="001832B7" w:rsidRPr="004C39C6" w:rsidRDefault="001832B7" w:rsidP="001832B7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Osvežava se stranica sa proizvodima.</w:t>
      </w:r>
    </w:p>
    <w:p w14:paraId="1FEA1211" w14:textId="77777777" w:rsidR="004C39C6" w:rsidRPr="007E0B43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1C3D81D" w14:textId="77777777" w:rsidR="004C39C6" w:rsidRPr="005B4961" w:rsidRDefault="004C39C6" w:rsidP="004C39C6">
      <w:pPr>
        <w:pStyle w:val="BodyText"/>
        <w:rPr>
          <w:lang w:val="sr-Latn-CS"/>
        </w:rPr>
      </w:pPr>
      <w:r>
        <w:t>Nema.</w:t>
      </w:r>
    </w:p>
    <w:p w14:paraId="0146BB63" w14:textId="77777777" w:rsidR="004C39C6" w:rsidRPr="007E0B43" w:rsidRDefault="004C39C6" w:rsidP="004C39C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118F7958" w14:textId="2447B151" w:rsidR="004C39C6" w:rsidRDefault="004C39C6" w:rsidP="004C39C6">
      <w:pPr>
        <w:pStyle w:val="BodyText"/>
        <w:rPr>
          <w:lang w:val="sr-Latn-CS"/>
        </w:rPr>
      </w:pPr>
      <w:r>
        <w:rPr>
          <w:lang w:val="sr-Latn-CS"/>
        </w:rPr>
        <w:t xml:space="preserve">Izabrana </w:t>
      </w:r>
      <w:r w:rsidR="001832B7">
        <w:rPr>
          <w:lang w:val="sr-Latn-CS"/>
        </w:rPr>
        <w:t>proizvod</w:t>
      </w:r>
      <w:r>
        <w:rPr>
          <w:lang w:val="sr-Latn-CS"/>
        </w:rPr>
        <w:t xml:space="preserve"> je obrisan.</w:t>
      </w:r>
    </w:p>
    <w:p w14:paraId="369721A7" w14:textId="5B0004F0" w:rsidR="001832B7" w:rsidRDefault="001832B7" w:rsidP="001832B7">
      <w:pPr>
        <w:pStyle w:val="Heading2"/>
        <w:rPr>
          <w:lang w:val="sr-Latn-CS"/>
        </w:rPr>
      </w:pPr>
      <w:bookmarkStart w:id="13" w:name="_Toc163018904"/>
      <w:bookmarkEnd w:id="12"/>
      <w:r>
        <w:rPr>
          <w:lang w:val="sr-Latn-CS"/>
        </w:rPr>
        <w:t>Dodavanje naloga</w:t>
      </w:r>
    </w:p>
    <w:p w14:paraId="5EF2E3B9" w14:textId="77777777" w:rsidR="001832B7" w:rsidRPr="007E0B43" w:rsidRDefault="001832B7" w:rsidP="001832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7172B2B" w14:textId="401038D1" w:rsidR="001832B7" w:rsidRDefault="001832B7" w:rsidP="001832B7">
      <w:pPr>
        <w:pStyle w:val="BodyText"/>
        <w:rPr>
          <w:lang w:val="sr-Latn-CS"/>
        </w:rPr>
      </w:pPr>
      <w:r>
        <w:rPr>
          <w:lang w:val="sr-Latn-CS"/>
        </w:rPr>
        <w:t>Dodavanje novog naloga aplikaciji.</w:t>
      </w:r>
    </w:p>
    <w:p w14:paraId="3EDFC6DF" w14:textId="77777777" w:rsidR="001832B7" w:rsidRPr="007E0B43" w:rsidRDefault="001832B7" w:rsidP="001832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9DD1FF8" w14:textId="75103580" w:rsidR="001832B7" w:rsidRDefault="001832B7" w:rsidP="001832B7">
      <w:pPr>
        <w:pStyle w:val="BodyText"/>
        <w:rPr>
          <w:lang w:val="sr-Latn-CS"/>
        </w:rPr>
      </w:pPr>
      <w:r>
        <w:rPr>
          <w:lang w:val="sr-Latn-CS"/>
        </w:rPr>
        <w:t>Potrošač.</w:t>
      </w:r>
    </w:p>
    <w:p w14:paraId="23204776" w14:textId="77777777" w:rsidR="001832B7" w:rsidRPr="007E0B43" w:rsidRDefault="001832B7" w:rsidP="001832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622F98" w14:textId="06402878" w:rsidR="001832B7" w:rsidRDefault="001832B7" w:rsidP="001832B7">
      <w:pPr>
        <w:pStyle w:val="BodyText"/>
        <w:rPr>
          <w:lang w:val="sr-Latn-CS"/>
        </w:rPr>
      </w:pPr>
      <w:r>
        <w:rPr>
          <w:lang w:val="sr-Latn-CS"/>
        </w:rPr>
        <w:t>Korisnik je pristupio aplikaciji.</w:t>
      </w:r>
    </w:p>
    <w:p w14:paraId="3D3A3AC4" w14:textId="09FEAC6E" w:rsidR="001832B7" w:rsidRPr="001832B7" w:rsidRDefault="001832B7" w:rsidP="001832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>
        <w:rPr>
          <w:b/>
          <w:bCs/>
          <w:lang w:val="sr-Latn-CS"/>
        </w:rPr>
        <w:t>:</w:t>
      </w:r>
    </w:p>
    <w:p w14:paraId="7EFD88A1" w14:textId="6587B392" w:rsidR="001832B7" w:rsidRDefault="001832B7" w:rsidP="001832B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bira opciju za kreiranje naloga.</w:t>
      </w:r>
    </w:p>
    <w:p w14:paraId="148CC95A" w14:textId="09CCD844" w:rsidR="001832B7" w:rsidRDefault="001832B7" w:rsidP="001832B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stranica za kreiranje naloga.</w:t>
      </w:r>
    </w:p>
    <w:p w14:paraId="78153252" w14:textId="6DE66E36" w:rsidR="001832B7" w:rsidRDefault="001832B7" w:rsidP="001832B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Korisnik unosi zahtevane podatke.</w:t>
      </w:r>
    </w:p>
    <w:p w14:paraId="60386F92" w14:textId="70B2EC49" w:rsidR="001832B7" w:rsidRDefault="001832B7" w:rsidP="001832B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>
        <w:rPr>
          <w:i/>
          <w:iCs/>
          <w:lang w:val="sr-Latn-CS"/>
        </w:rPr>
        <w:t>Kreiraj</w:t>
      </w:r>
      <w:r>
        <w:rPr>
          <w:lang w:val="sr-Latn-CS"/>
        </w:rPr>
        <w:t>.</w:t>
      </w:r>
    </w:p>
    <w:p w14:paraId="701D1093" w14:textId="52D8ADC7" w:rsidR="001832B7" w:rsidRPr="00D77D96" w:rsidRDefault="001832B7" w:rsidP="001832B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[izuzetak: podaci o korisniku nisu validni].</w:t>
      </w:r>
    </w:p>
    <w:p w14:paraId="2611BDC2" w14:textId="77777777" w:rsidR="001832B7" w:rsidRDefault="001832B7" w:rsidP="001832B7">
      <w:pPr>
        <w:pStyle w:val="BodyText"/>
        <w:numPr>
          <w:ilvl w:val="0"/>
          <w:numId w:val="25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11A973C0" w14:textId="665CE4F6" w:rsidR="001832B7" w:rsidRDefault="00CE695D" w:rsidP="001832B7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glavna stranica aplikacije</w:t>
      </w:r>
      <w:r w:rsidR="001832B7">
        <w:rPr>
          <w:lang w:val="sr-Latn-CS"/>
        </w:rPr>
        <w:t>.</w:t>
      </w:r>
    </w:p>
    <w:p w14:paraId="4C82FDCF" w14:textId="77777777" w:rsidR="001832B7" w:rsidRPr="007E0B43" w:rsidRDefault="001832B7" w:rsidP="001832B7">
      <w:pPr>
        <w:pStyle w:val="BodyText"/>
        <w:keepNext/>
        <w:ind w:left="1080"/>
        <w:rPr>
          <w:b/>
          <w:bCs/>
          <w:lang w:val="sr-Latn-CS"/>
        </w:rPr>
      </w:pPr>
    </w:p>
    <w:p w14:paraId="10EE595E" w14:textId="77777777" w:rsidR="001832B7" w:rsidRPr="007E0B43" w:rsidRDefault="001832B7" w:rsidP="001832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2E7279E" w14:textId="1767A8F3" w:rsidR="001832B7" w:rsidRPr="005B4961" w:rsidRDefault="001832B7" w:rsidP="001832B7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 xml:space="preserve">Podaci o </w:t>
      </w:r>
      <w:r w:rsidR="00CE695D">
        <w:rPr>
          <w:i/>
          <w:iCs/>
        </w:rPr>
        <w:t>korisniku</w:t>
      </w:r>
      <w:r>
        <w:rPr>
          <w:i/>
          <w:iCs/>
        </w:rPr>
        <w:t xml:space="preserve"> nisu validni</w:t>
      </w:r>
      <w:r>
        <w:t xml:space="preserve">] </w:t>
      </w:r>
      <w:r>
        <w:rPr>
          <w:lang w:val="sr-Latn-CS"/>
        </w:rPr>
        <w:t xml:space="preserve">Prikazuje se poruka o greški na stranici za </w:t>
      </w:r>
      <w:r w:rsidR="00CE695D">
        <w:rPr>
          <w:lang w:val="sr-Latn-CS"/>
        </w:rPr>
        <w:t>kreiranje naloga</w:t>
      </w:r>
      <w:r>
        <w:rPr>
          <w:lang w:val="sr-Latn-CS"/>
        </w:rPr>
        <w:t>.</w:t>
      </w:r>
    </w:p>
    <w:p w14:paraId="18E7A248" w14:textId="77777777" w:rsidR="001832B7" w:rsidRPr="007E0B43" w:rsidRDefault="001832B7" w:rsidP="001832B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9495B62" w14:textId="341746AE" w:rsidR="001832B7" w:rsidRDefault="001832B7" w:rsidP="001832B7">
      <w:pPr>
        <w:pStyle w:val="BodyText"/>
        <w:rPr>
          <w:lang w:val="sr-Latn-CS"/>
        </w:rPr>
      </w:pPr>
      <w:r>
        <w:rPr>
          <w:lang w:val="sr-Latn-CS"/>
        </w:rPr>
        <w:t xml:space="preserve">Novi </w:t>
      </w:r>
      <w:r w:rsidR="00CE695D">
        <w:rPr>
          <w:lang w:val="sr-Latn-CS"/>
        </w:rPr>
        <w:t>nalog</w:t>
      </w:r>
      <w:r>
        <w:rPr>
          <w:lang w:val="sr-Latn-CS"/>
        </w:rPr>
        <w:t xml:space="preserve"> je</w:t>
      </w:r>
      <w:r w:rsidR="00CE695D">
        <w:rPr>
          <w:lang w:val="sr-Latn-CS"/>
        </w:rPr>
        <w:t xml:space="preserve"> kreiran</w:t>
      </w:r>
      <w:r>
        <w:rPr>
          <w:lang w:val="sr-Latn-CS"/>
        </w:rPr>
        <w:t>.</w:t>
      </w:r>
    </w:p>
    <w:p w14:paraId="1E00089A" w14:textId="341B5D0D" w:rsidR="00CE695D" w:rsidRDefault="00CE695D" w:rsidP="00CE695D">
      <w:pPr>
        <w:pStyle w:val="Heading2"/>
        <w:rPr>
          <w:lang w:val="sr-Latn-CS"/>
        </w:rPr>
      </w:pPr>
      <w:bookmarkStart w:id="14" w:name="_Toc163018905"/>
      <w:bookmarkEnd w:id="13"/>
      <w:r>
        <w:rPr>
          <w:lang w:val="sr-Latn-CS"/>
        </w:rPr>
        <w:t>Ažuriranje podataka o korisniku</w:t>
      </w:r>
    </w:p>
    <w:p w14:paraId="0256C23B" w14:textId="77777777" w:rsidR="00CE695D" w:rsidRPr="007E0B43" w:rsidRDefault="00CE695D" w:rsidP="00CE69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5661372" w14:textId="58DBB701" w:rsidR="00CE695D" w:rsidRPr="009D5ECD" w:rsidRDefault="00CE695D" w:rsidP="00CE695D">
      <w:pPr>
        <w:pStyle w:val="BodyText"/>
        <w:rPr>
          <w:lang w:val="sr-Latn-CS"/>
        </w:rPr>
      </w:pPr>
      <w:r w:rsidRPr="009D5ECD">
        <w:rPr>
          <w:lang w:val="sr-Latn-CS"/>
        </w:rPr>
        <w:t xml:space="preserve">Ažuriranje podataka </w:t>
      </w:r>
      <w:r>
        <w:rPr>
          <w:lang w:val="sr-Latn-CS"/>
        </w:rPr>
        <w:t>o korisniku.</w:t>
      </w:r>
    </w:p>
    <w:p w14:paraId="4804D73B" w14:textId="77777777" w:rsidR="00CE695D" w:rsidRPr="007E0B43" w:rsidRDefault="00CE695D" w:rsidP="00CE69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CC1C29A" w14:textId="210C9985" w:rsidR="00CE695D" w:rsidRDefault="00CE695D" w:rsidP="00CE695D">
      <w:pPr>
        <w:pStyle w:val="BodyText"/>
        <w:rPr>
          <w:lang w:val="sr-Latn-CS"/>
        </w:rPr>
      </w:pPr>
      <w:r>
        <w:rPr>
          <w:lang w:val="sr-Latn-CS"/>
        </w:rPr>
        <w:t>Potrošač.</w:t>
      </w:r>
    </w:p>
    <w:p w14:paraId="30539BC9" w14:textId="77777777" w:rsidR="00CE695D" w:rsidRPr="007E0B43" w:rsidRDefault="00CE695D" w:rsidP="00CE69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28C4204" w14:textId="465AD7C0" w:rsidR="00CE695D" w:rsidRDefault="00CE695D" w:rsidP="00CE695D">
      <w:pPr>
        <w:pStyle w:val="BodyText"/>
        <w:rPr>
          <w:lang w:val="sr-Latn-CS"/>
        </w:rPr>
      </w:pPr>
      <w:r>
        <w:rPr>
          <w:lang w:val="sr-Latn-CS"/>
        </w:rPr>
        <w:t>Korisnik je prijavljen na aplikaciji.</w:t>
      </w:r>
    </w:p>
    <w:p w14:paraId="29CD5EAF" w14:textId="1E991DFC" w:rsidR="00CE695D" w:rsidRDefault="00CE695D" w:rsidP="00CE69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265CCC5" w14:textId="105FEE7C" w:rsidR="00CE695D" w:rsidRDefault="00CE695D" w:rsidP="00CE695D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opciju za ažuriranje naloga.</w:t>
      </w:r>
    </w:p>
    <w:p w14:paraId="666D4E99" w14:textId="4F194A82" w:rsidR="00CE695D" w:rsidRDefault="00CE695D" w:rsidP="00CE695D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stranica za ažuriranje naloga.</w:t>
      </w:r>
    </w:p>
    <w:p w14:paraId="0A6D23CB" w14:textId="79EC18BC" w:rsidR="00CE695D" w:rsidRDefault="00CE695D" w:rsidP="00CE695D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menja željene podatke.</w:t>
      </w:r>
    </w:p>
    <w:p w14:paraId="1802DEEB" w14:textId="24D83647" w:rsidR="00CE695D" w:rsidRDefault="00CE695D" w:rsidP="00CE695D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Nakon izemene željenih podataka korisnik aktivira komandu </w:t>
      </w:r>
      <w:r>
        <w:rPr>
          <w:i/>
          <w:iCs/>
          <w:lang w:val="sr-Latn-CS"/>
        </w:rPr>
        <w:t>Ažuriraj</w:t>
      </w:r>
      <w:r>
        <w:rPr>
          <w:lang w:val="sr-Latn-CS"/>
        </w:rPr>
        <w:t>.</w:t>
      </w:r>
    </w:p>
    <w:p w14:paraId="412E8B61" w14:textId="77777777" w:rsidR="00CE695D" w:rsidRPr="00D77D96" w:rsidRDefault="00CE695D" w:rsidP="00CE695D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[izuzetak: podaci o korisniku nisu validni].</w:t>
      </w:r>
    </w:p>
    <w:p w14:paraId="31A5CFF2" w14:textId="77777777" w:rsidR="00CE695D" w:rsidRDefault="00CE695D" w:rsidP="00CE695D">
      <w:pPr>
        <w:pStyle w:val="BodyText"/>
        <w:numPr>
          <w:ilvl w:val="0"/>
          <w:numId w:val="26"/>
        </w:numPr>
        <w:rPr>
          <w:lang w:val="sr-Latn-CS"/>
        </w:rPr>
      </w:pPr>
      <w:r>
        <w:lastRenderedPageBreak/>
        <w:t>Vr</w:t>
      </w:r>
      <w:r>
        <w:rPr>
          <w:lang w:val="sr-Latn-CS"/>
        </w:rPr>
        <w:t>ši se ažuriranje baze podataka.</w:t>
      </w:r>
    </w:p>
    <w:p w14:paraId="73200650" w14:textId="7D50D087" w:rsidR="00CE695D" w:rsidRPr="00CE695D" w:rsidRDefault="00CE695D" w:rsidP="00CE695D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Osvežava se stranica o korisniku.</w:t>
      </w:r>
    </w:p>
    <w:p w14:paraId="11C3BE18" w14:textId="77777777" w:rsidR="00CE695D" w:rsidRDefault="00CE695D" w:rsidP="00CE69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D605977" w14:textId="0E52EEA0" w:rsidR="00CE695D" w:rsidRPr="005B4961" w:rsidRDefault="00CE695D" w:rsidP="00CE695D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>Podaci o korisniku nisu validni</w:t>
      </w:r>
      <w:r>
        <w:t xml:space="preserve">] </w:t>
      </w:r>
      <w:r>
        <w:rPr>
          <w:lang w:val="sr-Latn-CS"/>
        </w:rPr>
        <w:t>Prikazuje se poruka o greški na stranici za ažuriranje podataka o korisniku.</w:t>
      </w:r>
    </w:p>
    <w:p w14:paraId="1454ED4B" w14:textId="77777777" w:rsidR="00CE695D" w:rsidRPr="007E0B43" w:rsidRDefault="00CE695D" w:rsidP="00CE69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340BF0D" w14:textId="564542E3" w:rsidR="00CE695D" w:rsidRPr="003372D3" w:rsidRDefault="00CE695D" w:rsidP="00CE695D">
      <w:pPr>
        <w:pStyle w:val="Heading2"/>
        <w:rPr>
          <w:lang w:val="sr-Latn-CS"/>
        </w:rPr>
      </w:pPr>
      <w:bookmarkStart w:id="15" w:name="_Toc163018906"/>
      <w:bookmarkEnd w:id="14"/>
      <w:r>
        <w:rPr>
          <w:lang w:val="sr-Latn-CS"/>
        </w:rPr>
        <w:t>Brisanje naloga</w:t>
      </w:r>
    </w:p>
    <w:p w14:paraId="35EE121E" w14:textId="77777777" w:rsidR="00CE695D" w:rsidRPr="007E0B43" w:rsidRDefault="00CE695D" w:rsidP="00CE69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939CBD0" w14:textId="653E08D3" w:rsidR="00CE695D" w:rsidRDefault="00CE695D" w:rsidP="00CE695D">
      <w:pPr>
        <w:pStyle w:val="BodyText"/>
        <w:tabs>
          <w:tab w:val="left" w:pos="3676"/>
        </w:tabs>
        <w:rPr>
          <w:lang w:val="sr-Latn-CS"/>
        </w:rPr>
      </w:pPr>
      <w:r>
        <w:rPr>
          <w:lang w:val="sr-Latn-CS"/>
        </w:rPr>
        <w:t>Biranje korisničkog naloga iz aplikacije.</w:t>
      </w:r>
      <w:r>
        <w:rPr>
          <w:lang w:val="sr-Latn-CS"/>
        </w:rPr>
        <w:tab/>
      </w:r>
    </w:p>
    <w:p w14:paraId="094CA5E9" w14:textId="77777777" w:rsidR="00CE695D" w:rsidRPr="007E0B43" w:rsidRDefault="00CE695D" w:rsidP="00CE69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C8589B9" w14:textId="7EBA7CD2" w:rsidR="00CE695D" w:rsidRDefault="00CE695D" w:rsidP="00CE695D">
      <w:pPr>
        <w:pStyle w:val="BodyText"/>
        <w:rPr>
          <w:lang w:val="sr-Latn-CS"/>
        </w:rPr>
      </w:pPr>
      <w:r>
        <w:rPr>
          <w:lang w:val="sr-Latn-CS"/>
        </w:rPr>
        <w:t>Potrošač.</w:t>
      </w:r>
    </w:p>
    <w:p w14:paraId="0A017340" w14:textId="77777777" w:rsidR="00CE695D" w:rsidRPr="007E0B43" w:rsidRDefault="00CE695D" w:rsidP="00CE69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4AF0715" w14:textId="07FCDD91" w:rsidR="00CE695D" w:rsidRDefault="00CE695D" w:rsidP="00CE695D">
      <w:pPr>
        <w:pStyle w:val="BodyText"/>
        <w:rPr>
          <w:lang w:val="sr-Latn-CS"/>
        </w:rPr>
      </w:pPr>
      <w:r>
        <w:rPr>
          <w:lang w:val="sr-Latn-CS"/>
        </w:rPr>
        <w:t>Korisnik je prijavljen na aplikaciju.</w:t>
      </w:r>
    </w:p>
    <w:p w14:paraId="7ABE9DAD" w14:textId="6B8C99F9" w:rsidR="00CE695D" w:rsidRDefault="00CE695D" w:rsidP="00CE695D">
      <w:pPr>
        <w:pStyle w:val="BodyText"/>
        <w:keepNext/>
        <w:rPr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5B410E5" w14:textId="74520872" w:rsidR="00CE695D" w:rsidRPr="00D32415" w:rsidRDefault="00CE695D" w:rsidP="00CE695D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za brisanje naloga.</w:t>
      </w:r>
    </w:p>
    <w:p w14:paraId="07F8EF0C" w14:textId="45C6D069" w:rsidR="00CE695D" w:rsidRDefault="00CE695D" w:rsidP="00CE695D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poruka za potvrdu brisanja naloga.</w:t>
      </w:r>
    </w:p>
    <w:p w14:paraId="73F74844" w14:textId="6D0C3CD3" w:rsidR="00CE695D" w:rsidRDefault="00CE695D" w:rsidP="00CE695D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potvrđuje da želi da obriše svoj nalog.</w:t>
      </w:r>
    </w:p>
    <w:p w14:paraId="709C5FA5" w14:textId="34A71159" w:rsidR="00CE695D" w:rsidRDefault="00CE695D" w:rsidP="00CE695D">
      <w:pPr>
        <w:pStyle w:val="BodyText"/>
        <w:numPr>
          <w:ilvl w:val="0"/>
          <w:numId w:val="27"/>
        </w:numPr>
        <w:rPr>
          <w:lang w:val="sr-Latn-CS"/>
        </w:rPr>
      </w:pPr>
      <w:r>
        <w:t>Vr</w:t>
      </w:r>
      <w:r>
        <w:rPr>
          <w:lang w:val="sr-Latn-CS"/>
        </w:rPr>
        <w:t>ši se brisanje korisničkog naloga u bazi podataka.</w:t>
      </w:r>
    </w:p>
    <w:p w14:paraId="0BFBE450" w14:textId="6CEBDC3F" w:rsidR="00CE695D" w:rsidRPr="004C39C6" w:rsidRDefault="00CE695D" w:rsidP="00CE695D">
      <w:pPr>
        <w:pStyle w:val="BodyText"/>
        <w:keepNext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Vraća se na glavnu stranicu aplikacije.</w:t>
      </w:r>
    </w:p>
    <w:p w14:paraId="7DB3F3F3" w14:textId="77777777" w:rsidR="00CE695D" w:rsidRPr="007E0B43" w:rsidRDefault="00CE695D" w:rsidP="00CE69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BA2B1A0" w14:textId="77777777" w:rsidR="00CE695D" w:rsidRPr="005B4961" w:rsidRDefault="00CE695D" w:rsidP="00CE695D">
      <w:pPr>
        <w:pStyle w:val="BodyText"/>
        <w:rPr>
          <w:lang w:val="sr-Latn-CS"/>
        </w:rPr>
      </w:pPr>
      <w:r>
        <w:t>Nema.</w:t>
      </w:r>
    </w:p>
    <w:p w14:paraId="2B854D2C" w14:textId="77777777" w:rsidR="00CE695D" w:rsidRPr="007E0B43" w:rsidRDefault="00CE695D" w:rsidP="00CE69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3EE692D" w14:textId="25129961" w:rsidR="00CE695D" w:rsidRDefault="00CE695D" w:rsidP="00CE695D">
      <w:pPr>
        <w:pStyle w:val="BodyText"/>
        <w:rPr>
          <w:lang w:val="sr-Latn-CS"/>
        </w:rPr>
      </w:pPr>
      <w:r>
        <w:rPr>
          <w:lang w:val="sr-Latn-CS"/>
        </w:rPr>
        <w:t>Korisnički nalog je obrisan.</w:t>
      </w:r>
    </w:p>
    <w:p w14:paraId="1D6040A2" w14:textId="77777777" w:rsidR="00786068" w:rsidRPr="003372D3" w:rsidRDefault="003D60F1" w:rsidP="003D60F1">
      <w:pPr>
        <w:pStyle w:val="Heading2"/>
        <w:rPr>
          <w:lang w:val="sr-Latn-CS"/>
        </w:rPr>
      </w:pPr>
      <w:r>
        <w:rPr>
          <w:lang w:val="sr-Latn-CS"/>
        </w:rPr>
        <w:t>Prijavljivanje</w:t>
      </w:r>
      <w:bookmarkEnd w:id="15"/>
    </w:p>
    <w:p w14:paraId="109C4F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7A6D575" w14:textId="26944B61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portal u cilju </w:t>
      </w:r>
      <w:r w:rsidR="00CE695D">
        <w:rPr>
          <w:lang w:val="sr-Latn-CS"/>
        </w:rPr>
        <w:t>lakšeg korišćenja aplikacije</w:t>
      </w:r>
      <w:r w:rsidRPr="00CF2AB8">
        <w:rPr>
          <w:lang w:val="sr-Latn-CS"/>
        </w:rPr>
        <w:t>.</w:t>
      </w:r>
    </w:p>
    <w:p w14:paraId="3657D5C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2B0F8D3" w14:textId="66264E85" w:rsidR="007E0B43" w:rsidRDefault="00CE695D" w:rsidP="007E0B43">
      <w:pPr>
        <w:pStyle w:val="BodyText"/>
        <w:rPr>
          <w:lang w:val="sr-Latn-CS"/>
        </w:rPr>
      </w:pPr>
      <w:r>
        <w:rPr>
          <w:lang w:val="sr-Latn-CS"/>
        </w:rPr>
        <w:t>Potrošač</w:t>
      </w:r>
      <w:r w:rsidR="006A5CB9">
        <w:rPr>
          <w:lang w:val="sr-Latn-CS"/>
        </w:rPr>
        <w:t>, Administrator</w:t>
      </w:r>
      <w:r w:rsidR="007E0B43">
        <w:rPr>
          <w:lang w:val="sr-Latn-CS"/>
        </w:rPr>
        <w:t>.</w:t>
      </w:r>
    </w:p>
    <w:p w14:paraId="3A46A6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35DDE33" w14:textId="77777777" w:rsidR="007E0B43" w:rsidRPr="006B7AAB" w:rsidRDefault="0079569D" w:rsidP="00CF2AB8">
      <w:pPr>
        <w:pStyle w:val="BodyText"/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14:paraId="0322265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024B875" w14:textId="49C24FC2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bira opciju prijavljivanje sa bilo koje stranice </w:t>
      </w:r>
      <w:r w:rsidR="006A5CB9">
        <w:rPr>
          <w:lang w:val="sr-Latn-CS"/>
        </w:rPr>
        <w:t>aplikacije</w:t>
      </w:r>
      <w:r w:rsidR="00CF2AB8" w:rsidRPr="00CF2AB8">
        <w:rPr>
          <w:lang w:val="sr-Latn-CS"/>
        </w:rPr>
        <w:t>.</w:t>
      </w:r>
    </w:p>
    <w:p w14:paraId="2BC541D7" w14:textId="0D0C7D48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 xml:space="preserve">Prikazuje se </w:t>
      </w:r>
      <w:r w:rsidR="006A5CB9">
        <w:rPr>
          <w:lang w:val="sr-Latn-CS"/>
        </w:rPr>
        <w:t>stranica</w:t>
      </w:r>
      <w:r w:rsidRPr="00CF2AB8">
        <w:rPr>
          <w:lang w:val="sr-Latn-CS"/>
        </w:rPr>
        <w:t xml:space="preserve"> za prijavljivanje.</w:t>
      </w:r>
    </w:p>
    <w:p w14:paraId="497B9DB6" w14:textId="77777777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korisničko ime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14:paraId="265E2955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05647008" w14:textId="7D34F6A5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</w:t>
      </w:r>
      <w:r w:rsidR="006A5CB9">
        <w:rPr>
          <w:lang w:val="sr-Latn-CS"/>
        </w:rPr>
        <w:t xml:space="preserve"> sigurnosni</w:t>
      </w:r>
      <w:r w:rsidRPr="00CF2AB8">
        <w:rPr>
          <w:lang w:val="sr-Latn-CS"/>
        </w:rPr>
        <w:t xml:space="preserve"> identifikator (SID).</w:t>
      </w:r>
    </w:p>
    <w:p w14:paraId="792AA7B0" w14:textId="77777777" w:rsidR="007E0B43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lastRenderedPageBreak/>
        <w:t>Osvežava se polazna stranica sa SID-om kao parametrom.</w:t>
      </w:r>
    </w:p>
    <w:p w14:paraId="747001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7F286A4" w14:textId="1F78A958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 xml:space="preserve">] Prikazuje se obaveštenje na </w:t>
      </w:r>
      <w:r w:rsidR="003A56A2">
        <w:rPr>
          <w:lang w:val="sr-Latn-CS"/>
        </w:rPr>
        <w:t>stranici</w:t>
      </w:r>
      <w:r w:rsidRPr="00CF2AB8">
        <w:rPr>
          <w:lang w:val="sr-Latn-CS"/>
        </w:rPr>
        <w:t xml:space="preserve"> za prijavljivanje.</w:t>
      </w:r>
    </w:p>
    <w:p w14:paraId="7E23FA4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54622B4" w14:textId="5EBBFDBD" w:rsidR="007E0B43" w:rsidRPr="00CF2AB8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na </w:t>
      </w:r>
      <w:r w:rsidR="003A56A2">
        <w:rPr>
          <w:lang w:val="sr-Latn-CS"/>
        </w:rPr>
        <w:t>aplikaciji</w:t>
      </w:r>
      <w:r w:rsidR="00CF2AB8" w:rsidRPr="00CF2AB8">
        <w:rPr>
          <w:lang w:val="sr-Latn-CS"/>
        </w:rPr>
        <w:t>.</w:t>
      </w:r>
    </w:p>
    <w:p w14:paraId="2EAE3F3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DBBE311" w14:textId="2930751C" w:rsidR="007E0B43" w:rsidRDefault="00487E03" w:rsidP="007E0B43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66FE9CB7" wp14:editId="19F8325F">
            <wp:extent cx="5943600" cy="5341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E4F5" w14:textId="57AD0727" w:rsidR="00786068" w:rsidRPr="003372D3" w:rsidRDefault="0034509B" w:rsidP="007061AB">
      <w:pPr>
        <w:pStyle w:val="Heading2"/>
        <w:rPr>
          <w:lang w:val="sr-Latn-CS"/>
        </w:rPr>
      </w:pPr>
      <w:r>
        <w:rPr>
          <w:lang w:val="sr-Latn-CS"/>
        </w:rPr>
        <w:t>Poručivanje</w:t>
      </w:r>
    </w:p>
    <w:p w14:paraId="7616667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466C14B" w14:textId="565ED01F" w:rsidR="009D5ECD" w:rsidRPr="009D5ECD" w:rsidRDefault="0034509B" w:rsidP="009D5ECD">
      <w:pPr>
        <w:pStyle w:val="BodyText"/>
        <w:rPr>
          <w:lang w:val="sr-Latn-CS"/>
        </w:rPr>
      </w:pPr>
      <w:r>
        <w:rPr>
          <w:lang w:val="sr-Latn-CS"/>
        </w:rPr>
        <w:t>Poručivanje proizvoda preko aplikacije</w:t>
      </w:r>
    </w:p>
    <w:p w14:paraId="05124C1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9FCD848" w14:textId="3136B285" w:rsidR="007E0B43" w:rsidRDefault="0034509B" w:rsidP="007E0B43">
      <w:pPr>
        <w:pStyle w:val="BodyText"/>
        <w:rPr>
          <w:lang w:val="sr-Latn-CS"/>
        </w:rPr>
      </w:pPr>
      <w:r>
        <w:rPr>
          <w:lang w:val="sr-Latn-CS"/>
        </w:rPr>
        <w:t>Potrošač</w:t>
      </w:r>
    </w:p>
    <w:p w14:paraId="64020D28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6BECA5D5" w14:textId="4D0A2BB4" w:rsidR="0034509B" w:rsidRPr="0034509B" w:rsidRDefault="0034509B" w:rsidP="0034509B">
      <w:pPr>
        <w:pStyle w:val="BodyText"/>
        <w:keepNext/>
        <w:rPr>
          <w:lang w:val="sr-Latn-CS"/>
        </w:rPr>
      </w:pPr>
      <w:r>
        <w:rPr>
          <w:lang w:val="sr-Latn-CS"/>
        </w:rPr>
        <w:t>Potrošač se nalazi na bilo kojoj stranici aplikacije</w:t>
      </w:r>
    </w:p>
    <w:p w14:paraId="7DF2E4B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A3DF76E" w14:textId="190B6926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</w:t>
      </w:r>
      <w:r w:rsidR="0034509B">
        <w:rPr>
          <w:lang w:val="sr-Latn-CS"/>
        </w:rPr>
        <w:t>stranicu sa proizvodima</w:t>
      </w:r>
    </w:p>
    <w:p w14:paraId="664A2FF8" w14:textId="4F36A619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34509B">
        <w:rPr>
          <w:lang w:val="sr-Latn-CS"/>
        </w:rPr>
        <w:t>listom dostupnih proizvoda</w:t>
      </w:r>
      <w:r w:rsidRPr="009D5ECD">
        <w:rPr>
          <w:lang w:val="sr-Latn-CS"/>
        </w:rPr>
        <w:t>.</w:t>
      </w:r>
    </w:p>
    <w:p w14:paraId="471F2458" w14:textId="7B46AFEF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</w:t>
      </w:r>
      <w:r w:rsidR="0034509B">
        <w:rPr>
          <w:lang w:val="sr-Latn-CS"/>
        </w:rPr>
        <w:t>potrebne proizvode i dodaje ih u korpu</w:t>
      </w:r>
      <w:r w:rsidR="009D5ECD" w:rsidRPr="009D5ECD">
        <w:rPr>
          <w:lang w:val="sr-Latn-CS"/>
        </w:rPr>
        <w:t>.</w:t>
      </w:r>
    </w:p>
    <w:p w14:paraId="10C2295A" w14:textId="7DA309E9" w:rsidR="009D5ECD" w:rsidRPr="009D5ECD" w:rsidRDefault="0034509B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pristupa korpi</w:t>
      </w:r>
      <w:r w:rsidR="009D5ECD" w:rsidRPr="009D5ECD">
        <w:rPr>
          <w:lang w:val="sr-Latn-CS"/>
        </w:rPr>
        <w:t>.</w:t>
      </w:r>
    </w:p>
    <w:p w14:paraId="03B90BF5" w14:textId="72CE6F75" w:rsidR="009D5ECD" w:rsidRPr="009D5ECD" w:rsidRDefault="009F61E4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</w:t>
      </w:r>
      <w:r w:rsidR="0034509B">
        <w:rPr>
          <w:lang w:val="sr-Latn-CS"/>
        </w:rPr>
        <w:t>risnik bira opciju poruči</w:t>
      </w:r>
      <w:r w:rsidR="009D5ECD" w:rsidRPr="009D5ECD">
        <w:rPr>
          <w:lang w:val="sr-Latn-CS"/>
        </w:rPr>
        <w:t>.</w:t>
      </w:r>
    </w:p>
    <w:p w14:paraId="6D0C7A90" w14:textId="4C8C370E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34509B">
        <w:rPr>
          <w:lang w:val="sr-Latn-CS"/>
        </w:rPr>
        <w:t>forma za poručivanje</w:t>
      </w:r>
      <w:r w:rsidRPr="009D5ECD">
        <w:rPr>
          <w:lang w:val="sr-Latn-CS"/>
        </w:rPr>
        <w:t>.</w:t>
      </w:r>
    </w:p>
    <w:p w14:paraId="12C6C7DF" w14:textId="7779583E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34509B">
        <w:rPr>
          <w:lang w:val="sr-Latn-CS"/>
        </w:rPr>
        <w:t xml:space="preserve"> popunjava formu svojim podacima</w:t>
      </w:r>
      <w:r w:rsidR="009D5ECD" w:rsidRPr="009D5ECD">
        <w:rPr>
          <w:lang w:val="sr-Latn-CS"/>
        </w:rPr>
        <w:t>.</w:t>
      </w:r>
    </w:p>
    <w:p w14:paraId="6EEE7CAB" w14:textId="2CB3C0AB" w:rsidR="009D5ECD" w:rsidRPr="009D5ECD" w:rsidRDefault="009D5ECD" w:rsidP="001E584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1E5849">
        <w:rPr>
          <w:lang w:val="sr-Latn-CS"/>
        </w:rPr>
        <w:t xml:space="preserve">podaci o </w:t>
      </w:r>
      <w:r w:rsidR="0034509B">
        <w:rPr>
          <w:lang w:val="sr-Latn-CS"/>
        </w:rPr>
        <w:t>korisniku</w:t>
      </w:r>
      <w:r w:rsidR="001E5849">
        <w:rPr>
          <w:lang w:val="sr-Latn-CS"/>
        </w:rPr>
        <w:t xml:space="preserve"> nisu validni</w:t>
      </w:r>
      <w:r w:rsidRPr="009D5ECD">
        <w:rPr>
          <w:lang w:val="sr-Latn-CS"/>
        </w:rPr>
        <w:t>].</w:t>
      </w:r>
    </w:p>
    <w:p w14:paraId="4E3190F9" w14:textId="306005D3" w:rsidR="009D5ECD" w:rsidRPr="009D5ECD" w:rsidRDefault="0034509B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potvrda porudžbine</w:t>
      </w:r>
      <w:r w:rsidR="009D5ECD" w:rsidRPr="009D5ECD">
        <w:rPr>
          <w:lang w:val="sr-Latn-CS"/>
        </w:rPr>
        <w:t>.</w:t>
      </w:r>
    </w:p>
    <w:p w14:paraId="5D9BE6B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0EDEAFE" w14:textId="789E8F10"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="001E5849" w:rsidRPr="001E5849">
        <w:rPr>
          <w:i/>
          <w:iCs/>
          <w:lang w:val="sr-Latn-CS"/>
        </w:rPr>
        <w:t xml:space="preserve">Podaci o </w:t>
      </w:r>
      <w:r w:rsidR="0034509B">
        <w:rPr>
          <w:i/>
          <w:iCs/>
          <w:lang w:val="sr-Latn-CS"/>
        </w:rPr>
        <w:t>korisniku</w:t>
      </w:r>
      <w:r w:rsidR="001E5849"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 xml:space="preserve">] Prikazuje se obaveštenje na formi </w:t>
      </w:r>
      <w:r w:rsidR="0034509B">
        <w:rPr>
          <w:lang w:val="sr-Latn-CS"/>
        </w:rPr>
        <w:t>za poručivanje</w:t>
      </w:r>
      <w:r w:rsidRPr="009F61E4">
        <w:rPr>
          <w:lang w:val="sr-Latn-CS"/>
        </w:rPr>
        <w:t>.</w:t>
      </w:r>
    </w:p>
    <w:p w14:paraId="025CF23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2C3BBBB" w14:textId="48E8F82C" w:rsidR="007E0B43" w:rsidRDefault="0034509B" w:rsidP="007E0B43">
      <w:pPr>
        <w:pStyle w:val="BodyText"/>
        <w:rPr>
          <w:lang w:val="sr-Latn-CS"/>
        </w:rPr>
      </w:pPr>
      <w:r>
        <w:rPr>
          <w:lang w:val="sr-Latn-CS"/>
        </w:rPr>
        <w:t>Izabrani proizvodi su poručeni</w:t>
      </w:r>
    </w:p>
    <w:p w14:paraId="6A05D9C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D80F797" w14:textId="3F2A021B" w:rsidR="007E0B43" w:rsidRDefault="00C75FE2" w:rsidP="009F61E4">
      <w:pPr>
        <w:pStyle w:val="BodyText"/>
        <w:rPr>
          <w:lang w:val="sr-Latn-CS"/>
        </w:rPr>
      </w:pPr>
      <w:r>
        <w:rPr>
          <w:noProof/>
        </w:rPr>
        <w:drawing>
          <wp:inline distT="0" distB="0" distL="0" distR="0" wp14:anchorId="3E502BB0" wp14:editId="181B3F18">
            <wp:extent cx="5943600" cy="3792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75A8F" w14:textId="1039CBB6" w:rsidR="00786068" w:rsidRPr="003372D3" w:rsidRDefault="00962783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Sortiranje proizvoda po ceni</w:t>
      </w:r>
    </w:p>
    <w:p w14:paraId="4A49FFC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E681B6" w14:textId="4228E2A3" w:rsidR="007E0B43" w:rsidRDefault="00962783" w:rsidP="00F31591">
      <w:pPr>
        <w:pStyle w:val="BodyText"/>
        <w:rPr>
          <w:lang w:val="sr-Latn-CS"/>
        </w:rPr>
      </w:pPr>
      <w:r>
        <w:rPr>
          <w:lang w:val="sr-Latn-CS"/>
        </w:rPr>
        <w:t>Sortira se prikaz proizvoda po ceni</w:t>
      </w:r>
    </w:p>
    <w:p w14:paraId="0D0AE5B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61BFCC4" w14:textId="04639C71" w:rsidR="007E0B43" w:rsidRDefault="00962783" w:rsidP="007C4972">
      <w:pPr>
        <w:pStyle w:val="BodyText"/>
        <w:rPr>
          <w:lang w:val="sr-Latn-CS"/>
        </w:rPr>
      </w:pPr>
      <w:r>
        <w:rPr>
          <w:lang w:val="sr-Latn-CS"/>
        </w:rPr>
        <w:t>Potrošač</w:t>
      </w:r>
    </w:p>
    <w:p w14:paraId="2ABCD02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89759B" w14:textId="2FF1CEFF"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962783">
        <w:rPr>
          <w:lang w:val="sr-Latn-CS"/>
        </w:rPr>
        <w:t>se nalazi na stranici za prikaz proizvoda</w:t>
      </w:r>
    </w:p>
    <w:p w14:paraId="3C717933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0D4EE59" w14:textId="1ABEE458" w:rsidR="00962783" w:rsidRDefault="00962783" w:rsidP="00962783">
      <w:pPr>
        <w:pStyle w:val="BodyText"/>
        <w:keepNext/>
        <w:numPr>
          <w:ilvl w:val="1"/>
          <w:numId w:val="28"/>
        </w:numPr>
        <w:rPr>
          <w:lang w:val="sr-Latn-CS"/>
        </w:rPr>
      </w:pPr>
      <w:r>
        <w:rPr>
          <w:lang w:val="sr-Latn-CS"/>
        </w:rPr>
        <w:t>Korisnik bira opciju za sortiranje po ceni</w:t>
      </w:r>
    </w:p>
    <w:p w14:paraId="3490E522" w14:textId="42F937E7" w:rsidR="00962783" w:rsidRPr="00962783" w:rsidRDefault="00962783" w:rsidP="00962783">
      <w:pPr>
        <w:pStyle w:val="BodyText"/>
        <w:keepNext/>
        <w:numPr>
          <w:ilvl w:val="1"/>
          <w:numId w:val="28"/>
        </w:numPr>
        <w:rPr>
          <w:lang w:val="sr-Latn-CS"/>
        </w:rPr>
      </w:pPr>
      <w:r>
        <w:rPr>
          <w:lang w:val="sr-Latn-CS"/>
        </w:rPr>
        <w:t>Stranica sa proizvodima se izmeni na odgovarajući način</w:t>
      </w:r>
    </w:p>
    <w:p w14:paraId="654BC56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6E1B772" w14:textId="5F8C2AAF" w:rsidR="007E0B43" w:rsidRPr="005B4961" w:rsidRDefault="00962783" w:rsidP="007E0B43">
      <w:pPr>
        <w:pStyle w:val="BodyText"/>
        <w:rPr>
          <w:lang w:val="sr-Latn-CS"/>
        </w:rPr>
      </w:pPr>
      <w:r>
        <w:t>Nema</w:t>
      </w:r>
      <w:r w:rsidR="005B4961">
        <w:rPr>
          <w:lang w:val="sr-Latn-CS"/>
        </w:rPr>
        <w:t>.</w:t>
      </w:r>
    </w:p>
    <w:p w14:paraId="3C4769E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AB5B1EF" w14:textId="214A54CD" w:rsidR="007E0B43" w:rsidRDefault="00962783" w:rsidP="007E0B43">
      <w:pPr>
        <w:pStyle w:val="BodyText"/>
        <w:rPr>
          <w:lang w:val="sr-Latn-CS"/>
        </w:rPr>
      </w:pPr>
      <w:r>
        <w:rPr>
          <w:lang w:val="sr-Latn-CS"/>
        </w:rPr>
        <w:t>Izmenjen je redosled proizvoda</w:t>
      </w:r>
      <w:r w:rsidR="00817613">
        <w:rPr>
          <w:lang w:val="sr-Latn-CS"/>
        </w:rPr>
        <w:t xml:space="preserve"> na stranici</w:t>
      </w:r>
    </w:p>
    <w:p w14:paraId="6B1D2FC5" w14:textId="0402A077" w:rsidR="003312FA" w:rsidRPr="003372D3" w:rsidRDefault="003312FA" w:rsidP="003312FA">
      <w:pPr>
        <w:pStyle w:val="Heading2"/>
        <w:rPr>
          <w:lang w:val="sr-Latn-CS"/>
        </w:rPr>
      </w:pPr>
      <w:r>
        <w:rPr>
          <w:lang w:val="sr-Latn-CS"/>
        </w:rPr>
        <w:t>Sortiranje proizvoda po nazivu</w:t>
      </w:r>
    </w:p>
    <w:p w14:paraId="59BE8F2D" w14:textId="77777777" w:rsidR="003312FA" w:rsidRPr="007E0B43" w:rsidRDefault="003312FA" w:rsidP="003312F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E879FDD" w14:textId="6F49EA58" w:rsidR="003312FA" w:rsidRDefault="003312FA" w:rsidP="003312FA">
      <w:pPr>
        <w:pStyle w:val="BodyText"/>
        <w:rPr>
          <w:lang w:val="sr-Latn-CS"/>
        </w:rPr>
      </w:pPr>
      <w:r>
        <w:rPr>
          <w:lang w:val="sr-Latn-CS"/>
        </w:rPr>
        <w:t>Sortira se prikaz proizvoda po nazivu</w:t>
      </w:r>
    </w:p>
    <w:p w14:paraId="340CDE6B" w14:textId="77777777" w:rsidR="003312FA" w:rsidRPr="007E0B43" w:rsidRDefault="003312FA" w:rsidP="003312F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CBD6F88" w14:textId="77777777" w:rsidR="003312FA" w:rsidRDefault="003312FA" w:rsidP="003312FA">
      <w:pPr>
        <w:pStyle w:val="BodyText"/>
        <w:rPr>
          <w:lang w:val="sr-Latn-CS"/>
        </w:rPr>
      </w:pPr>
      <w:r>
        <w:rPr>
          <w:lang w:val="sr-Latn-CS"/>
        </w:rPr>
        <w:t>Potrošač</w:t>
      </w:r>
    </w:p>
    <w:p w14:paraId="3A6CAB3E" w14:textId="77777777" w:rsidR="003312FA" w:rsidRPr="007E0B43" w:rsidRDefault="003312FA" w:rsidP="003312F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F246A8" w14:textId="77777777" w:rsidR="003312FA" w:rsidRDefault="003312FA" w:rsidP="003312FA">
      <w:pPr>
        <w:pStyle w:val="BodyText"/>
        <w:rPr>
          <w:lang w:val="sr-Latn-CS"/>
        </w:rPr>
      </w:pPr>
      <w:r>
        <w:rPr>
          <w:lang w:val="sr-Latn-CS"/>
        </w:rPr>
        <w:t>Korisnik se nalazi na stranici za prikaz proizvoda</w:t>
      </w:r>
    </w:p>
    <w:p w14:paraId="6A8D92C4" w14:textId="77777777" w:rsidR="003312FA" w:rsidRDefault="003312FA" w:rsidP="003312F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444D3B" w14:textId="1B4D01FC" w:rsidR="003312FA" w:rsidRDefault="003312FA" w:rsidP="003312FA">
      <w:pPr>
        <w:pStyle w:val="BodyText"/>
        <w:keepNext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Korisnik bira opciju za sortiranje po nazivu</w:t>
      </w:r>
    </w:p>
    <w:p w14:paraId="5B53BD14" w14:textId="77777777" w:rsidR="003312FA" w:rsidRPr="00962783" w:rsidRDefault="003312FA" w:rsidP="003312FA">
      <w:pPr>
        <w:pStyle w:val="BodyText"/>
        <w:keepNext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Stranica sa proizvodima se izmeni na odgovarajući način</w:t>
      </w:r>
    </w:p>
    <w:p w14:paraId="368990A4" w14:textId="77777777" w:rsidR="003312FA" w:rsidRPr="007E0B43" w:rsidRDefault="003312FA" w:rsidP="003312F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67EBE64" w14:textId="77777777" w:rsidR="003312FA" w:rsidRPr="005B4961" w:rsidRDefault="003312FA" w:rsidP="003312FA">
      <w:pPr>
        <w:pStyle w:val="BodyText"/>
        <w:rPr>
          <w:lang w:val="sr-Latn-CS"/>
        </w:rPr>
      </w:pPr>
      <w:r>
        <w:t>Nema</w:t>
      </w:r>
      <w:r>
        <w:rPr>
          <w:lang w:val="sr-Latn-CS"/>
        </w:rPr>
        <w:t>.</w:t>
      </w:r>
    </w:p>
    <w:p w14:paraId="575AE1DC" w14:textId="77777777" w:rsidR="003312FA" w:rsidRPr="007E0B43" w:rsidRDefault="003312FA" w:rsidP="003312FA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E99BE0F" w14:textId="1E412C09" w:rsidR="003312FA" w:rsidRDefault="003312FA" w:rsidP="00817613">
      <w:pPr>
        <w:pStyle w:val="BodyText"/>
        <w:rPr>
          <w:lang w:val="sr-Latn-CS"/>
        </w:rPr>
      </w:pPr>
      <w:r>
        <w:rPr>
          <w:lang w:val="sr-Latn-CS"/>
        </w:rPr>
        <w:t>Izmenjen je redosled proizvoda</w:t>
      </w:r>
      <w:r w:rsidR="00817613">
        <w:rPr>
          <w:lang w:val="sr-Latn-CS"/>
        </w:rPr>
        <w:t xml:space="preserve"> na stranici</w:t>
      </w:r>
    </w:p>
    <w:p w14:paraId="70FAFA95" w14:textId="625F0B4C" w:rsidR="0006665D" w:rsidRPr="003372D3" w:rsidRDefault="0006665D" w:rsidP="0006665D">
      <w:pPr>
        <w:pStyle w:val="Heading2"/>
        <w:rPr>
          <w:lang w:val="sr-Latn-CS"/>
        </w:rPr>
      </w:pPr>
      <w:r>
        <w:rPr>
          <w:lang w:val="sr-Latn-CS"/>
        </w:rPr>
        <w:t>Sortiranje proizvoda po datumu dodavanja</w:t>
      </w:r>
    </w:p>
    <w:p w14:paraId="676C171E" w14:textId="77777777" w:rsidR="0006665D" w:rsidRPr="007E0B43" w:rsidRDefault="0006665D" w:rsidP="000666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8BFD6CE" w14:textId="3A7D3766" w:rsidR="0006665D" w:rsidRDefault="0006665D" w:rsidP="0006665D">
      <w:pPr>
        <w:pStyle w:val="BodyText"/>
        <w:rPr>
          <w:lang w:val="sr-Latn-CS"/>
        </w:rPr>
      </w:pPr>
      <w:r>
        <w:rPr>
          <w:lang w:val="sr-Latn-CS"/>
        </w:rPr>
        <w:t>Sortira se prikaz proizvoda po datumu dodavanja</w:t>
      </w:r>
    </w:p>
    <w:p w14:paraId="32A06ECF" w14:textId="77777777" w:rsidR="0006665D" w:rsidRPr="007E0B43" w:rsidRDefault="0006665D" w:rsidP="000666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FC7CA19" w14:textId="77777777" w:rsidR="0006665D" w:rsidRDefault="0006665D" w:rsidP="0006665D">
      <w:pPr>
        <w:pStyle w:val="BodyText"/>
        <w:rPr>
          <w:lang w:val="sr-Latn-CS"/>
        </w:rPr>
      </w:pPr>
      <w:r>
        <w:rPr>
          <w:lang w:val="sr-Latn-CS"/>
        </w:rPr>
        <w:t>Potrošač</w:t>
      </w:r>
    </w:p>
    <w:p w14:paraId="3EA10530" w14:textId="77777777" w:rsidR="0006665D" w:rsidRPr="007E0B43" w:rsidRDefault="0006665D" w:rsidP="000666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250CFB0" w14:textId="77777777" w:rsidR="0006665D" w:rsidRDefault="0006665D" w:rsidP="0006665D">
      <w:pPr>
        <w:pStyle w:val="BodyText"/>
        <w:rPr>
          <w:lang w:val="sr-Latn-CS"/>
        </w:rPr>
      </w:pPr>
      <w:r>
        <w:rPr>
          <w:lang w:val="sr-Latn-CS"/>
        </w:rPr>
        <w:t>Korisnik se nalazi na stranici za prikaz proizvoda</w:t>
      </w:r>
    </w:p>
    <w:p w14:paraId="313C7731" w14:textId="77777777" w:rsidR="0006665D" w:rsidRDefault="0006665D" w:rsidP="000666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77B56DFC" w14:textId="108D38C1" w:rsidR="0006665D" w:rsidRDefault="0006665D" w:rsidP="00817613">
      <w:pPr>
        <w:pStyle w:val="BodyText"/>
        <w:keepNext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bira opciju za sortiranje po datumu dodavanja</w:t>
      </w:r>
      <w:r w:rsidR="00817613">
        <w:rPr>
          <w:lang w:val="sr-Latn-CS"/>
        </w:rPr>
        <w:t>.</w:t>
      </w:r>
    </w:p>
    <w:p w14:paraId="06495EED" w14:textId="14C6FB7D" w:rsidR="0006665D" w:rsidRPr="00962783" w:rsidRDefault="0006665D" w:rsidP="00817613">
      <w:pPr>
        <w:pStyle w:val="BodyText"/>
        <w:keepNext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Stranica sa proizvodima se izmeni na odgovarajući način</w:t>
      </w:r>
      <w:r w:rsidR="00817613">
        <w:rPr>
          <w:lang w:val="sr-Latn-CS"/>
        </w:rPr>
        <w:t>.</w:t>
      </w:r>
    </w:p>
    <w:p w14:paraId="47CB5FAC" w14:textId="77777777" w:rsidR="0006665D" w:rsidRPr="007E0B43" w:rsidRDefault="0006665D" w:rsidP="000666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0221E74" w14:textId="77777777" w:rsidR="0006665D" w:rsidRPr="005B4961" w:rsidRDefault="0006665D" w:rsidP="0006665D">
      <w:pPr>
        <w:pStyle w:val="BodyText"/>
        <w:rPr>
          <w:lang w:val="sr-Latn-CS"/>
        </w:rPr>
      </w:pPr>
      <w:r>
        <w:t>Nema</w:t>
      </w:r>
      <w:r>
        <w:rPr>
          <w:lang w:val="sr-Latn-CS"/>
        </w:rPr>
        <w:t>.</w:t>
      </w:r>
    </w:p>
    <w:p w14:paraId="17F7213C" w14:textId="77777777" w:rsidR="0006665D" w:rsidRPr="007E0B43" w:rsidRDefault="0006665D" w:rsidP="0006665D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36DAF45" w14:textId="45430825" w:rsidR="0006665D" w:rsidRDefault="0006665D" w:rsidP="0006665D">
      <w:pPr>
        <w:pStyle w:val="BodyText"/>
        <w:rPr>
          <w:lang w:val="sr-Latn-CS"/>
        </w:rPr>
      </w:pPr>
      <w:r>
        <w:rPr>
          <w:lang w:val="sr-Latn-CS"/>
        </w:rPr>
        <w:t>Izmenjen je redosled proizvoda</w:t>
      </w:r>
      <w:r w:rsidR="00817613">
        <w:rPr>
          <w:lang w:val="sr-Latn-CS"/>
        </w:rPr>
        <w:t xml:space="preserve"> na stranici</w:t>
      </w:r>
    </w:p>
    <w:p w14:paraId="4777E575" w14:textId="11846F2F" w:rsidR="006C2F57" w:rsidRPr="003372D3" w:rsidRDefault="00817613" w:rsidP="006C2F57">
      <w:pPr>
        <w:pStyle w:val="Heading2"/>
        <w:rPr>
          <w:lang w:val="sr-Latn-CS"/>
        </w:rPr>
      </w:pPr>
      <w:r>
        <w:rPr>
          <w:lang w:val="sr-Latn-CS"/>
        </w:rPr>
        <w:t>Filtriranje po proizvođaču proizvoda</w:t>
      </w:r>
    </w:p>
    <w:p w14:paraId="5DAA85DB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B99F93E" w14:textId="7228AB05" w:rsidR="00817613" w:rsidRDefault="00817613" w:rsidP="006C2F57">
      <w:pPr>
        <w:pStyle w:val="BodyText"/>
        <w:keepNext/>
        <w:rPr>
          <w:lang w:val="sr-Latn-CS"/>
        </w:rPr>
      </w:pPr>
      <w:r>
        <w:rPr>
          <w:lang w:val="sr-Latn-CS"/>
        </w:rPr>
        <w:t>Filtriranje stranice sa proizvodima tako da prikaže samo određene proizvode</w:t>
      </w:r>
    </w:p>
    <w:p w14:paraId="6CAFC0A5" w14:textId="29995D38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D7E77E6" w14:textId="54D3BA90" w:rsidR="006C2F57" w:rsidRDefault="00817613" w:rsidP="006C2F57">
      <w:pPr>
        <w:pStyle w:val="BodyText"/>
        <w:rPr>
          <w:lang w:val="sr-Latn-CS"/>
        </w:rPr>
      </w:pPr>
      <w:r>
        <w:rPr>
          <w:lang w:val="sr-Latn-CS"/>
        </w:rPr>
        <w:t>Potrošač</w:t>
      </w:r>
    </w:p>
    <w:p w14:paraId="67CA7311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CAD3C13" w14:textId="793E2A6E"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817613">
        <w:rPr>
          <w:lang w:val="sr-Latn-CS"/>
        </w:rPr>
        <w:t>se nalazi na stranici za prikaz proizvoda</w:t>
      </w:r>
    </w:p>
    <w:p w14:paraId="7CE68A21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34DFD0A" w14:textId="4EB99000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</w:t>
      </w:r>
      <w:r w:rsidR="00817613">
        <w:rPr>
          <w:lang w:val="sr-Latn-CS"/>
        </w:rPr>
        <w:t xml:space="preserve"> odgovarajuće proizvođače iz opcija za filtriranje.</w:t>
      </w:r>
    </w:p>
    <w:p w14:paraId="51F13595" w14:textId="58F38048" w:rsidR="006C2F57" w:rsidRDefault="00817613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pritiska dugme primeni.</w:t>
      </w:r>
    </w:p>
    <w:p w14:paraId="6D0E15A5" w14:textId="0D53F427" w:rsidR="00817613" w:rsidRPr="00817613" w:rsidRDefault="00817613" w:rsidP="0081761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Prikazuju se samo odgovarajući proizvodi na stranici</w:t>
      </w:r>
    </w:p>
    <w:p w14:paraId="7550BB7E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535C98F" w14:textId="77777777"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14:paraId="6B82454B" w14:textId="77777777" w:rsidR="006C2F57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6BF46E4" w14:textId="1FB55617" w:rsidR="00817613" w:rsidRDefault="00095EB6" w:rsidP="006C2F57">
      <w:pPr>
        <w:pStyle w:val="BodyText"/>
        <w:keepNext/>
        <w:rPr>
          <w:lang w:val="sr-Latn-CS"/>
        </w:rPr>
      </w:pPr>
      <w:r>
        <w:rPr>
          <w:lang w:val="sr-Latn-CS"/>
        </w:rPr>
        <w:t>Na stranici su prikazani samo proizvodi koji ispunjavaju date uslove</w:t>
      </w:r>
    </w:p>
    <w:p w14:paraId="7DA45F7C" w14:textId="6C0F90D4" w:rsidR="00095EB6" w:rsidRPr="003372D3" w:rsidRDefault="00095EB6" w:rsidP="00095EB6">
      <w:pPr>
        <w:pStyle w:val="Heading2"/>
        <w:rPr>
          <w:lang w:val="sr-Latn-CS"/>
        </w:rPr>
      </w:pPr>
      <w:r>
        <w:rPr>
          <w:lang w:val="sr-Latn-CS"/>
        </w:rPr>
        <w:t>Filtriranje po specijalnim karakteristikama proizvoda</w:t>
      </w:r>
    </w:p>
    <w:p w14:paraId="25F01EEB" w14:textId="77777777" w:rsidR="00095EB6" w:rsidRPr="007E0B43" w:rsidRDefault="00095EB6" w:rsidP="00095EB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7DEF56A" w14:textId="77777777" w:rsidR="00095EB6" w:rsidRDefault="00095EB6" w:rsidP="00095EB6">
      <w:pPr>
        <w:pStyle w:val="BodyText"/>
        <w:keepNext/>
        <w:rPr>
          <w:lang w:val="sr-Latn-CS"/>
        </w:rPr>
      </w:pPr>
      <w:r>
        <w:rPr>
          <w:lang w:val="sr-Latn-CS"/>
        </w:rPr>
        <w:t>Filtriranje stranice sa proizvodima tako da prikaže samo određene proizvode</w:t>
      </w:r>
    </w:p>
    <w:p w14:paraId="0F79A765" w14:textId="77777777" w:rsidR="00095EB6" w:rsidRPr="007E0B43" w:rsidRDefault="00095EB6" w:rsidP="00095EB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91796E5" w14:textId="77777777" w:rsidR="00095EB6" w:rsidRDefault="00095EB6" w:rsidP="00095EB6">
      <w:pPr>
        <w:pStyle w:val="BodyText"/>
        <w:rPr>
          <w:lang w:val="sr-Latn-CS"/>
        </w:rPr>
      </w:pPr>
      <w:r>
        <w:rPr>
          <w:lang w:val="sr-Latn-CS"/>
        </w:rPr>
        <w:t>Potrošač</w:t>
      </w:r>
    </w:p>
    <w:p w14:paraId="2904BACA" w14:textId="77777777" w:rsidR="00095EB6" w:rsidRPr="007E0B43" w:rsidRDefault="00095EB6" w:rsidP="00095EB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57EAAEE" w14:textId="77777777" w:rsidR="00095EB6" w:rsidRDefault="00095EB6" w:rsidP="00095EB6">
      <w:pPr>
        <w:pStyle w:val="BodyText"/>
        <w:rPr>
          <w:lang w:val="sr-Latn-CS"/>
        </w:rPr>
      </w:pPr>
      <w:r>
        <w:rPr>
          <w:lang w:val="sr-Latn-CS"/>
        </w:rPr>
        <w:t>Korisnik se nalazi na stranici za prikaz proizvoda</w:t>
      </w:r>
    </w:p>
    <w:p w14:paraId="5770343E" w14:textId="77777777" w:rsidR="00095EB6" w:rsidRPr="007E0B43" w:rsidRDefault="00095EB6" w:rsidP="00095EB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69108D1" w14:textId="17C55BFD" w:rsidR="00095EB6" w:rsidRDefault="00095EB6" w:rsidP="00095EB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bira odgovarajuće specijalne karakteristike iz opcija za filtriranje.</w:t>
      </w:r>
    </w:p>
    <w:p w14:paraId="050BE8AF" w14:textId="77777777" w:rsidR="00095EB6" w:rsidRDefault="00095EB6" w:rsidP="00095EB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pritiska dugme primeni.</w:t>
      </w:r>
    </w:p>
    <w:p w14:paraId="34EA423D" w14:textId="77777777" w:rsidR="00095EB6" w:rsidRPr="00817613" w:rsidRDefault="00095EB6" w:rsidP="00095EB6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Prikazuju se samo odgovarajući proizvodi na stranici</w:t>
      </w:r>
    </w:p>
    <w:p w14:paraId="19FBEEA3" w14:textId="77777777" w:rsidR="00095EB6" w:rsidRPr="007E0B43" w:rsidRDefault="00095EB6" w:rsidP="00095EB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0FE99D6" w14:textId="77777777" w:rsidR="00095EB6" w:rsidRPr="005B4961" w:rsidRDefault="00095EB6" w:rsidP="00095EB6">
      <w:pPr>
        <w:pStyle w:val="BodyText"/>
        <w:rPr>
          <w:lang w:val="sr-Latn-CS"/>
        </w:rPr>
      </w:pPr>
      <w:r>
        <w:t>Nema.</w:t>
      </w:r>
    </w:p>
    <w:p w14:paraId="7260908A" w14:textId="77777777" w:rsidR="00095EB6" w:rsidRDefault="00095EB6" w:rsidP="00095EB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7D95EA40" w14:textId="77777777" w:rsidR="00095EB6" w:rsidRPr="007E0B43" w:rsidRDefault="00095EB6" w:rsidP="00095EB6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Na stranici su prikazani samo proizvodi koji ispunjavaju date uslove</w:t>
      </w:r>
    </w:p>
    <w:p w14:paraId="24B98EB4" w14:textId="77777777" w:rsidR="00095EB6" w:rsidRPr="007E0B43" w:rsidRDefault="00095EB6" w:rsidP="006C2F57">
      <w:pPr>
        <w:pStyle w:val="BodyText"/>
        <w:keepNext/>
        <w:rPr>
          <w:b/>
          <w:bCs/>
          <w:lang w:val="sr-Latn-CS"/>
        </w:rPr>
      </w:pPr>
    </w:p>
    <w:p w14:paraId="17367A57" w14:textId="77777777" w:rsidR="006E5E1D" w:rsidRDefault="006E5E1D" w:rsidP="006E5E1D">
      <w:pPr>
        <w:pStyle w:val="Heading1"/>
        <w:rPr>
          <w:lang w:val="sr-Latn-CS"/>
        </w:rPr>
      </w:pPr>
      <w:bookmarkStart w:id="16" w:name="_Toc163018916"/>
      <w:r>
        <w:rPr>
          <w:lang w:val="sr-Latn-CS"/>
        </w:rPr>
        <w:t>Dodatni zahtevi</w:t>
      </w:r>
      <w:bookmarkEnd w:id="16"/>
    </w:p>
    <w:p w14:paraId="20001D52" w14:textId="77777777" w:rsidR="00834900" w:rsidRPr="003372D3" w:rsidRDefault="00132780" w:rsidP="00834900">
      <w:pPr>
        <w:pStyle w:val="Heading2"/>
        <w:rPr>
          <w:lang w:val="sr-Latn-CS"/>
        </w:rPr>
      </w:pPr>
      <w:bookmarkStart w:id="17" w:name="_Toc163018917"/>
      <w:r>
        <w:rPr>
          <w:lang w:val="sr-Latn-CS"/>
        </w:rPr>
        <w:t>Funkcionalnost</w:t>
      </w:r>
      <w:bookmarkEnd w:id="17"/>
    </w:p>
    <w:p w14:paraId="3F7191BB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2F07C98" w14:textId="07D884E7" w:rsidR="00167FDF" w:rsidRDefault="00367E73" w:rsidP="00DD0501">
      <w:pPr>
        <w:pStyle w:val="BodyText"/>
        <w:rPr>
          <w:lang w:val="sr-Latn-CS"/>
        </w:rPr>
      </w:pPr>
      <w:r>
        <w:rPr>
          <w:lang w:val="sr-Latn-CS"/>
        </w:rPr>
        <w:t>Party Maker</w:t>
      </w:r>
      <w:r w:rsidR="00167FDF">
        <w:rPr>
          <w:lang w:val="sr-Latn-CS"/>
        </w:rPr>
        <w:t xml:space="preserve"> </w:t>
      </w:r>
      <w:r w:rsidR="00881592">
        <w:rPr>
          <w:lang w:val="sr-Latn-CS"/>
        </w:rPr>
        <w:t>aplikacija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5EE87589" w14:textId="77777777" w:rsidR="00834900" w:rsidRDefault="00834900" w:rsidP="00834900">
      <w:pPr>
        <w:pStyle w:val="Heading2"/>
        <w:rPr>
          <w:lang w:val="sr-Latn-CS"/>
        </w:rPr>
      </w:pPr>
      <w:bookmarkStart w:id="18" w:name="_Toc163018918"/>
      <w:r>
        <w:rPr>
          <w:lang w:val="sr-Latn-CS"/>
        </w:rPr>
        <w:t>Upotrebivost</w:t>
      </w:r>
      <w:bookmarkEnd w:id="18"/>
    </w:p>
    <w:p w14:paraId="16F1E9F5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59A916AC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46D7A6F1" w14:textId="50987459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367E73">
        <w:rPr>
          <w:lang w:val="sr-Latn-CS"/>
        </w:rPr>
        <w:t>Party Maker</w:t>
      </w:r>
      <w:r>
        <w:rPr>
          <w:lang w:val="sr-Latn-CS"/>
        </w:rPr>
        <w:t xml:space="preserve"> portala će biti dizajniran tako da bude omogućeno jednostavno i intuitivno korišćenje bez potrebe za organizovanjem dodatne obuke. </w:t>
      </w:r>
    </w:p>
    <w:p w14:paraId="5A2C38F3" w14:textId="77777777" w:rsidR="00834900" w:rsidRPr="003372D3" w:rsidRDefault="00834900" w:rsidP="00834900">
      <w:pPr>
        <w:pStyle w:val="Heading2"/>
        <w:rPr>
          <w:lang w:val="sr-Latn-CS"/>
        </w:rPr>
      </w:pPr>
      <w:bookmarkStart w:id="19" w:name="_Toc163018919"/>
      <w:r>
        <w:rPr>
          <w:lang w:val="sr-Latn-CS"/>
        </w:rPr>
        <w:t>Pouzdanost</w:t>
      </w:r>
      <w:bookmarkEnd w:id="19"/>
    </w:p>
    <w:p w14:paraId="6D91B477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09C5328B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6D30B4F7" w14:textId="21783E70" w:rsidR="001517F6" w:rsidRDefault="00367E73" w:rsidP="00456A20">
      <w:pPr>
        <w:pStyle w:val="BodyText"/>
        <w:rPr>
          <w:lang w:val="sr-Latn-CS"/>
        </w:rPr>
      </w:pPr>
      <w:r>
        <w:rPr>
          <w:lang w:val="sr-Latn-CS"/>
        </w:rPr>
        <w:t>Party Maker</w:t>
      </w:r>
      <w:r w:rsidR="00456A20">
        <w:rPr>
          <w:lang w:val="sr-Latn-CS"/>
        </w:rPr>
        <w:t xml:space="preserve"> </w:t>
      </w:r>
      <w:r w:rsidR="00881592">
        <w:rPr>
          <w:lang w:val="sr-Latn-CS"/>
        </w:rPr>
        <w:t>aplikacija</w:t>
      </w:r>
      <w:r w:rsidR="00456A20">
        <w:rPr>
          <w:lang w:val="sr-Latn-CS"/>
        </w:rPr>
        <w:t xml:space="preserve"> će biti dostupan 24 časa dnevno, 7 dana u nedelji. Vreme kada </w:t>
      </w:r>
      <w:r w:rsidR="00881592">
        <w:rPr>
          <w:lang w:val="sr-Latn-CS"/>
        </w:rPr>
        <w:t>aplikacija</w:t>
      </w:r>
      <w:r w:rsidR="00456A20">
        <w:rPr>
          <w:lang w:val="sr-Latn-CS"/>
        </w:rPr>
        <w:t xml:space="preserve"> nije dostupan ne sme da pređe 10%.</w:t>
      </w:r>
    </w:p>
    <w:p w14:paraId="009B69F6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53CAA27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63588551" w14:textId="77777777" w:rsidR="00834900" w:rsidRPr="003372D3" w:rsidRDefault="00834900" w:rsidP="00834900">
      <w:pPr>
        <w:pStyle w:val="Heading2"/>
        <w:rPr>
          <w:lang w:val="sr-Latn-CS"/>
        </w:rPr>
      </w:pPr>
      <w:bookmarkStart w:id="20" w:name="_Toc163018920"/>
      <w:r>
        <w:rPr>
          <w:lang w:val="sr-Latn-CS"/>
        </w:rPr>
        <w:t>Performanse</w:t>
      </w:r>
      <w:bookmarkEnd w:id="20"/>
    </w:p>
    <w:p w14:paraId="55FF4FFD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EAC7567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7920B7BF" w14:textId="17C42A49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881592">
        <w:rPr>
          <w:lang w:val="sr-Latn-CS"/>
        </w:rPr>
        <w:t>aplikaciji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77361797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7133E9C6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6F9C3CC0" w14:textId="77777777" w:rsidR="00834900" w:rsidRPr="003372D3" w:rsidRDefault="00E41E1D" w:rsidP="00E41E1D">
      <w:pPr>
        <w:pStyle w:val="Heading2"/>
        <w:rPr>
          <w:lang w:val="sr-Latn-CS"/>
        </w:rPr>
      </w:pPr>
      <w:bookmarkStart w:id="21" w:name="_Toc163018921"/>
      <w:r>
        <w:rPr>
          <w:lang w:val="sr-Latn-CS"/>
        </w:rPr>
        <w:t>Podrška i održavanje</w:t>
      </w:r>
      <w:bookmarkEnd w:id="21"/>
    </w:p>
    <w:p w14:paraId="57D37A4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6706B841" w14:textId="4FFF5E84" w:rsidR="00114E2C" w:rsidRDefault="00367E73" w:rsidP="00114E2C">
      <w:pPr>
        <w:pStyle w:val="BodyText"/>
        <w:rPr>
          <w:lang w:val="sr-Latn-CS"/>
        </w:rPr>
      </w:pPr>
      <w:r>
        <w:rPr>
          <w:lang w:val="sr-Latn-CS"/>
        </w:rPr>
        <w:t>Party Maker</w:t>
      </w:r>
      <w:r w:rsidR="00114E2C">
        <w:rPr>
          <w:lang w:val="sr-Latn-CS"/>
        </w:rPr>
        <w:t xml:space="preserve"> </w:t>
      </w:r>
      <w:r w:rsidR="00881592">
        <w:rPr>
          <w:lang w:val="sr-Latn-CS"/>
        </w:rPr>
        <w:t>aplikacija</w:t>
      </w:r>
      <w:r w:rsidR="00114E2C">
        <w:rPr>
          <w:lang w:val="sr-Latn-CS"/>
        </w:rPr>
        <w:t xml:space="preserve"> ne zahteva posebnu podršku i održavanje.</w:t>
      </w:r>
    </w:p>
    <w:p w14:paraId="07D773E0" w14:textId="77777777" w:rsidR="00834900" w:rsidRPr="003372D3" w:rsidRDefault="00834900" w:rsidP="00E41E1D">
      <w:pPr>
        <w:pStyle w:val="Heading2"/>
        <w:rPr>
          <w:lang w:val="sr-Latn-CS"/>
        </w:rPr>
      </w:pPr>
      <w:bookmarkStart w:id="22" w:name="_Toc163018922"/>
      <w:r>
        <w:rPr>
          <w:lang w:val="sr-Latn-CS"/>
        </w:rPr>
        <w:t>Ograničenja</w:t>
      </w:r>
      <w:bookmarkEnd w:id="22"/>
    </w:p>
    <w:p w14:paraId="6F851F2E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610A1A80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5BA784D4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449F9B2C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3A10BEE0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Tipovi Web čitača</w:t>
      </w:r>
      <w:r w:rsidRPr="001517F6">
        <w:rPr>
          <w:b/>
          <w:bCs/>
          <w:lang w:val="sr-Latn-CS"/>
        </w:rPr>
        <w:t>:</w:t>
      </w:r>
    </w:p>
    <w:p w14:paraId="2F7773B0" w14:textId="76D588F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367E73">
        <w:rPr>
          <w:lang w:val="sr-Latn-CS"/>
        </w:rPr>
        <w:t>Party Maker</w:t>
      </w:r>
      <w:r>
        <w:rPr>
          <w:lang w:val="sr-Latn-CS"/>
        </w:rPr>
        <w:t xml:space="preserve"> </w:t>
      </w:r>
      <w:r w:rsidR="00881592">
        <w:rPr>
          <w:lang w:val="sr-Latn-CS"/>
        </w:rPr>
        <w:t>aplikacije</w:t>
      </w:r>
      <w:r>
        <w:rPr>
          <w:lang w:val="sr-Latn-CS"/>
        </w:rPr>
        <w:t xml:space="preserve">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8336" w14:textId="77777777" w:rsidR="00BE4A56" w:rsidRDefault="00BE4A56">
      <w:r>
        <w:separator/>
      </w:r>
    </w:p>
  </w:endnote>
  <w:endnote w:type="continuationSeparator" w:id="0">
    <w:p w14:paraId="2BBC034D" w14:textId="77777777" w:rsidR="00BE4A56" w:rsidRDefault="00BE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B7DD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204FC2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4F1760CA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024020A1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13069B2" w14:textId="75DB8DEC" w:rsidR="00367E73" w:rsidRPr="003372D3" w:rsidRDefault="002C12A7" w:rsidP="00367E73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A741BF">
            <w:rPr>
              <w:lang w:val="sr-Latn-CS"/>
            </w:rPr>
            <w:t>SAM Eng</w:t>
          </w:r>
          <w:r w:rsidR="00367E73">
            <w:rPr>
              <w:lang w:val="sr-Latn-CS"/>
            </w:rPr>
            <w:t>i</w:t>
          </w:r>
          <w:r w:rsidR="00A741BF">
            <w:rPr>
              <w:lang w:val="sr-Latn-CS"/>
            </w:rPr>
            <w:t>nee</w:t>
          </w:r>
          <w:r w:rsidR="00367E73">
            <w:rPr>
              <w:lang w:val="sr-Latn-CS"/>
            </w:rPr>
            <w:t>ri</w:t>
          </w:r>
          <w:r w:rsidR="00A741BF">
            <w:rPr>
              <w:lang w:val="sr-Latn-CS"/>
            </w:rPr>
            <w:t>ng</w:t>
          </w:r>
          <w:r w:rsidRPr="003372D3">
            <w:rPr>
              <w:lang w:val="sr-Latn-CS"/>
            </w:rPr>
            <w:t>, 20</w:t>
          </w:r>
          <w:r w:rsidR="00367E73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6953CE1F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723D7F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4EE903F1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9B8E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2D553" w14:textId="77777777" w:rsidR="00BE4A56" w:rsidRDefault="00BE4A56">
      <w:r>
        <w:separator/>
      </w:r>
    </w:p>
  </w:footnote>
  <w:footnote w:type="continuationSeparator" w:id="0">
    <w:p w14:paraId="4CD25F61" w14:textId="77777777" w:rsidR="00BE4A56" w:rsidRDefault="00BE4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B9642" w14:textId="77777777" w:rsidR="002C12A7" w:rsidRDefault="002C12A7">
    <w:pPr>
      <w:rPr>
        <w:sz w:val="24"/>
      </w:rPr>
    </w:pPr>
  </w:p>
  <w:p w14:paraId="0CE02C4F" w14:textId="77777777" w:rsidR="002C12A7" w:rsidRDefault="002C12A7">
    <w:pPr>
      <w:pBdr>
        <w:top w:val="single" w:sz="6" w:space="1" w:color="auto"/>
      </w:pBdr>
      <w:rPr>
        <w:sz w:val="24"/>
      </w:rPr>
    </w:pPr>
  </w:p>
  <w:p w14:paraId="0F108D5F" w14:textId="79F1428B" w:rsidR="002C12A7" w:rsidRDefault="00A741BF" w:rsidP="00367E7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SAM Eng</w:t>
    </w:r>
    <w:r w:rsidR="00367E73">
      <w:rPr>
        <w:rFonts w:ascii="Arial" w:hAnsi="Arial"/>
        <w:b/>
        <w:sz w:val="36"/>
      </w:rPr>
      <w:t>i</w:t>
    </w:r>
    <w:r>
      <w:rPr>
        <w:rFonts w:ascii="Arial" w:hAnsi="Arial"/>
        <w:b/>
        <w:sz w:val="36"/>
      </w:rPr>
      <w:t>nee</w:t>
    </w:r>
    <w:r w:rsidR="00367E73">
      <w:rPr>
        <w:rFonts w:ascii="Arial" w:hAnsi="Arial"/>
        <w:b/>
        <w:sz w:val="36"/>
      </w:rPr>
      <w:t>ri</w:t>
    </w:r>
    <w:r>
      <w:rPr>
        <w:rFonts w:ascii="Arial" w:hAnsi="Arial"/>
        <w:b/>
        <w:sz w:val="36"/>
      </w:rPr>
      <w:t>ng</w:t>
    </w:r>
  </w:p>
  <w:p w14:paraId="090C319C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33D7D4B6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3C9715A8" w14:textId="77777777">
      <w:tc>
        <w:tcPr>
          <w:tcW w:w="6379" w:type="dxa"/>
        </w:tcPr>
        <w:p w14:paraId="0F5A549C" w14:textId="7813A728" w:rsidR="002C12A7" w:rsidRPr="003372D3" w:rsidRDefault="00367E73">
          <w:pPr>
            <w:rPr>
              <w:lang w:val="sr-Latn-CS"/>
            </w:rPr>
          </w:pPr>
          <w:r>
            <w:rPr>
              <w:lang w:val="sr-Latn-CS"/>
            </w:rPr>
            <w:t>Party Maker</w:t>
          </w:r>
        </w:p>
      </w:tc>
      <w:tc>
        <w:tcPr>
          <w:tcW w:w="3179" w:type="dxa"/>
        </w:tcPr>
        <w:p w14:paraId="176C9B86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4339AB54" w14:textId="77777777">
      <w:tc>
        <w:tcPr>
          <w:tcW w:w="6379" w:type="dxa"/>
        </w:tcPr>
        <w:p w14:paraId="0B26ADCB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65E5FD77" w14:textId="65621A34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367E73">
            <w:rPr>
              <w:lang w:val="sr-Latn-CS"/>
            </w:rPr>
            <w:t>01</w:t>
          </w:r>
          <w:r w:rsidRPr="003372D3">
            <w:rPr>
              <w:lang w:val="sr-Latn-CS"/>
            </w:rPr>
            <w:t>.0</w:t>
          </w:r>
          <w:r w:rsidR="00367E73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367E73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27708AE9" w14:textId="77777777">
      <w:tc>
        <w:tcPr>
          <w:tcW w:w="9558" w:type="dxa"/>
          <w:gridSpan w:val="2"/>
        </w:tcPr>
        <w:p w14:paraId="166E7AFA" w14:textId="26E972B2" w:rsidR="002C12A7" w:rsidRPr="003372D3" w:rsidRDefault="002C12A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367E73">
            <w:rPr>
              <w:lang w:val="sr-Latn-CS"/>
            </w:rPr>
            <w:t>Party Maker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238DC811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14BC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136596E"/>
    <w:multiLevelType w:val="hybridMultilevel"/>
    <w:tmpl w:val="3D9A8C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2974EA"/>
    <w:multiLevelType w:val="hybridMultilevel"/>
    <w:tmpl w:val="2D94F8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8942A0"/>
    <w:multiLevelType w:val="hybridMultilevel"/>
    <w:tmpl w:val="2FFE88F6"/>
    <w:lvl w:ilvl="0" w:tplc="BF9E8CD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1" w:tplc="081A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ED97DAA"/>
    <w:multiLevelType w:val="hybridMultilevel"/>
    <w:tmpl w:val="6A62BAEA"/>
    <w:lvl w:ilvl="0" w:tplc="081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9A9375A"/>
    <w:multiLevelType w:val="hybridMultilevel"/>
    <w:tmpl w:val="7B70D4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673F59"/>
    <w:multiLevelType w:val="hybridMultilevel"/>
    <w:tmpl w:val="F7DEA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F911C2"/>
    <w:multiLevelType w:val="hybridMultilevel"/>
    <w:tmpl w:val="0A640470"/>
    <w:lvl w:ilvl="0" w:tplc="081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D4604B"/>
    <w:multiLevelType w:val="hybridMultilevel"/>
    <w:tmpl w:val="C020126A"/>
    <w:lvl w:ilvl="0" w:tplc="081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ACB6106"/>
    <w:multiLevelType w:val="hybridMultilevel"/>
    <w:tmpl w:val="E00E0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9" w15:restartNumberingAfterBreak="0">
    <w:nsid w:val="760E47B4"/>
    <w:multiLevelType w:val="hybridMultilevel"/>
    <w:tmpl w:val="7B70D4B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422340221">
    <w:abstractNumId w:val="30"/>
  </w:num>
  <w:num w:numId="2" w16cid:durableId="295648285">
    <w:abstractNumId w:val="28"/>
  </w:num>
  <w:num w:numId="3" w16cid:durableId="104614108">
    <w:abstractNumId w:val="3"/>
  </w:num>
  <w:num w:numId="4" w16cid:durableId="718170357">
    <w:abstractNumId w:val="14"/>
  </w:num>
  <w:num w:numId="5" w16cid:durableId="1349021610">
    <w:abstractNumId w:val="21"/>
  </w:num>
  <w:num w:numId="6" w16cid:durableId="496073215">
    <w:abstractNumId w:val="4"/>
  </w:num>
  <w:num w:numId="7" w16cid:durableId="334309463">
    <w:abstractNumId w:val="13"/>
  </w:num>
  <w:num w:numId="8" w16cid:durableId="1997109075">
    <w:abstractNumId w:val="20"/>
  </w:num>
  <w:num w:numId="9" w16cid:durableId="1648167844">
    <w:abstractNumId w:val="23"/>
  </w:num>
  <w:num w:numId="10" w16cid:durableId="1576281662">
    <w:abstractNumId w:val="10"/>
  </w:num>
  <w:num w:numId="11" w16cid:durableId="1933976981">
    <w:abstractNumId w:val="0"/>
  </w:num>
  <w:num w:numId="12" w16cid:durableId="795097462">
    <w:abstractNumId w:val="5"/>
  </w:num>
  <w:num w:numId="13" w16cid:durableId="731151080">
    <w:abstractNumId w:val="26"/>
  </w:num>
  <w:num w:numId="14" w16cid:durableId="726489011">
    <w:abstractNumId w:val="1"/>
  </w:num>
  <w:num w:numId="15" w16cid:durableId="1910187456">
    <w:abstractNumId w:val="27"/>
  </w:num>
  <w:num w:numId="16" w16cid:durableId="177815084">
    <w:abstractNumId w:val="24"/>
  </w:num>
  <w:num w:numId="17" w16cid:durableId="693459034">
    <w:abstractNumId w:val="19"/>
  </w:num>
  <w:num w:numId="18" w16cid:durableId="1542202363">
    <w:abstractNumId w:val="2"/>
  </w:num>
  <w:num w:numId="19" w16cid:durableId="454250878">
    <w:abstractNumId w:val="9"/>
  </w:num>
  <w:num w:numId="20" w16cid:durableId="1627614829">
    <w:abstractNumId w:val="11"/>
  </w:num>
  <w:num w:numId="21" w16cid:durableId="1018040649">
    <w:abstractNumId w:val="22"/>
  </w:num>
  <w:num w:numId="22" w16cid:durableId="1905606567">
    <w:abstractNumId w:val="6"/>
  </w:num>
  <w:num w:numId="23" w16cid:durableId="169877877">
    <w:abstractNumId w:val="15"/>
  </w:num>
  <w:num w:numId="24" w16cid:durableId="408306658">
    <w:abstractNumId w:val="29"/>
  </w:num>
  <w:num w:numId="25" w16cid:durableId="1958874077">
    <w:abstractNumId w:val="25"/>
  </w:num>
  <w:num w:numId="26" w16cid:durableId="1697075809">
    <w:abstractNumId w:val="7"/>
  </w:num>
  <w:num w:numId="27" w16cid:durableId="953442261">
    <w:abstractNumId w:val="16"/>
  </w:num>
  <w:num w:numId="28" w16cid:durableId="594630085">
    <w:abstractNumId w:val="8"/>
  </w:num>
  <w:num w:numId="29" w16cid:durableId="1525904663">
    <w:abstractNumId w:val="17"/>
  </w:num>
  <w:num w:numId="30" w16cid:durableId="1517384158">
    <w:abstractNumId w:val="12"/>
  </w:num>
  <w:num w:numId="31" w16cid:durableId="73361052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66F2"/>
    <w:rsid w:val="00037080"/>
    <w:rsid w:val="000615B4"/>
    <w:rsid w:val="0006338E"/>
    <w:rsid w:val="0006665D"/>
    <w:rsid w:val="000731DF"/>
    <w:rsid w:val="00080F92"/>
    <w:rsid w:val="000817C9"/>
    <w:rsid w:val="00082A7C"/>
    <w:rsid w:val="00095EB6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832B7"/>
    <w:rsid w:val="00190105"/>
    <w:rsid w:val="001C5F47"/>
    <w:rsid w:val="001C7118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312FA"/>
    <w:rsid w:val="003356F6"/>
    <w:rsid w:val="003372D3"/>
    <w:rsid w:val="0034509B"/>
    <w:rsid w:val="00347321"/>
    <w:rsid w:val="00367E73"/>
    <w:rsid w:val="00373231"/>
    <w:rsid w:val="003820FD"/>
    <w:rsid w:val="003860D3"/>
    <w:rsid w:val="0039103B"/>
    <w:rsid w:val="00392827"/>
    <w:rsid w:val="00393DE2"/>
    <w:rsid w:val="00397DD2"/>
    <w:rsid w:val="003A56A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87E03"/>
    <w:rsid w:val="00491CC1"/>
    <w:rsid w:val="004C39C6"/>
    <w:rsid w:val="004E0725"/>
    <w:rsid w:val="004E4574"/>
    <w:rsid w:val="004E6C9A"/>
    <w:rsid w:val="00500DA2"/>
    <w:rsid w:val="00524E4A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7488"/>
    <w:rsid w:val="00686570"/>
    <w:rsid w:val="0069445A"/>
    <w:rsid w:val="006A5CB9"/>
    <w:rsid w:val="006B7AAB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17613"/>
    <w:rsid w:val="00834900"/>
    <w:rsid w:val="00881592"/>
    <w:rsid w:val="00885A38"/>
    <w:rsid w:val="008D40CE"/>
    <w:rsid w:val="009029D5"/>
    <w:rsid w:val="0090327F"/>
    <w:rsid w:val="009075F6"/>
    <w:rsid w:val="00930725"/>
    <w:rsid w:val="00932297"/>
    <w:rsid w:val="009436AF"/>
    <w:rsid w:val="009458D3"/>
    <w:rsid w:val="00946092"/>
    <w:rsid w:val="0095579F"/>
    <w:rsid w:val="0096148B"/>
    <w:rsid w:val="00962138"/>
    <w:rsid w:val="00962783"/>
    <w:rsid w:val="009662F3"/>
    <w:rsid w:val="00967902"/>
    <w:rsid w:val="009A291F"/>
    <w:rsid w:val="009B2233"/>
    <w:rsid w:val="009B3AA3"/>
    <w:rsid w:val="009B7C33"/>
    <w:rsid w:val="009C3260"/>
    <w:rsid w:val="009D5ECD"/>
    <w:rsid w:val="009F2784"/>
    <w:rsid w:val="009F61E4"/>
    <w:rsid w:val="00A12200"/>
    <w:rsid w:val="00A214E0"/>
    <w:rsid w:val="00A55444"/>
    <w:rsid w:val="00A62A6D"/>
    <w:rsid w:val="00A741BF"/>
    <w:rsid w:val="00A763B7"/>
    <w:rsid w:val="00A82910"/>
    <w:rsid w:val="00A83F37"/>
    <w:rsid w:val="00A8646C"/>
    <w:rsid w:val="00A87065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00801"/>
    <w:rsid w:val="00B3706D"/>
    <w:rsid w:val="00B40836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BD36F6"/>
    <w:rsid w:val="00BE4A56"/>
    <w:rsid w:val="00C032FC"/>
    <w:rsid w:val="00C206AF"/>
    <w:rsid w:val="00C44BC7"/>
    <w:rsid w:val="00C503E4"/>
    <w:rsid w:val="00C549E0"/>
    <w:rsid w:val="00C64574"/>
    <w:rsid w:val="00C75FE2"/>
    <w:rsid w:val="00C83DEF"/>
    <w:rsid w:val="00C9046D"/>
    <w:rsid w:val="00C92A15"/>
    <w:rsid w:val="00CA58C5"/>
    <w:rsid w:val="00CA5E5F"/>
    <w:rsid w:val="00CA62F9"/>
    <w:rsid w:val="00CB17FD"/>
    <w:rsid w:val="00CB4122"/>
    <w:rsid w:val="00CB7EFE"/>
    <w:rsid w:val="00CE695D"/>
    <w:rsid w:val="00CF2AB8"/>
    <w:rsid w:val="00D00311"/>
    <w:rsid w:val="00D14007"/>
    <w:rsid w:val="00D20F4E"/>
    <w:rsid w:val="00D21A8C"/>
    <w:rsid w:val="00D270AF"/>
    <w:rsid w:val="00D27246"/>
    <w:rsid w:val="00D32415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B7C61"/>
    <w:rsid w:val="00ED1FFE"/>
    <w:rsid w:val="00EE56F0"/>
    <w:rsid w:val="00F02B6F"/>
    <w:rsid w:val="00F06298"/>
    <w:rsid w:val="00F220C7"/>
    <w:rsid w:val="00F31591"/>
    <w:rsid w:val="00F52E69"/>
    <w:rsid w:val="00F6331E"/>
    <w:rsid w:val="00F667DF"/>
    <w:rsid w:val="00F6773B"/>
    <w:rsid w:val="00F70F8C"/>
    <w:rsid w:val="00F8455A"/>
    <w:rsid w:val="00F93061"/>
    <w:rsid w:val="00FA57D9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39C3E7"/>
  <w15:docId w15:val="{65A17C41-2319-4004-BEB6-E3603780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9B7C33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CE695D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</TotalTime>
  <Pages>17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Andrija Simovic</cp:lastModifiedBy>
  <cp:revision>2</cp:revision>
  <cp:lastPrinted>1899-12-31T23:00:00Z</cp:lastPrinted>
  <dcterms:created xsi:type="dcterms:W3CDTF">2023-04-08T16:35:00Z</dcterms:created>
  <dcterms:modified xsi:type="dcterms:W3CDTF">2023-04-08T16:35:00Z</dcterms:modified>
</cp:coreProperties>
</file>